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94CDE" w14:textId="19708B87" w:rsidR="00B2198A" w:rsidRPr="006A69B0" w:rsidRDefault="00CC1184" w:rsidP="00B2198A">
      <w:pPr>
        <w:pStyle w:val="a6"/>
      </w:pPr>
      <w:r>
        <w:rPr>
          <w:rFonts w:hint="eastAsia"/>
        </w:rPr>
        <w:t>受教育情况</w:t>
      </w:r>
    </w:p>
    <w:p w14:paraId="1866D264" w14:textId="2936340A" w:rsidR="00B2198A" w:rsidRPr="006A69B0" w:rsidRDefault="00CC1184" w:rsidP="00B2198A">
      <w:pPr>
        <w:contextualSpacing/>
        <w:rPr>
          <w:color w:val="auto"/>
          <w:sz w:val="30"/>
        </w:rPr>
      </w:pPr>
      <w:r>
        <w:rPr>
          <w:rFonts w:hint="eastAsia"/>
          <w:b/>
          <w:color w:val="auto"/>
          <w:sz w:val="30"/>
          <w:lang w:val="zh-CN" w:bidi="zh-CN"/>
        </w:rPr>
        <w:t>姓名</w:t>
      </w:r>
      <w:r w:rsidR="00B2198A" w:rsidRPr="00285C21">
        <w:rPr>
          <w:rFonts w:hint="eastAsia"/>
          <w:color w:val="auto"/>
          <w:sz w:val="30"/>
          <w:lang w:bidi="zh-CN"/>
        </w:rPr>
        <w:t>：</w:t>
      </w:r>
      <w:r w:rsidR="00285C21" w:rsidRPr="00285C21">
        <w:rPr>
          <w:rFonts w:hint="eastAsia"/>
          <w:color w:val="auto"/>
          <w:sz w:val="30"/>
          <w:lang w:bidi="zh-CN"/>
        </w:rPr>
        <w:t>{{</w:t>
      </w:r>
      <w:r w:rsidR="00285C21" w:rsidRPr="00285C21">
        <w:rPr>
          <w:color w:val="auto"/>
          <w:sz w:val="30"/>
          <w:lang w:bidi="zh-CN"/>
        </w:rPr>
        <w:t>userBaseInfo.name</w:t>
      </w:r>
      <w:r w:rsidR="00285C21" w:rsidRPr="00285C21">
        <w:rPr>
          <w:rFonts w:hint="eastAsia"/>
          <w:color w:val="auto"/>
          <w:sz w:val="30"/>
          <w:lang w:bidi="zh-CN"/>
        </w:rPr>
        <w:t>}}</w:t>
      </w:r>
    </w:p>
    <w:p w14:paraId="3BA215D4" w14:textId="5E5F3D94" w:rsidR="00B2198A" w:rsidRPr="006A69B0" w:rsidRDefault="00CC1184" w:rsidP="00B2198A">
      <w:pPr>
        <w:spacing w:before="360"/>
        <w:contextualSpacing/>
        <w:rPr>
          <w:color w:val="auto"/>
          <w:sz w:val="30"/>
        </w:rPr>
      </w:pPr>
      <w:r>
        <w:rPr>
          <w:rFonts w:hint="eastAsia"/>
          <w:b/>
          <w:color w:val="auto"/>
          <w:sz w:val="30"/>
          <w:lang w:val="zh-CN" w:bidi="zh-CN"/>
        </w:rPr>
        <w:t>性别</w:t>
      </w:r>
      <w:r w:rsidR="00B2198A" w:rsidRPr="006A69B0">
        <w:rPr>
          <w:rFonts w:hint="eastAsia"/>
          <w:b/>
          <w:color w:val="auto"/>
          <w:sz w:val="30"/>
          <w:lang w:val="zh-CN" w:bidi="zh-CN"/>
        </w:rPr>
        <w:t>：</w:t>
      </w:r>
      <w:r w:rsidR="00454002" w:rsidRPr="00285C21">
        <w:rPr>
          <w:rFonts w:hint="eastAsia"/>
          <w:color w:val="auto"/>
          <w:sz w:val="30"/>
          <w:lang w:bidi="zh-CN"/>
        </w:rPr>
        <w:t>{{</w:t>
      </w:r>
      <w:r w:rsidR="00454002" w:rsidRPr="00285C21">
        <w:rPr>
          <w:color w:val="auto"/>
          <w:sz w:val="30"/>
          <w:lang w:bidi="zh-CN"/>
        </w:rPr>
        <w:t>userBaseInfo.</w:t>
      </w:r>
      <w:r w:rsidR="00F27B6C">
        <w:rPr>
          <w:rFonts w:hint="eastAsia"/>
          <w:color w:val="auto"/>
          <w:sz w:val="30"/>
          <w:lang w:bidi="zh-CN"/>
        </w:rPr>
        <w:t>sex</w:t>
      </w:r>
      <w:r w:rsidR="00F27B6C">
        <w:rPr>
          <w:color w:val="auto"/>
          <w:sz w:val="30"/>
          <w:lang w:bidi="zh-CN"/>
        </w:rPr>
        <w:t>==0?</w:t>
      </w:r>
      <w:r w:rsidR="00F27B6C">
        <w:rPr>
          <w:rFonts w:hint="eastAsia"/>
          <w:color w:val="auto"/>
          <w:sz w:val="30"/>
          <w:lang w:bidi="zh-CN"/>
        </w:rPr>
        <w:t>女</w:t>
      </w:r>
      <w:r w:rsidR="00F27B6C">
        <w:rPr>
          <w:color w:val="auto"/>
          <w:sz w:val="30"/>
          <w:lang w:bidi="zh-CN"/>
        </w:rPr>
        <w:t>:</w:t>
      </w:r>
      <w:r w:rsidR="00F27B6C">
        <w:rPr>
          <w:rFonts w:hint="eastAsia"/>
          <w:color w:val="auto"/>
          <w:sz w:val="30"/>
          <w:lang w:bidi="zh-CN"/>
        </w:rPr>
        <w:t>男</w:t>
      </w:r>
      <w:r w:rsidR="00454002" w:rsidRPr="00285C21">
        <w:rPr>
          <w:rFonts w:hint="eastAsia"/>
          <w:color w:val="auto"/>
          <w:sz w:val="30"/>
          <w:lang w:bidi="zh-CN"/>
        </w:rPr>
        <w:t>}}</w:t>
      </w:r>
    </w:p>
    <w:p w14:paraId="4AAD8061" w14:textId="77777777" w:rsidR="007743B3" w:rsidRDefault="00CC1184" w:rsidP="00B2198A">
      <w:pPr>
        <w:spacing w:before="360"/>
        <w:contextualSpacing/>
        <w:rPr>
          <w:b/>
          <w:color w:val="auto"/>
          <w:sz w:val="30"/>
          <w:lang w:val="zh-CN" w:bidi="zh-CN"/>
        </w:rPr>
      </w:pPr>
      <w:r>
        <w:rPr>
          <w:rFonts w:hint="eastAsia"/>
          <w:b/>
          <w:color w:val="auto"/>
          <w:sz w:val="30"/>
          <w:lang w:val="zh-CN" w:bidi="zh-CN"/>
        </w:rPr>
        <w:t>联系方式</w:t>
      </w:r>
      <w:r w:rsidR="00B2198A" w:rsidRPr="006A69B0">
        <w:rPr>
          <w:rFonts w:hint="eastAsia"/>
          <w:b/>
          <w:color w:val="auto"/>
          <w:sz w:val="30"/>
          <w:lang w:val="zh-CN" w:bidi="zh-CN"/>
        </w:rPr>
        <w:t>：</w:t>
      </w:r>
    </w:p>
    <w:p w14:paraId="542C3524" w14:textId="27083DE1" w:rsidR="00B2198A" w:rsidRDefault="007743B3" w:rsidP="007743B3">
      <w:pPr>
        <w:spacing w:before="360"/>
        <w:ind w:firstLine="720"/>
        <w:contextualSpacing/>
        <w:rPr>
          <w:b/>
          <w:color w:val="auto"/>
          <w:sz w:val="30"/>
          <w:lang w:val="zh-CN" w:bidi="zh-CN"/>
        </w:rPr>
      </w:pPr>
      <w:r>
        <w:rPr>
          <w:rFonts w:hint="eastAsia"/>
          <w:b/>
          <w:color w:val="auto"/>
          <w:sz w:val="30"/>
          <w:lang w:val="zh-CN" w:bidi="zh-CN"/>
        </w:rPr>
        <w:t>电话：{{userBaseInfo.</w:t>
      </w:r>
      <w:r>
        <w:rPr>
          <w:b/>
          <w:color w:val="auto"/>
          <w:sz w:val="30"/>
          <w:lang w:val="zh-CN" w:bidi="zh-CN"/>
        </w:rPr>
        <w:t>phone</w:t>
      </w:r>
      <w:r>
        <w:rPr>
          <w:rFonts w:hint="eastAsia"/>
          <w:b/>
          <w:color w:val="auto"/>
          <w:sz w:val="30"/>
          <w:lang w:val="zh-CN" w:bidi="zh-CN"/>
        </w:rPr>
        <w:t>}}</w:t>
      </w:r>
    </w:p>
    <w:p w14:paraId="023AB9D5" w14:textId="3D40932D" w:rsidR="007743B3" w:rsidRPr="006A69B0" w:rsidRDefault="007743B3" w:rsidP="007743B3">
      <w:pPr>
        <w:spacing w:before="360"/>
        <w:ind w:firstLine="720"/>
        <w:contextualSpacing/>
        <w:rPr>
          <w:color w:val="auto"/>
          <w:sz w:val="30"/>
        </w:rPr>
      </w:pPr>
      <w:r>
        <w:rPr>
          <w:rFonts w:hint="eastAsia"/>
          <w:b/>
          <w:color w:val="auto"/>
          <w:sz w:val="30"/>
          <w:lang w:val="zh-CN" w:bidi="zh-CN"/>
        </w:rPr>
        <w:t>邮箱：{{userBas</w:t>
      </w:r>
      <w:r w:rsidR="00767018">
        <w:rPr>
          <w:rFonts w:hint="eastAsia"/>
          <w:b/>
          <w:color w:val="auto"/>
          <w:sz w:val="30"/>
          <w:lang w:val="zh-CN" w:bidi="zh-CN"/>
        </w:rPr>
        <w:t>e</w:t>
      </w:r>
      <w:r>
        <w:rPr>
          <w:rFonts w:hint="eastAsia"/>
          <w:b/>
          <w:color w:val="auto"/>
          <w:sz w:val="30"/>
          <w:lang w:val="zh-CN" w:bidi="zh-CN"/>
        </w:rPr>
        <w:t>Info.</w:t>
      </w:r>
      <w:r>
        <w:rPr>
          <w:b/>
          <w:color w:val="auto"/>
          <w:sz w:val="30"/>
          <w:lang w:val="zh-CN" w:bidi="zh-CN"/>
        </w:rPr>
        <w:t>email</w:t>
      </w:r>
      <w:r>
        <w:rPr>
          <w:rFonts w:hint="eastAsia"/>
          <w:b/>
          <w:color w:val="auto"/>
          <w:sz w:val="30"/>
          <w:lang w:val="zh-CN" w:bidi="zh-CN"/>
        </w:rPr>
        <w:t>}}</w:t>
      </w:r>
    </w:p>
    <w:p w14:paraId="69C73875" w14:textId="5FA2C4A7" w:rsidR="00400A51" w:rsidRPr="00CC1184" w:rsidRDefault="002D327C" w:rsidP="00CC1184">
      <w:pPr>
        <w:pStyle w:val="1"/>
      </w:pPr>
      <w:r>
        <w:rPr>
          <w:rFonts w:hint="eastAsia"/>
        </w:rPr>
        <w:t>受教育情况</w:t>
      </w:r>
    </w:p>
    <w:tbl>
      <w:tblPr>
        <w:tblStyle w:val="ListTable6Colorful1"/>
        <w:tblW w:w="500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议程项目表"/>
      </w:tblPr>
      <w:tblGrid>
        <w:gridCol w:w="1701"/>
        <w:gridCol w:w="1701"/>
        <w:gridCol w:w="3283"/>
        <w:gridCol w:w="1868"/>
        <w:gridCol w:w="1193"/>
      </w:tblGrid>
      <w:tr w:rsidR="00B906E4" w:rsidRPr="006A69B0" w14:paraId="4836DE8B" w14:textId="77777777" w:rsidTr="00B906E4">
        <w:trPr>
          <w:trHeight w:val="318"/>
          <w:tblHeader/>
          <w:jc w:val="center"/>
        </w:trPr>
        <w:tc>
          <w:tcPr>
            <w:tcW w:w="1701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  <w:vAlign w:val="center"/>
          </w:tcPr>
          <w:p w14:paraId="1ACDC5E2" w14:textId="749BB120" w:rsidR="00B906E4" w:rsidRPr="002D327C" w:rsidRDefault="00B906E4" w:rsidP="002D327C">
            <w:pPr>
              <w:pStyle w:val="21"/>
              <w:jc w:val="center"/>
              <w:outlineLvl w:val="1"/>
              <w:rPr>
                <w:b/>
                <w:color w:val="FFFFFF" w:themeColor="background1"/>
                <w:sz w:val="24"/>
                <w:szCs w:val="24"/>
                <w:lang w:val="zh-CN" w:bidi="zh-CN"/>
              </w:rPr>
            </w:pPr>
            <w:r>
              <w:rPr>
                <w:rFonts w:hint="eastAsia"/>
                <w:b/>
                <w:color w:val="FFFFFF" w:themeColor="background1"/>
                <w:sz w:val="24"/>
                <w:szCs w:val="24"/>
                <w:lang w:val="zh-CN" w:bidi="zh-CN"/>
              </w:rPr>
              <w:t>开始</w:t>
            </w:r>
            <w:sdt>
              <w:sdtPr>
                <w:rPr>
                  <w:rFonts w:hint="eastAsia"/>
                  <w:b/>
                  <w:color w:val="FFFFFF" w:themeColor="background1"/>
                  <w:sz w:val="24"/>
                  <w:szCs w:val="24"/>
                  <w:lang w:val="zh-CN" w:bidi="zh-CN"/>
                </w:rPr>
                <w:alias w:val="时间："/>
                <w:tag w:val="时间："/>
                <w:id w:val="-718661838"/>
                <w:placeholder>
                  <w:docPart w:val="51BC091AF3DF47F49F5F585A938D0403"/>
                </w:placeholder>
                <w:temporary/>
                <w:showingPlcHdr/>
                <w15:appearance w15:val="hidden"/>
              </w:sdtPr>
              <w:sdtContent>
                <w:r w:rsidRPr="002D327C">
                  <w:rPr>
                    <w:rFonts w:hint="eastAsia"/>
                    <w:b/>
                    <w:color w:val="FFFFFF" w:themeColor="background1"/>
                    <w:sz w:val="24"/>
                    <w:szCs w:val="24"/>
                    <w:lang w:val="zh-CN" w:bidi="zh-CN"/>
                  </w:rPr>
                  <w:t>时间</w:t>
                </w:r>
              </w:sdtContent>
            </w:sdt>
          </w:p>
        </w:tc>
        <w:tc>
          <w:tcPr>
            <w:tcW w:w="1701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</w:tcPr>
          <w:p w14:paraId="003A388E" w14:textId="21C1E502" w:rsidR="00B906E4" w:rsidRDefault="00B906E4" w:rsidP="002D327C">
            <w:pPr>
              <w:pStyle w:val="21"/>
              <w:jc w:val="center"/>
              <w:outlineLvl w:val="1"/>
              <w:rPr>
                <w:rFonts w:hint="eastAsia"/>
                <w:b/>
                <w:color w:val="FFFFFF" w:themeColor="background1"/>
                <w:sz w:val="24"/>
                <w:szCs w:val="24"/>
                <w:lang w:val="zh-CN" w:bidi="zh-CN"/>
              </w:rPr>
            </w:pPr>
            <w:r>
              <w:rPr>
                <w:rFonts w:hint="eastAsia"/>
                <w:b/>
                <w:color w:val="FFFFFF" w:themeColor="background1"/>
                <w:sz w:val="24"/>
                <w:szCs w:val="24"/>
                <w:lang w:val="zh-CN" w:bidi="zh-CN"/>
              </w:rPr>
              <w:t>结束时间</w:t>
            </w:r>
          </w:p>
        </w:tc>
        <w:tc>
          <w:tcPr>
            <w:tcW w:w="3283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</w:tcPr>
          <w:p w14:paraId="64B1145B" w14:textId="71AC7610" w:rsidR="00B906E4" w:rsidRPr="002D327C" w:rsidRDefault="00B906E4" w:rsidP="002D327C">
            <w:pPr>
              <w:pStyle w:val="21"/>
              <w:jc w:val="center"/>
              <w:outlineLvl w:val="1"/>
              <w:rPr>
                <w:b/>
                <w:color w:val="FFFFFF" w:themeColor="background1"/>
                <w:sz w:val="24"/>
                <w:szCs w:val="24"/>
                <w:lang w:val="zh-CN" w:bidi="zh-CN"/>
              </w:rPr>
            </w:pPr>
            <w:r>
              <w:rPr>
                <w:rFonts w:hint="eastAsia"/>
                <w:b/>
                <w:color w:val="FFFFFF" w:themeColor="background1"/>
                <w:sz w:val="24"/>
                <w:szCs w:val="24"/>
                <w:lang w:val="zh-CN" w:bidi="zh-CN"/>
              </w:rPr>
              <w:t>学习机构</w:t>
            </w:r>
          </w:p>
        </w:tc>
        <w:tc>
          <w:tcPr>
            <w:tcW w:w="1868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</w:tcPr>
          <w:p w14:paraId="7FE4C965" w14:textId="772D73F3" w:rsidR="00B906E4" w:rsidRPr="002D327C" w:rsidRDefault="00B906E4" w:rsidP="002D327C">
            <w:pPr>
              <w:pStyle w:val="21"/>
              <w:jc w:val="center"/>
              <w:outlineLvl w:val="1"/>
              <w:rPr>
                <w:b/>
                <w:color w:val="FFFFFF" w:themeColor="background1"/>
                <w:sz w:val="24"/>
                <w:szCs w:val="24"/>
                <w:lang w:val="zh-CN" w:bidi="zh-CN"/>
              </w:rPr>
            </w:pPr>
            <w:r>
              <w:rPr>
                <w:rFonts w:hint="eastAsia"/>
                <w:b/>
                <w:color w:val="FFFFFF" w:themeColor="background1"/>
                <w:sz w:val="24"/>
                <w:szCs w:val="24"/>
                <w:lang w:val="zh-CN" w:bidi="zh-CN"/>
              </w:rPr>
              <w:t>专业</w:t>
            </w:r>
          </w:p>
        </w:tc>
        <w:tc>
          <w:tcPr>
            <w:tcW w:w="1193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  <w:vAlign w:val="center"/>
          </w:tcPr>
          <w:p w14:paraId="632D3FB9" w14:textId="43FC4388" w:rsidR="00B906E4" w:rsidRPr="002D327C" w:rsidRDefault="00B906E4" w:rsidP="002D327C">
            <w:pPr>
              <w:pStyle w:val="21"/>
              <w:jc w:val="center"/>
              <w:outlineLvl w:val="1"/>
              <w:rPr>
                <w:b/>
                <w:color w:val="FFFFFF" w:themeColor="background1"/>
                <w:sz w:val="24"/>
                <w:szCs w:val="24"/>
                <w:lang w:val="zh-CN" w:bidi="zh-CN"/>
              </w:rPr>
            </w:pPr>
            <w:r>
              <w:rPr>
                <w:rFonts w:hint="eastAsia"/>
                <w:b/>
                <w:color w:val="FFFFFF" w:themeColor="background1"/>
                <w:sz w:val="24"/>
                <w:szCs w:val="24"/>
                <w:lang w:val="zh-CN" w:bidi="zh-CN"/>
              </w:rPr>
              <w:t>学历</w:t>
            </w:r>
          </w:p>
        </w:tc>
      </w:tr>
      <w:tr w:rsidR="00B906E4" w:rsidRPr="006A69B0" w14:paraId="15EB7E85" w14:textId="77777777" w:rsidTr="00B906E4">
        <w:trPr>
          <w:trHeight w:val="260"/>
          <w:jc w:val="center"/>
        </w:trPr>
        <w:tc>
          <w:tcPr>
            <w:tcW w:w="1701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29E6B007" w14:textId="742BA64D" w:rsidR="00B906E4" w:rsidRPr="009B03EC" w:rsidRDefault="00B906E4" w:rsidP="009B03EC">
            <w:pPr>
              <w:pStyle w:val="HTML6"/>
              <w:shd w:val="clear" w:color="auto" w:fill="FFFFFF"/>
              <w:jc w:val="center"/>
              <w:rPr>
                <w:rFonts w:ascii="Consolas" w:eastAsia="宋体" w:hAnsi="Consolas" w:cs="宋体"/>
                <w:color w:val="24292E"/>
                <w:sz w:val="18"/>
                <w:szCs w:val="18"/>
              </w:rPr>
            </w:pPr>
            <w:r>
              <w:rPr>
                <w:rFonts w:hint="eastAsia"/>
                <w:sz w:val="28"/>
                <w:szCs w:val="28"/>
              </w:rPr>
              <w:t>{{</w:t>
            </w:r>
            <w:r>
              <w:rPr>
                <w:sz w:val="28"/>
                <w:szCs w:val="28"/>
              </w:rPr>
              <w:t>$fe:e</w:t>
            </w:r>
            <w:r w:rsidRPr="009B03EC">
              <w:rPr>
                <w:sz w:val="28"/>
                <w:szCs w:val="28"/>
              </w:rPr>
              <w:t>ducation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fd</w:t>
            </w:r>
            <w:r>
              <w:rPr>
                <w:sz w:val="28"/>
                <w:szCs w:val="28"/>
              </w:rPr>
              <w:t>:(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.startTime;yyyy-MM)</w:t>
            </w:r>
          </w:p>
        </w:tc>
        <w:tc>
          <w:tcPr>
            <w:tcW w:w="1701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72B75E7C" w14:textId="5D2577F2" w:rsidR="00B906E4" w:rsidRDefault="00B906E4" w:rsidP="009B03E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fd</w:t>
            </w:r>
            <w:r>
              <w:rPr>
                <w:sz w:val="28"/>
                <w:szCs w:val="28"/>
              </w:rPr>
              <w:t>:(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Time;yyyy-MM)</w:t>
            </w:r>
          </w:p>
        </w:tc>
        <w:tc>
          <w:tcPr>
            <w:tcW w:w="3283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4BFB97DF" w14:textId="54985310" w:rsidR="00B906E4" w:rsidRPr="002D327C" w:rsidRDefault="00B906E4" w:rsidP="009B03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.schoole</w:t>
            </w:r>
          </w:p>
        </w:tc>
        <w:tc>
          <w:tcPr>
            <w:tcW w:w="1868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4B8B8C31" w14:textId="2801B005" w:rsidR="00B906E4" w:rsidRPr="002D327C" w:rsidRDefault="00B906E4" w:rsidP="009B03E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.subject</w:t>
            </w:r>
          </w:p>
        </w:tc>
        <w:tc>
          <w:tcPr>
            <w:tcW w:w="1193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11FBC993" w14:textId="2292AE36" w:rsidR="00B906E4" w:rsidRPr="002D327C" w:rsidRDefault="00B906E4" w:rsidP="009B03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t.degree</w:t>
            </w:r>
            <w:r>
              <w:rPr>
                <w:rFonts w:hint="eastAsia"/>
                <w:sz w:val="28"/>
                <w:szCs w:val="28"/>
              </w:rPr>
              <w:t>}}</w:t>
            </w:r>
          </w:p>
        </w:tc>
      </w:tr>
    </w:tbl>
    <w:p w14:paraId="066168D8" w14:textId="77777777" w:rsidR="00B2198A" w:rsidRPr="006A69B0" w:rsidRDefault="00B2198A" w:rsidP="00B2198A"/>
    <w:sectPr w:rsidR="00B2198A" w:rsidRPr="006A69B0" w:rsidSect="00B4386D">
      <w:headerReference w:type="default" r:id="rId11"/>
      <w:footerReference w:type="default" r:id="rId12"/>
      <w:headerReference w:type="first" r:id="rId13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2F5D0" w14:textId="77777777" w:rsidR="0029371A" w:rsidRDefault="0029371A">
      <w:pPr>
        <w:spacing w:after="0" w:line="240" w:lineRule="auto"/>
      </w:pPr>
      <w:r>
        <w:separator/>
      </w:r>
    </w:p>
  </w:endnote>
  <w:endnote w:type="continuationSeparator" w:id="0">
    <w:p w14:paraId="55962153" w14:textId="77777777" w:rsidR="0029371A" w:rsidRDefault="0029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HGGothicE">
    <w:altName w:val="Yu Gothic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E00002FF" w:usb1="2AC7EDFE" w:usb2="00000012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09106" w14:textId="77777777" w:rsidR="0001626D" w:rsidRPr="00D91BD5" w:rsidRDefault="00B4386D">
    <w:pPr>
      <w:pStyle w:val="ac"/>
    </w:pPr>
    <w:r w:rsidRPr="00D91BD5">
      <w:rPr>
        <w:noProof/>
      </w:rPr>
      <mc:AlternateContent>
        <mc:Choice Requires="wps">
          <w:drawing>
            <wp:anchor distT="0" distB="0" distL="114300" distR="114300" simplePos="0" relativeHeight="251662335" behindDoc="0" locked="0" layoutInCell="1" allowOverlap="1" wp14:anchorId="6F7ECB10" wp14:editId="6E4104B8">
              <wp:simplePos x="0" y="0"/>
              <wp:positionH relativeFrom="column">
                <wp:posOffset>-715645</wp:posOffset>
              </wp:positionH>
              <wp:positionV relativeFrom="paragraph">
                <wp:posOffset>269875</wp:posOffset>
              </wp:positionV>
              <wp:extent cx="7832725" cy="447675"/>
              <wp:effectExtent l="0" t="0" r="0" b="9525"/>
              <wp:wrapNone/>
              <wp:docPr id="42" name="矩形 42" descr="装饰元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725" cy="4476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EDE43D" id="矩形 42" o:spid="_x0000_s1026" alt="装饰元素" style="position:absolute;left:0;text-align:left;margin-left:-56.35pt;margin-top:21.25pt;width:616.75pt;height:35.2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H+0BgMAAGcGAAAOAAAAZHJzL2Uyb0RvYy54bWysVc1uEzEQviPxDpbvdDchadpVN1XUqgip&#10;0Kot6tn12llLXtvYzh9X1OcAgThw48CVx6kKb8HY3mxDqXpAXDa25/+bbyZ7+8tGojmzTmhV4t5W&#10;jhFTVFdCTUv85uLo2Q5GzhNVEakVK/GKObw/fvpkb2EK1te1lhWzCJwoVyxMiWvvTZFljtasIW5L&#10;G6ZAyLVtiIernWaVJQvw3sisn+fb2ULbylhNmXPwepiEeBz9c86oP+HcMY9kiSE3H782fq/CNxvv&#10;kWJqiakFbdMg/5BFQ4SCoJ2rQ+IJmlnxl6tGUKud5n6L6ibTnAvKYg1QTS+/V815TQyLtQA4znQw&#10;uf/nlr6en1okqhIP+hgp0kCPbj98vfnxCYWHijkKaP38fP3ry7eb6/e33z8GyBbGFWB5bk5te3Nw&#10;DPUvuW3CL1SGlhHmVQczW3pE4XG087w/6g8xoiAbDEbbo2Fwmt1ZG+v8C6YbFA4lttDGiC6ZHzuf&#10;VNcqLejVkZAScSmAQwqYhpHV/lL4OmIIzEzdcWAfLRwyGmDM43NkGzuQFs0J8IRQypTvtTlN3abB&#10;7jDPHzUKynLWvNJVcjaKBinnLk4sNjiGmqfrnKRQiISx6eU7EATCIEeJZNCbmAspvJDsDLBI3oC1&#10;seoYUYWv0gGFJJXwkoU+pc7Ek19JlrTPGIemQy/6jwEQdF1NKpZKCZXEiYGs/yxFKnAYtDnE73wn&#10;zDvNh8Bt9YMpi9PaGT8Kciqxs4iRtfKdcSOUtg9VJru28qS/BilBE1C60tUKRgLoE+nrDD0SwMJj&#10;4vwpsbAcoC+w8PwJfLjUixLr9oRRre27h96DPswsSDFawLIpsXs7IxZYKl8qoOFubzAI2yleBsNR&#10;Hy52U3K1KVGz5kADT3tAEEPjMeh7uT5yq5tL2IuTEBVERFGIXWLq7fpy4NMShM1K2WQS1WAjGeKP&#10;1bmh64EJU3axvCTWtKPoYYhf6/ViIsW9iUy6oR9KT2ZecxHJeodrizdss0T+tHnDuty8R627/4fx&#10;bwAAAP//AwBQSwMEFAAGAAgAAAAhAHYfug3hAAAADAEAAA8AAABkcnMvZG93bnJldi54bWxMj8FK&#10;w0AQhu+C77CM4K3d3WhridkUFSMIRWgsPW+TaRLNzobsJo1v7+aktxnm45/vT7aTadmIvWssKZBL&#10;AQypsGVDlYLDZ7bYAHNeU6lbS6jgBx1s0+urRMelvdAex9xXLISQi7WC2vsu5twVNRrtlrZDCrez&#10;7Y32Ye0rXvb6EsJNyyMh1tzohsKHWnf4UmPxnQ9Gwbv9OvLdWz4W6+fzaj9sso/XTCp1ezM9PQLz&#10;OPk/GGb9oA5pcDrZgUrHWgULKaOHwCq4j1bAZkJGIrQ5zdOdAJ4m/H+J9BcAAP//AwBQSwECLQAU&#10;AAYACAAAACEAtoM4kv4AAADhAQAAEwAAAAAAAAAAAAAAAAAAAAAAW0NvbnRlbnRfVHlwZXNdLnht&#10;bFBLAQItABQABgAIAAAAIQA4/SH/1gAAAJQBAAALAAAAAAAAAAAAAAAAAC8BAABfcmVscy8ucmVs&#10;c1BLAQItABQABgAIAAAAIQA6OH+0BgMAAGcGAAAOAAAAAAAAAAAAAAAAAC4CAABkcnMvZTJvRG9j&#10;LnhtbFBLAQItABQABgAIAAAAIQB2H7oN4QAAAAwBAAAPAAAAAAAAAAAAAAAAAGAFAABkcnMvZG93&#10;bnJldi54bWxQSwUGAAAAAAQABADzAAAAbgYAAAAA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D91BD5">
      <w:rPr>
        <w:lang w:val="zh-CN" w:bidi="zh-CN"/>
      </w:rPr>
      <w:fldChar w:fldCharType="begin"/>
    </w:r>
    <w:r w:rsidR="00DA4A43" w:rsidRPr="00D91BD5">
      <w:rPr>
        <w:lang w:val="zh-CN" w:bidi="zh-CN"/>
      </w:rPr>
      <w:instrText xml:space="preserve"> PAGE   \* MERGEFORMAT </w:instrText>
    </w:r>
    <w:r w:rsidR="00DA4A43" w:rsidRPr="00D91BD5">
      <w:rPr>
        <w:lang w:val="zh-CN" w:bidi="zh-CN"/>
      </w:rPr>
      <w:fldChar w:fldCharType="separate"/>
    </w:r>
    <w:r w:rsidR="0045130A" w:rsidRPr="00D91BD5">
      <w:rPr>
        <w:noProof/>
        <w:lang w:val="zh-CN" w:bidi="zh-CN"/>
      </w:rPr>
      <w:t>2</w:t>
    </w:r>
    <w:r w:rsidR="00DA4A43" w:rsidRPr="00D91BD5">
      <w:rPr>
        <w:noProof/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D8973" w14:textId="77777777" w:rsidR="0029371A" w:rsidRDefault="0029371A">
      <w:pPr>
        <w:spacing w:after="0" w:line="240" w:lineRule="auto"/>
      </w:pPr>
      <w:r>
        <w:separator/>
      </w:r>
    </w:p>
  </w:footnote>
  <w:footnote w:type="continuationSeparator" w:id="0">
    <w:p w14:paraId="7A39B535" w14:textId="77777777" w:rsidR="0029371A" w:rsidRDefault="0029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CB988" w14:textId="77777777" w:rsidR="00B2198A" w:rsidRPr="00D91BD5" w:rsidRDefault="00B2198A">
    <w:pPr>
      <w:pStyle w:val="af1"/>
    </w:pPr>
    <w:r w:rsidRPr="00D91BD5">
      <w:rPr>
        <w:noProof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2F720DB0" wp14:editId="4583E1EB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41" name="矩形 41" descr="装饰元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C54D5D" id="矩形 41" o:spid="_x0000_s1026" alt="装饰元素" style="position:absolute;left:0;text-align:left;margin-left:-56.35pt;margin-top:-36pt;width:616.8pt;height:35.2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vjBAMAAGcGAAAOAAAAZHJzL2Uyb0RvYy54bWysVctuEzEU3SPxD5b3dCZpStKokypqVYRU&#10;aNUWde167Iwlj21s58UW9TtAIBbsWLDlc6rCX3Btz0xDqbpAbCa27/Oc+8je/qqWaMGsE1oVuLeV&#10;Y8QU1aVQswK/uTh6NsLIeaJKIrViBV4zh/cnT5/sLc2Y9XWlZcksAifKjZemwJX3ZpxljlasJm5L&#10;G6ZAyLWtiYernWWlJUvwXsusn+fPs6W2pbGaMufg9TAJ8ST655xRf8K5Yx7JAkNuPn5t/F6FbzbZ&#10;I+OZJaYStEmD/EMWNREKgnauDoknaG7FX65qQa12mvstqutMcy4oixgATS+/h+a8IoZFLECOMx1N&#10;7v+5pa8XpxaJssCDHkaK1FCj2w9fb358QuGhZI4CWz8/X//68u3m+v3t94+BsqVxY7A8N6e2uTk4&#10;BvwrbuvwC8jQKtK87mhmK48oPA5H29v9fIgRBdlgMBxBJHCT3Vkb6/wLpmsUDgW2UMbILlkcO59U&#10;W5WG9PJISIm4FNBDCjoNI6v9pfBV5BA6M1XHgX20cMhooDGPz7Hb2IG0aEGgTwilTPk2p5nbNNjd&#10;yfNHjYKynNevdJmcDaNByrmLE8EGx4B51uYkhUIkjE0vH0EQCIMcJZJBbWIuZOyFZGfARfIGXRtR&#10;x4gqfJUOLCSphJcs1ClVJp78WrKkfcY4FB1q0X+MgKDrKlKyBCUgiRMDWf8JRSpwGLQ5xO98J847&#10;zYfIbfSDKYvT2hk/SnKC2FnEyFr5zrgWStuHkMmurDzptyQlagJLV7pcw0hA+8T2dYYeCejCY+L8&#10;KbGwHKAusPD8CXy41MsC6+aEUaXtu4fegz7MLEgxWsKyKbB7OycWulS+VNCGu73BIGyneBnsDPtw&#10;sZuSq02JmtcHGvoU5hOyi8eg72V75FbXl7AXpyEqiIiiELvA1Nv2cuDTEoTNStl0GtVgIxnij9W5&#10;oe3AhCm7WF0Sa5pR9DDEr3W7mMj43kQm3VAPpadzr7mIzXrHa8M3bLPU/GnzhnW5eY9ad/8Pk98A&#10;AAD//wMAUEsDBBQABgAIAAAAIQDpMesP4QAAAAwBAAAPAAAAZHJzL2Rvd25yZXYueG1sTI9fS8Mw&#10;FMXfBb9DuIJvW5rC/tg1HSpWEGSwKnvOmru22tyUJu3qtzd90rd7OD/OPSfdT6ZlI/ausSRBLCNg&#10;SKXVDVUSPj/yxRaY84q0ai2hhB90sM9ub1KVaHulI46Fr1gIIZcoCbX3XcK5K2s0yi1thxS8i+2N&#10;8kH2Fde9uoZw0/I4itbcqIbCh1p1+Fxj+V0MRsKb/Trx99diLNdPl9Vx2OaHl1xIeX83Pe6AeZz8&#10;Hwxz/VAdstDpbAfSjrUSFkLEm8CGaxOHVTMi4ugB2Hk2V8CzlP8fkf0CAAD//wMAUEsBAi0AFAAG&#10;AAgAAAAhALaDOJL+AAAA4QEAABMAAAAAAAAAAAAAAAAAAAAAAFtDb250ZW50X1R5cGVzXS54bWxQ&#10;SwECLQAUAAYACAAAACEAOP0h/9YAAACUAQAACwAAAAAAAAAAAAAAAAAvAQAAX3JlbHMvLnJlbHNQ&#10;SwECLQAUAAYACAAAACEAq24L4wQDAABnBgAADgAAAAAAAAAAAAAAAAAuAgAAZHJzL2Uyb0RvYy54&#10;bWxQSwECLQAUAAYACAAAACEA6THrD+EAAAAMAQAADwAAAAAAAAAAAAAAAABeBQAAZHJzL2Rvd25y&#10;ZXYueG1sUEsFBgAAAAAEAAQA8wAAAGw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052E5" w14:textId="77777777" w:rsidR="00E81885" w:rsidRDefault="00B4386D">
    <w:pPr>
      <w:pStyle w:val="af1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4383" behindDoc="1" locked="0" layoutInCell="1" allowOverlap="1" wp14:anchorId="4F5EF3DD" wp14:editId="08BE4A38">
              <wp:simplePos x="0" y="0"/>
              <wp:positionH relativeFrom="page">
                <wp:posOffset>-1771650</wp:posOffset>
              </wp:positionH>
              <wp:positionV relativeFrom="page">
                <wp:posOffset>-171450</wp:posOffset>
              </wp:positionV>
              <wp:extent cx="10531227" cy="10871098"/>
              <wp:effectExtent l="0" t="0" r="0" b="6985"/>
              <wp:wrapNone/>
              <wp:docPr id="40" name="组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1227" cy="10871098"/>
                        <a:chOff x="0" y="0"/>
                        <a:chExt cx="10531227" cy="10874741"/>
                      </a:xfrm>
                    </wpg:grpSpPr>
                    <wps:wsp>
                      <wps:cNvPr id="6" name="任意多边形 19"/>
                      <wps:cNvSpPr/>
                      <wps:spPr>
                        <a:xfrm>
                          <a:off x="1722120" y="30480"/>
                          <a:ext cx="7873591" cy="214567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731ED29" w14:textId="77777777" w:rsidR="00B4386D" w:rsidRDefault="00B4386D" w:rsidP="00B438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任意多边形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240780" y="152400"/>
                          <a:ext cx="3314700" cy="2003425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l="-701" t="-47791" r="1073" b="-100299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组 9"/>
                      <wpg:cNvGrpSpPr/>
                      <wpg:grpSpPr>
                        <a:xfrm>
                          <a:off x="5593080" y="144780"/>
                          <a:ext cx="1806335" cy="1984967"/>
                          <a:chOff x="34534" y="0"/>
                          <a:chExt cx="1806761" cy="1985392"/>
                        </a:xfrm>
                      </wpg:grpSpPr>
                      <wps:wsp>
                        <wps:cNvPr id="10" name="平行四边形 12"/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平行四边形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6" name="组 16"/>
                      <wpg:cNvGrpSpPr/>
                      <wpg:grpSpPr>
                        <a:xfrm rot="10800000">
                          <a:off x="8663940" y="198120"/>
                          <a:ext cx="1867287" cy="1967092"/>
                          <a:chOff x="-1" y="0"/>
                          <a:chExt cx="1867535" cy="1966560"/>
                        </a:xfrm>
                      </wpg:grpSpPr>
                      <wps:wsp>
                        <wps:cNvPr id="17" name="平行四边形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平行四边形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4" name="平行四边形 10"/>
                      <wps:cNvSpPr/>
                      <wps:spPr>
                        <a:xfrm>
                          <a:off x="0" y="0"/>
                          <a:ext cx="2404450" cy="2691857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矩形 25"/>
                      <wps:cNvSpPr/>
                      <wps:spPr>
                        <a:xfrm>
                          <a:off x="1737360" y="2087880"/>
                          <a:ext cx="7806290" cy="257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矩形 26"/>
                      <wps:cNvSpPr/>
                      <wps:spPr>
                        <a:xfrm>
                          <a:off x="1760220" y="10426297"/>
                          <a:ext cx="7806290" cy="4484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F5EF3DD" id="组 40" o:spid="_x0000_s1026" style="position:absolute;margin-left:-139.5pt;margin-top:-13.5pt;width:829.25pt;height:856pt;z-index:-251652097;mso-width-percent:1360;mso-position-horizontal-relative:page;mso-position-vertical-relative:page;mso-width-percent:1360;mso-height-relative:margin" coordsize="105312,1087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1cFj48REAAOimAAAOAAAAZHJzL2Uyb0RvYy54bWzsXc2O48YRvgfI&#10;OxA6BliP+C8OPGssvPHCgGMvsg5sHzkcakaAJCokd2ecs48Bco8PQYxccs7JMJynycZ+jHz9R1VL&#10;o2IPNTu7iLmHlWamq4tdX1V1dVdX8/0PblZL71VZN4tqfTbx35tOvHJdVBeL9eXZ5A+ff/RoNvGa&#10;Nl9f5MtqXZ5Nvi6byQePf/2r9683p2VQXVXLi7L20Mm6Ob3enE2u2nZzenLSFFflKm/eqzblGn+c&#10;V/Uqb/FjfXlyUefX6H21PAmm0+TkuqovNnVVlE2D3z5Vf5w8lv3P52XRfjafN2XrLc8meLZW/l/L&#10;/8/F/yeP389PL+t8c7Uo9GPkA55ilS/WYNp19TRvc+9lvdjrarUo6qqp5u17RbU6qebzRVHKMWA0&#10;/nRnNM/q6uVGjuXy9Ppy04kJot2R0+Bui09fPa+9xcXZJIJ41vkKGP30wzcefoJorjeXp2jxrN68&#10;2Dyv9S8u1U9itDfzeiU+MQ7vRgr1606o5U3rFfilP41DPwjSiVfgj/50lvrTbKYEX1wBnT3K4uq3&#10;B2mjNPIF7YlhfiKesXuk6w3UqNlKqjlOUi+u8k0pAWiEHLSkEiOo//zww3+/+cvrf/z1539///rH&#10;7zw/U0KTjTuJNacNhHeLuPw0CPwAYodcwmk009poBJfO0jDOfCW3wI/iJJUtuqHnp5u6aZ+V1coT&#10;X84mNdRdamH+6pOmVVIyTQT/plouLj5aLJfyB2Fi5YfL2nuVwzjam0DL1Wq1XHvXZ5NZlOAxixwG&#10;Ol/mise6Ej2BiXqMp3lzpXqS9Arf1aIta/UcyzVAE/AoYYhv7c35Df4ovp5XF19DunWlDLTZFB8t&#10;MKRP8qZ9ntewSLCHl8Ffr6r6TxPvGhZ7Nmn++DKvy4m3/HgNoDM/Ejrcyh+iOBWSrelfzulf1i9X&#10;H1YYN+QLbvKraN8uzdd5Xa2+gHN5IrjiT/m6AO+zSdHW5ocPW+VJ4J6K8skT2QxmvcnbT9YvNoXo&#10;3Ijn85sv8nqjcWoB8aeVUa78dAcu1VZQrqsnL9tqvpBYbuWkJQlFV9J74xoPxda+YU/l4d8vyqaA&#10;IABUuW69tsyhWbVXVOt5id8UpQdQFu0SnoVpohUBVtZvOEkQTVOYizAcP8YPO5YThn6U4pfS42CW&#10;CKMg1sptPFbxUlmOkLIRP7z3BexG/OryQo8Xo1g30OIv0dt8tYQm/ubEi7M0SBLv2gOjOIhl37fQ&#10;fEVppt6VJx5lliXKNvZZQBU7Frrnfh6UyIFHMIQHJdJj6B9NSDhlvh/6DgKjNM6MIsJo2i8w2jyD&#10;lgSz/rHEhIUr+JRmBxh48E7T8ivlqvPT4mattQ/f4G4wy0+V/6gaMUdSVYTimx+hZcrDgkqobg8x&#10;9IUSm8nUjRiKQInNjOFGDHApcXinxwZqlDi6EzGgoMTGF8jHBhb41IIXE6iIFJcyUmwxH2BSnXjn&#10;Z5NzZbRw7QIvIWfxVcyNxgd4V2cTY+Di76vqVfl5JVu2Aj6lN/JJDGLbJss1bdp1iac2bU0L87mR&#10;ndKWhrnSBtPOfKr2yhDlQ7g0Vy5WWYmWuOnPfKp+bxmcaVAsq6ZUzyREJkO3ToxC+sQTny8XGxFV&#10;eBebhZxNERB8sWiv5FRpplPRSIfCgGcnEL5lwaCC7KdV8XKF+UmtGuoSYQyWLM3VYtMA5tNydV5e&#10;AOyPL6RFIFaqi99DG/Dg+N7WZVvg0fPTOZ5O/F5oyaN0CmtCdPAoSlMRqOFx/GkKPYfCPPLhWjIZ&#10;EGKQXQ/4bgYpunuT4dUYU5EQ+I4xlV5SdCsgHfl3YZBYIulg/04rpDjOwqmJXKJIBDFSw0zM78+m&#10;SRjCX8m1UjaLsiRVLbqlUhjFofKGmpYsl0CdJlBETR2HmXHRKu55C4slHz5ELStff/+vn//+59ff&#10;fmtWS/LZRFR7OOhTKwIfS0bxT86Geq0ZT5PER/AJF5nE09TXQVgnyGkWTyOYohRFnEahb6a6ewkB&#10;RaDh+7NgFml89sI5K/rD82dhGCLS0N8UqHtEXwK8LgZMoiyMon5GlEZEGj0saDSnh9DPgxI58IDg&#10;u2HEUOhp2M+C0jjLi0ZzDpjQ5s487DB+KO7YuMAK/o3izrOgEA7HnedBMUyyJPbvCLvqXegwz4fi&#10;OBx2nsce7EGcZYl0Wn2LPd+Pgmwq7YTnQU0Xa8oozoTAeEaUxoGFBbvquZ8HJXLgQWH3I8xBYq3X&#10;MwyLZjDuvKiomjhjsoe7P4sTs8Ww57FtN38c7jyjY3BXPStj5AZDcffTJIijflu0gOzA58di0QwG&#10;n+fxNsEPkqkvF7i3eAprjt8aPT+YffBZFhaOR4LPMrKAjBFnScvnx2LRQAAQldQylhFFU3t8TpFp&#10;c2r5LI9bLB+hp14Q9lp+jC36/nFQILH/H6d6MBwjSqO8MTuMHfBFz8ryOR4W0dbyWUYWkDFAT/v5&#10;WDRHgM+NZQd8N2D2wMfQp1hhyPXZGwWfZ3QM+KpnORezg7HAj2dB7KBlFpAd+PxYLJrB4PM8Hh78&#10;JI0ysYmMmHUWJk7b+ykWjrEKklhg9sFnWVg4DgIfOwhYq/WOxQJyEPhyHP2MKJrSU94FfEdgjrL8&#10;jgf2ApL00OpgZ84fCD7P4h7B5xlZ4KdhOHNQZItGdS/A5xndD/g8j3sCP5n5M6fF/WDLn7Es7hN8&#10;lpENpNhD6Z9ebBrZvQSfZXRP4LM89sDHrmEa633Vvjl/a/ksD+rCt+DzjCiNnIrvAL7qWYDC86Aa&#10;E2PnIc36MbGBNODzfGyaoeDzPKiu+L4jMEeAP8OSNQ2EvLDimWHH/fYg0fL62IyfRbN+XPaw51lQ&#10;GDXi/TwoUZBio0ZO+TwjG8cB2Kvu+4VGwZRTvjv2t+GCjNuYbL+/ZLvI2B6VLzduSeTLjfmIVOg2&#10;Ga5SyjBP5HYUosK+wHjbxCSXdfZZmpaVWjcNzKdq2PFGz0rvdc+mmfnUzWdCzWW/5knVg5hm5vPg&#10;E5sGd0mC4zSqPKTnzZHoPpuscW4WqeVbEuGXjT6KcNl4mwon4ERsrJJk8vzs9nBfXhRIfZsE2GUj&#10;5G2IkCe7nUicCJQ56per31UX6myfaGtOJHQ8JDaiU2Fq5pmWC32Gxc9mgghwNkW+FEl2Pb+2i2Wp&#10;U+yCUI96mxX3A3WGqzt16BWrDcib9SUO4C0vcd5YnMUTBM5nEb3lYgWlUg9ksBQ9lPKsMOQpfily&#10;kttjiq559M9wQHG+rHAkBCc/5LeJJ04r3vb78SyjOfOpxf2AZxkxwR5ISEvF5BPSQld0BnovEd/l&#10;nrGrl3VJfBxVTDO5NICWj7nnbV54eA5SJdMPBV00UBlzzzKyC7NYnMCHbxPB0O7RVhpxDj5zwLOg&#10;Aedw3HkeFPcwCNNUBtv8GQ1K46vuRYDKM9oLUHketLmIJ/Q5EJ7H3uIkmOKUy6HtJTsJOQ2CqTpr&#10;wvOwcMcJmkQt5VlGlEauTHkWFu5qCHK7gOVBiRx4UAxDFCqosya8vCjNcNx5Hjbujpg8NO4pNMUf&#10;cWf9IwVS7UGz6kub+662+NC4J8Ju5dkyXolHe1clH+8m7tEsk7t2WP9iXnGa3wORren3wbfgzrGg&#10;LhslbWKq6udBiZA8SdTMy7Ghbnugqxfd9zOiNnx36N1g2Tf5MEzdjpNmWTbN5P7jHZCPkahRY2H5&#10;HIW87Fkiz/I4EnmcMlHBXcByodqCSX4o8iwPqiiuqOwDHyVBcMh8rdgOuKdp2q+/FMQkwZFylaJj&#10;+VAaHXZxtkgx9APZswSe5UGJBpg8aodxIk0cLWS53BPwLA8beDdU7gn4OI4PLQSsjMMRwHMsKIZH&#10;As+xoSCGmSiVuDPwonu9nGNERpF04EGbU3PkxrIPfDzDOvDAhL1j8THqPcQoUOYaYjfaZRG/tXiW&#10;D7X4KMXprV4uNvayc4kKy4YSScfCj+QA8CwLSqMF1T8YiqQCnuVBm2eZGypHAI+tgjCaaeRxJMsN&#10;+RQnkB3GQpHXkHAsKILIFgrdvRvsKbIMChCODUWRmDyLCqUB8qL7fkYUSgdp0ea3wiLyF6Z0fCzo&#10;dapDhkyRhOuKmK2CXojzyByj0lHkX5BjVEoh80TbBCLN2GlIhWcF520bk7xTbRNpWi5JRsMc4xN6&#10;r/s1vZlP1atSc5Vi1A+qHsM0M5+HH9i0eJgcI5tfFPvLS5IuFPlIne3Dr8VdL/KuEfh/Josokogq&#10;n3kwNWnymbv8cHaH6VhY6X56EuWY8nG69KQ+zTGmJ8erVsS1PTIbLNOT2+pZVRcsbx3aLRH2u9uB&#10;RI0wfoI5u1yjpCtdjTaSPCN2RuAlEEnAnyCZLm4MkjFgl24U505x+FBX/eKWIFX1Cydqrld6hPke&#10;1JqQFgwnadxlKrMkQUmFdldvr2AYIzmQn5WrHj4/e7hgGDcs+YmadaIp9rx3pYjAARtXWooQqZCL&#10;csVj0nZM2oprf0jyjs9A70X9fIKQNic83CtHBydteRZW1K+GIKJ+fjCUSIb8PA8avo8Fw2LlwsuL&#10;Lty2tYN8FSylcYCEIqhreNVij6t+pkQOPCjsY8Gwg8Aohlvc+TpLSuPAgkIIIxfVlcrcuTpLi2hb&#10;NsjedXA7+PxYLBplIv3GQtftDmOhzWnNKDsY6rwdeNDmlAeObo4Fwyqu3Tug9JUNvhSVBJ8VGkXT&#10;ARja3BkYiqbmwdWl0ubg4VaXSq14LBgeDj4HzA74bsBQNCX4eLaxYPiwF7OseFDN6FDweWAeHvyu&#10;QGksGOYsxlIYJSo153NV1hRNB6ukzUnlGA/MUZbfgc/XpdpufywYxh6XAJ8XGkVzOPg8j3sCf0DN&#10;KO/GqMLIaP8ONaOqZ7nKY+cwK9rvrgrgGVlWLAuq+vnYNENrRnl5UV0hlr8dzJjUa0uE3moPVN6V&#10;K9Ny3M3EkOmbTOop3ZRJPQ2T2CbfJuysHJkqA9aPv21jsmWqrSrI3m6OA3PTwHyqhr5WJrkJLzVf&#10;92yamU/dnFQOWhplmpnPw49sWjxMWk8Mj03tKTVwLB1U+bn98sEh+bmxfHC/rHAsH3xr5YMB5sAD&#10;6SmZUeLTUyStd5fywTETpV7CYMUfgzMSfPKGxh5j+eBYPshd8Ux1ZXgZGZ9Qs+LUsXxQLh7Y+ivq&#10;JORCiC9RpBgOrCkRxbViccozokCqxSk7DNr8nS0jG8sHf5m4j+WD/w+4u9Wp0Y0l3Ag9lg8q6Lna&#10;KOq77+7q3WDZ34dkC9Voc9dCNQv5sXxwWOEoiwpVFFdUKJJKudhCNdqc1itx+msBvy0mYvlQGh12&#10;cSxolHZkFRnHxoruxvJBGaMytXAUxLF8cCwfZEuvqLKM5YPifSdcUaft6sfywT550QliLB/ksm6Y&#10;4WnWzVRwuKXsYMSU2NwR6UYMjCixrM9ACs2NGFMzJX6nMo3KksfyQfO6UwEqeU+nfMX3gReJm9o8&#10;lTC0Wqq3XY73ev7S3lFuF841p2/8feUBJtt7SdIp17pTKoYXjkcR6nplwV2QZNgRGe/3HBN0NMAj&#10;ZVx8tpGuzuVink8G0eaEB594oHH64FIxngUN1sb7PR2SphRIhx1C2tw5GWThPt7vOSbomAtkqa44&#10;JE0tex9y358DD2vrbrzXtT/hRDEcE3T98qITtoMPps2dfTB13A48aHPwcMsEWbiPCbphaZq7nMVw&#10;g4ViqaBnU0G0uWsqyEJ+TNANQ55FhRq9KyoUSQU8mzijzccE3Xi/J64WHO/3FAelewrBsSIdE3Rs&#10;yolOD2OCri/hZLv6MUHXJy+6BhwTdGOCrvFuthd6fglrotm98X7P7iJSlRgz5X3m0yoEVFf/7lQY&#10;Pkwh4H0XAfp77xAcUAQYyxtDESibVwiOd3R6Yw3g26sBxDWRKr3409/++frH77xAFug5l/75aZiG&#10;uGlTeMhgOktns50MIy67TwLcUKkyjDEa7CYYN3XTPiurlSe+nE3qsmiloeWv9Dss81PTRIbSg98p&#10;+k76A99ckzo6hO27RkeH8PYcwvbSX+0Q9L2/zWnx6asXm+c1Jn3hHtRbZbfvAdWvEvXTRLwoTDoE&#10;fxoFMH79tkZzya/lESK8FyAyEZW5ndaY++gR1FuGxxBhDBFgcertzXvXeF9fbuRt/3jt9OZqUTzN&#10;25z+LNuflkF1VS0vyvrx/wAAAP//AwBQSwMECgAAAAAAAAAhACAwgn0/9QAAP/UAABQAAABkcnMv&#10;bWVkaWEvaW1hZ2UxLmpwZ//Y/+EAMkV4aWYAAElJKgAIAAAAAQCYggIADgAAABoAAAAAAAAAKGMp&#10;IFRpbSBLbGVpbgAAAP/sABFEdWNreQABAAQAAAA8AAD/4QTTaHR0cDovL25zLmFkb2JlLmNvbS94&#10;YXAvMS4wLwA8P3hwYWNrZXQgYmVnaW49Iu+7vyIgaWQ9Ilc1TTBNcENlaGlIenJlU3pOVGN6a2M5&#10;ZCI/PiA8eDp4bXBtZXRhIHhtbG5zOng9ImFkb2JlOm5zOm1ldGEvIiB4OnhtcHRrPSJBZG9iZSBY&#10;TVAgQ29yZSA1LjYtYzE0MiA3OS4xNjA5MjQsIDIwMTcvMDcvMTMtMDE6MDY6MzkgICAgICAgICI+&#10;IDxyZGY6UkRGIHhtbG5zOnJkZj0iaHR0cDovL3d3dy53My5vcmcvMTk5OS8wMi8yMi1yZGYtc3lu&#10;dGF4LW5zIyI+IDxyZGY6RGVzY3JpcHRpb24gcmRmOmFib3V0PSIiIHhtbG5zOnhtcFJpZ2h0cz0i&#10;aHR0cDovL25zLmFkb2JlLmNvbS94YXAvMS4wL3JpZ2h0cy8iIHhtbG5zOnhtcE1NPSJodHRwOi8v&#10;bnMuYWRvYmUuY29tL3hhcC8xLjAvbW0vIiB4bWxuczpzdFJlZj0iaHR0cDovL25zLmFkb2JlLmNv&#10;bS94YXAvMS4wL3NUeXBlL1Jlc291cmNlUmVmIyIgeG1sbnM6ZGM9Imh0dHA6Ly9wdXJsLm9yZy9k&#10;Yy9lbGVtZW50cy8xLjEvIiB4bWxuczp4bXA9Imh0dHA6Ly9ucy5hZG9iZS5jb20veGFwLzEuMC8i&#10;IHhtcFJpZ2h0czpNYXJrZWQ9IlRydWUiIHhtcFJpZ2h0czpXZWJTdGF0ZW1lbnQ9Imh0dHA6Ly93&#10;d3cuZ2V0dHlpbWFnZXMuY29tIiB4bXBNTTpEb2N1bWVudElEPSJ4bXAuZGlkOjIzMkE0OTVENzVC&#10;QjExRTg4ODM5QjU2NUMzQzYxMzlCIiB4bXBNTTpJbnN0YW5jZUlEPSJ4bXAuaWlkOjIzMkE0OTVD&#10;NzVCQjExRTg4ODM5QjU2NUMzQzYxMzlCIiB4bXA6Q3JlYXRvclRvb2w9IkFkb2JlIFBob3Rvc2hv&#10;cCBDQyAyMDE4IFdpbmRvd3MiPiA8eG1wTU06RGVyaXZlZEZyb20gc3RSZWY6aW5zdGFuY2VJRD0i&#10;MDREOUFGNkQ4N0ZFOTI3MjlEODBFQzgxNUM1MTBENTIiIHN0UmVmOmRvY3VtZW50SUQ9IjA0RDlB&#10;RjZEODdGRTkyNzI5RDgwRUM4MTVDNTEwRDUyIi8+IDxkYzpyaWdodHM+IDxyZGY6QWx0PiA8cmRm&#10;OmxpIHhtbDpsYW5nPSJ4LWRlZmF1bHQiPihjKSBUaW0gS2xlaW48L3JkZjpsaT4gPC9yZGY6QWx0&#10;PiA8L2RjOnJpZ2h0cz4gPGRjOmNyZWF0b3I+IDxyZGY6U2VxPiA8cmRmOmxpPlRpbSBLbGVpbjwv&#10;cmRmOmxpPiA8L3JkZjpTZXE+IDwvZGM6Y3JlYXRvcj4gPGRjOnRpdGxlPiA8cmRmOkFsdD4gPHJk&#10;ZjpsaSB4bWw6bGFuZz0ieC1kZWZhdWx0Ij45ODExMzM0MDwvcmRmOmxpPiA8L3JkZjpBbHQ+IDwv&#10;ZGM6dGl0bGU+IDwvcmRmOkRlc2NyaXB0aW9uPiA8L3JkZjpSREY+IDwveDp4bXBtZXRhPiA8P3hw&#10;YWNrZXQgZW5kPSJyIj8+/+0AWlBob3Rvc2hvcCAzLjAAOEJJTQQEAAAAAAAhHAFaAAMbJUccAgAA&#10;AgACHAJ0AA0oYykgVGltIEtsZWluADhCSU0EJQAAAAAAEMpmoPHtgimKjP0vWwzXNdv/7gAOQWRv&#10;YmUAZMAAAAAB/9sAhAAGBAQEBQQGBQUGCQYFBgkLCAYGCAsMCgoLCgoMEAwMDAwMDBAMDg8QDw4M&#10;ExMUFBMTHBsbGxwfHx8fHx8fHx8fAQcHBw0MDRgQEBgaFREVGh8fHx8fHx8fHx8fHx8fHx8fHx8f&#10;Hx8fHx8fHx8fHx8fHx8fHx8fHx8fHx8fHx8fHx//wAARCALUAeMDAREAAhEBAxEB/8QAtgAAAAcB&#10;AQAAAAAAAAAAAAAAAAECAwQFBgcIAQADAQEBAQEAAAAAAAAAAAAAAQIDBAUGBxAAAQMCAwUEBgYG&#10;CAQFAgUFAQACAxEEIRIFMUFREwZhcSIHgZGhsTIUwdFCUiMzYnKCNBUI4ZKiskNTJBbwY4MlwtJz&#10;RFTxo5Oz02Q1F3RFVSYRAQEAAgEEAQMEAgEEAgMBAAABEQIDITESBEFRMhNhcSIUMwWBkbFCclIV&#10;oWIjQ//aAAwDAQACEQMRAD8A7wAud0DogCogke5HgKWxxnb4eMri5O7fVEKxXBJAEjhKRgkBJAEq&#10;YtykxIAJAEjBIDokBIA0Acfxt7wj5DRt+BvcuxiNACiAMIIpMqMIMEwNMAggoghoMpMgASA0wOiA&#10;FEAEGCYBIAgBRAAoIuO7db1wq07V2evejHkigikF3r9TiCTRazrUXs2diTysh2sNFrGaFqdBct7G&#10;OKm94rV5J1Bwf1Tqbhvu5P76ud0a/a7y1gHllo7fvXjP75Xqz7nDt8fujXo/1DjwojbutK00nl17&#10;VNOLuzxWNXEhzMUjAQtJxQCZ7NjonA7KFIM5o7Wx3zqYbQPWq1OtNHJI2iKR9tw2uIopwEiN7HbC&#10;lgzrQkZVEAoFee7CgUAEEYuR4ClsIzt/8ZXHyd3RqhlYLwSgAVJiSMSQBICSpgpMSQAIAUSMAEgB&#10;SAIAJAqP8xveE4Gkb8De4LsYAgBRAGgDTA0AAmBpwgCANAGAghjFAGmBgJAaYBACiAFEAEGCZAgw&#10;QSTaxxSMc1wFV18E6MOTuoILZsHUga3ZWq1ndN7NXakfMzNGzAraM0LVQTc0H+W5Re8Vq8k3Df8A&#10;/pdQH/7uQf2ytNfuRPtd9uBl8uunm/eu2+9xXpz7nDt8fur753+tc3dUJ7KWllkbEAoqotLdrmmv&#10;FZLPPuGtNHYIM6yaN2whIHJXDkPPYUBlNIt/mLufEjLUtPbVOCtPYv5keSQfiMwcnSh99uCcFBjb&#10;C5pQD7HOCRw7zEgbEhC87LtwcbIE8gsPHFBGrh3gKVEZ6/8AjK4+R0aoKxqwSOgVIgkjEkASAkqY&#10;qKTEkBoAkjBIDSAJAEwVH+Y3vCJ3DRt+Edy7WAJAaAMJlBoMEwNACiZDQBhBAgyhsTIdEgNMCxSM&#10;pMgQAQAQBIAUQYUTyQ+VPTmRbty6+Dsx5O6hluZRrTZHDK4YLXPVPw2GmtOQyuNXPxWsZVUdT6zp&#10;+lzCa9kEUZjdRx7Ap2sm0yrWZleUYbmK7127uYjWKe5e9h7HPJC01+5GMavQmoNA6F6XZxugfY8r&#10;0599cG3x/wAoV7ZzG4c+mBKNr1XIl2xLXNaQp2VGhiaC0LFoqtZLmYg0ThVXw3czHfFUKsBLmv5p&#10;Ld0bTSoxPYlYaJodwy2fI+Q0qKJQVbQ6pC2cPbUtIoR2qsJThqZd8MbipuFFtu7t3ww4dqnMHU6H&#10;X7/sgJZh4K5N/wAQjIwkVaV5eXaGUbkwHiCWQamkOXFFpyKS9NXlcvJW2qGsasKJGIqSgqJKEkAS&#10;AJU4JSYkgCAJIxhKgEgCQGgFR/mN7wnA0bfhHcuxhQQWQQBpmNAGEwMIAUTIEAYQAQCggFJkA2pA&#10;aYBIDomA3oAqIA6IAUQBICwsW1gPeu71/tc/L3Z26tWTa/yzgOxaY6lnotDHqFhjFWWLe3eq6xDn&#10;Xm9qkd3p7WtBa9kbszSKUwXL7O0tjfindwPp5wEzKn7Y967eLvGG3Z6S1QD/AGn0iwbHTZv7DivU&#10;n3V59+DkF7BPNLbSUDmnwlVvrlWtPm0DXgrCtFtbN8AUqVetxFwKrWJtU7YnCuHcrwWS5XBkZrvF&#10;Etuxw1bCDK7Njgo1iqsLLlBrTTaruqJVrFcMaQFndVZTI76IbSEvE5TrdRthvSwZX8Th7fUkCMV5&#10;TvwMPcEDBXM4oyWDc7gWFKnIpbv4iubdrEUhZLEkAKkQSSgSAqJASVMSkwSAUQBKTGlQCAJIDQC4&#10;h+K3vCcDRD4R3LsYUaCCiDGmAogDQBhMDQVBMAgDQCgggQYwEyGkY6JkCACACACACABQFnp4/wBP&#10;6SvQ4Ptc3L3UQFepfQrncvhqMgotMIci87YY47SrGgOdG+tN+C4vZnWOjhvSvPmgQ8yWMVoM30rt&#10;451jDbs7zqn8ctdJ6RjkLXWLS5zD9r4DSvoK9SXq8+94qp9UdHqEkjX0GetQtfKKkrR2PVkEsbI3&#10;Mc+UYCgWe8lVMrqDV7oijLV/pXPbFxFv7y8fXmQ5QnNoLED5mapAan5jxKfzHx1cEW5BEduSxxao&#10;1h09FFcANxwWlylLayXeSp6mfjj4lTYaVE1rVODyk8xvAbKbEsDKcYxuXlu4gsKDyIgjagGpvhUU&#10;4qboeJc+7WIxWahFIxJUQSkwSAkgFEjEpMSQBIwQASAJAEgCAXCPxWd4TncXs0Y2DuXawGkAQATA&#10;0AEwUgAgh70wFEAaQGEwMBABAKCZAgAkYIIEGCCBABMLXTx/ph6V6PB9rm5O6iiFepndgVzun4am&#10;mC0Q5B57PLbUEbRC9cXtfdHRw9q4H0qzNcQ9rx713cP3Rhv2ek+ooGHSOkInb2uNP+mvR1+6uC94&#10;w+vaW61uZHltGOdVqWM1pKGj3LYJmEUruVHl0vSb6K6iANA8BZb6ZVKY1bK04hRIFS4NJrRXgFvA&#10;EWzanexQLceE9qUOpDGjDDAJ5LB1oqkZYYkIdYw4KaZ7KfYkFrQry8O7IkYMRAUkZuI25SlYqVS3&#10;Q8RXLu1iMVnVkpACpAikoSQBICSMSkxJAEgCVMaQEgDSAIBcH5zO8J69xezR7gu1gCACAAQBoA8U&#10;wNAGgAmQ0gCYGgDCANAGmAQASIEGG9BDogBTFMCoUgt7D91b6V6fB9rl5O6itRXqZ/YFU+4r2arc&#10;tUOM+fTqW57IXLh9n746OHtXDekmf6m27Xhd/B98c/J2elupo2tt+kRTEROp/UC79Pu2cN7z9jeq&#10;6VDf2ZjcPFTArO3q2w55c2E+n34jeMAfCeIVzbJNNpF8+Mgg4hGVNFO7563zs+Nu5FhKqhDqHaMK&#10;KAdkb+H6FVOF2zcD3pQVJa3cmIdaxAPMjU0HWMSB3L7kgtzH2LzHcSYgUAh0PBKwZRp43BqixUUt&#10;4KPXLyRtqiLKrJSAkqBKVAkBJASVMCpMSQBIwokASAJAEAEA5B+czvCevcXs0W4Ltc9BABAGgwTA&#10;0AYQBoA0ECYGEqATBSACANMAkBpkASAJgEAaAIoCZaX0ccfLfhRejw3+Lm5J1VemvbJ1JI5pqKLT&#10;X7k3s1pbgtUOJ+fxpA//ANBy4PZ++Oji+2uLdINrd2g/SC9D1/vjn5PtelerW0d0ozhbuP8AYau7&#10;j77fu4b31/ZJaPAFle7eK7WNGhvo8R+I3EFAwzItpLWcxyYU9qcoW2n3hjcKHDgrlCyuLZk7efF8&#10;X2mpWEjyMpFXYi9hB2rSWnvSikxjDVMjrIzVIH2xFIjzYkjye5Y4bkYNalq82x15JyhIxFiDyj3D&#10;PAVNEZ+/FHlcnK31QCsGgjtSAilRCSpUCQBICSOCKkxJAEAFJgkASAIA0A5B+czvCevcVoTsXawB&#10;BQAgQaDGEwNAGgAEAaANMgSA0wNIwTIaACANMgogBVAGgAgAgJUNnFNCCdq9Dhn8Y5uS9VVo0Ih6&#10;hlYMQFpp3TezY4HYt0OHfzAH8OQf8grg9n/JG/F9tcd6MbW+tB+kF6HrffHPy/a9K9XD/uPTTPu2&#10;rz7Grs4v/L93Ht90/ZIA8AWdbDaBUJUI2p6RHdxFzRSQbCphsw6KSCYxuwIWkGVpp14WOA2g7Qql&#10;KxPv4WPgMsfDxBGxQxZuYG+lKKTmFiaTrC2qAfYRuCQOt7kjL8XDckazovOdYqIAUSwDNwPAUqbO&#10;akPGuTlb6K0rmaiKQEUgIqVCSAJASVOApMSQBICSpjSAkgNBggHLb89neE9e5Xs0RXawoIAIAIA0&#10;AYTA0AaACANBDQBoAJgaACACAPfigg3pgEAaACACAcj+bY3NHi3gvQ4ftc2/dUademLW5JJhSuBV&#10;63qVnRrodRtZfhkFeC2lZ4cU8/5W0lNajk/SVw+x/kjo4vtrk3Q4B1OzH6QXpet98c3N9r0n1gP+&#10;/aEz7lk4+1q6+L5/dx7fdP2PfYCzagyucJGmR7EjUOtWrHyZgPFxVQqrYY3RyAFVCWhlItyyuBCd&#10;EOWlqHMLxsqpwdS2W7d5QR+OKMb08BIYyNGDPNEYSBfgSGU2i8/DrEQkAIQZmceApU4zep/GVx8z&#10;fRWrmrQkhIwolQSVKhFIAkBFKnAUmJIAkYglQNIAUAEjBAO2v7xH3p69yvZoSu1gCACAMIEGgAEA&#10;aYGgDQBoABMDSAJkNABAAIIaYBABABAGgAgLmzjHyrSRuXqcU/jHJv3Z/TreOXX7hrhUDcnJ1K9l&#10;1caBayYtqx3FpoquhZcL88rR9pFcRPkMtYwQTwXDyzHLHRpf4Vy/pBt27ULYW+ElRlJ4r0/Xz5zD&#10;l5ftd46q1nW7fqrTf4jahkcWnjK6M5q44n2Lu48dcOK/d1+hwdYsewcu1md+z9ai64a+R6DqS9lk&#10;aGWElDvNApuDlWkWo6q8GlrTvKjMUgX096X/AIrA3uTlGEcPkOJGKfkMHDI51AcE7SkTrPOGhuch&#10;pOxKBYvge1oc01aUwEYPFGSSY29qDSGNwSBzKEBPXA6gKRiKQNT/AAFKnGa1P4yuTmb6KwhctaiO&#10;1IwKkQgpKApASQApUxKTEUgBSMEgCQBIAgwQD1p+8x96enctuzQFdrAEAEAYQBpgAgDQBooGgAgh&#10;pgaRjTAIIEAEAaCBMAgAgDQAQF/aD/Rs/VXq8X2xx791Boja6/dFPXuV7NWW4LVLz1/MI+klwP8A&#10;ltHtK8/m/wAsdPH9lc68uY82uWQ2+IL0/U+9y8/2vQPXcQf1ZagiuTTsP6xXVwdv+XJt93/Cg0PW&#10;YpXGynAbMwkNwpVVtrlWtaKMuY8YLCxomxXGGIUKVOpPD5FchIzAKhMU5K0ChCKUOQyZQ3vKcC1t&#10;LsDwOxacE8g7LGYznbiw7+CQKjkJ3pBIjkQZ3MgJ+Zefl1DzIAEpAzORkKVOM3qfxrk5m+itK5a1&#10;EUjJKVAipUJKgSQBKnBKTEUgCRglQCQBIAgwQD1n+8x96rTvC27NAV2MAQAQBhAGgAEwNAGgDQQJ&#10;gaUABFA0GNMgQAQAQQwgAmAQBoAIDQ2n7mz9VevxfbHHv3UGgCuuXZ7Uad6V7NXRaJecv5hHf6i6&#10;H6LB715/L/mjp0+ysP5XszdQ2Q7QvU9T73Jz/a9BdXivW8LTsFgwH0vK6OH7a5tvv/4jKdUdPvY5&#10;l/ZeGRhqaJTbC7Fl0rr8d+wW8/huY8CDvoq2mRGmEbDXBYYWo9TAZNQKoEZjtiYLmfgO9FKDoTE1&#10;w7fegzsEtK13IC1srsFvLfi0pg7JEY3VGLTsKVBcb0A7zEBOzuXmZdgxK5PIwPmpZGDU0tWlK04o&#10;NRdVy5eVtor1zVoSUgIpGSVKoJICKQBKnBKTEkAKRgEqAqkASAIMEA/Y/vUfeq0+6Ft2X5XY5xBA&#10;GgxoAIAwgDQBpgEAaZAkBhMDSMaZAgAgB6EENABMBVAGgAgNDafuTD+ivX4vtjj37qLpwV1i8P6S&#10;NO9KtUtUvNf8wb63V33sC87k/wAzp0/x1lfKRmbqWyHaPeF6nqfd/wAOPn+13braXl9ZySf5dgw/&#10;2nLp4Psc+331moep2zjI5tWnApXVc2VstnPHqHz1lUNGJolnBtxoWrx31uA40maKOaUtpnqcQtXq&#10;J6FTDQ2bQmCpsKd6KIk27axt9KIVo3w0xCYycgeQUhlb2twHM5cmIOxMFPidG7i07CkB4+xLBrPM&#10;F5rtCrUAXhSBuYNylFCgv/iK5ORtqgrnrQkpGIqaBFJRKQApASVOCKkxb0gBSMEqASAkgNBgUA/p&#10;/wC9x96rj+4tuy/K7GAkENBggDQBpgaAMIAIIEAYRQNEA0GCZDQAQAQAQB4JkCQBMDQFnDqkUdsG&#10;Owyii9biv8Y5N+6v6UeJdRvJBsLsFXH8p2aymC0S8y/zBO/1t2P02Bedv/mdOn+NReTMefqmzHAj&#10;3hep6ne/s4+fs7R134urr6n2bCMesuXV6/2Obf77/wAMbpVo3lAnarDW9O20bg5r21B3LDdrqZ1X&#10;Sp9MufnLSuStXAKJcGU+VuoQCZh/Eb8TVpZnrAjsNHiuBUiiunhtCeKWxw/aXUXLaMahOUrEn5iI&#10;8U8gA5tagGiWRg8y5ARkJseoOczIWV4FGTwXWb7m6qMhZUC8t2hTtQAp2oBEoOU4pURS34xXNyNt&#10;FeuatCSkYipAiimSpMCkBJU4JSYkgIpGCmgEAEgCACDSdPH+sZ3q+P7k7dl8V1sRIIEAaDGEAaAA&#10;TA0AaCBACqYGkBgpgYQAQBoAIAIAIAIAIA0yXMdlA61BcMS1etpOkce16qvpFjW3l4BszU9qrj+S&#10;2asq0vL/APME+t/df+qwexeft/mdOv8AjQPJBleq7XsA/vBep6vz+zj5+0df6yObrDVh920hHsJX&#10;VwfZHNt9+zN6cMrQCFVU1PTxFSsdl6r6aOOWFzHioIWamMuoXadel0P5Z2t3UV69CSg2O4aJ4tp+&#10;JqrBI92G+EGla4hTtFanrWONrGk0U+ItSaRcQiQHmPgpRxR4gw7lg1aRimD0MzRTFATPnBT4vs09&#10;qMnhdGELzcOwnkoIXJNUjIlidlOKVEUd+CHUXNyttVedq5q0JKRiKkQSFEmtVNAikASpwSkxJASR&#10;wEqASAJAEGCAk6d+9sV8f3J27L0rrYAgAgDCRjCYGgAEwNABBDQARAGKYRbnUoLeKR8laxfGN9OK&#10;qTIRNK1yKazllmkA5U8kTnbBQOOX2IuuCi1ZMx7A4EUKkywUAaACACACZAkATgTnfxAW5y7MuC9b&#10;XOHHe6n6dk1BtxcGFuYl3irxS0tGy9de66zZbh3pWmal5y87nXFxLcSTNySCYFzeC8+XPM6sfwVv&#10;k/c6rH1JanTrcXEwcwOY45RQuG9er63e/s4efs6d1Jquuv6212OaxDH5IWMa12YZcgINV2cWPHo5&#10;c9blUC71aOgFuBTbVFq4naXruqRSUbG31rPZcXTOodXc2lGD1/WoUjTz3s/ilIRksGY7q5gNGHKD&#10;tSm1PB26he6JkolzZtqN5T1LjilDG/iHZVLqKdbE7e4o6gpsXafWkDrYh2oMCxzT2JUHM/uSNtau&#10;4LkdAjm4JGBLuCQNSk5Tgg1DqIxquXla6K1ctaklIyHSNG9LAI5rPvBHjTyPmNO/FTYYEhSBEhKn&#10;BKTBICJSMKpAKpAVUgAQY0Ekad++M71fH9xbdl8dq62AJDAIABMDQY0AEwNBDQATCNf3IihNH5Hn&#10;AHCo7cSnIHPOo9Z1GFrmt1aR8Y8RALG+jwBp9q110GWct+q5AyQSySOuHtLWyF73iQfdLXl2PBXO&#10;LFTdkSXq3VIbE2ttHV4mdcPecG4igJ40Wl4pS8jOldf69HFO4yulkL6CYn4su5od9Sf4YPOtXo/m&#10;jfQ8s37Guc+v4YcS4NG8u+H0KLwTA8280brHStUeI435JqVyOpvWO/FYqVe+lZAKoMdUyCqAA3Ig&#10;aUgCyrT7H0L2J2cVUnSDfxbs/plGgrTltVaXlTz5kP8AFJ2DY64x9C8+f5q6Z/jiZ/L7Bm6kDqfC&#10;I/7y9T1+237OPm7x0vqONrus9ce52SjYAHcPw2rq4ftjmv3bfurp7dk0RZsnaMD94LSwKqzgcyUh&#10;wpTastlxb2rG0NQoUlOjZy9yVNEyscctKokCLLmZOGfZxICWxxZtid8tHIMRlFexPANlxSBbHkpY&#10;CQwghGAcwIoUYBHJKnBt5kbwXI6BZG8EAOW1LAyamjGQ4JWHKzuqtoVy80b6MtrHUGl6TEZLuUNp&#10;sYMSVhrx3bs2y5j1D5vXskpj01giYTRmGZ7vTuXTr68ndN2Zi+6l6pmpJJeSNc74Y2uctfCT4T5H&#10;NP6o6hhkbzL579hLSScO9VJPom1r9F6+uiWGZ+duNa8VG/BpfgTetXF1ppbgDIHsrvIqFyX1K1/J&#10;FtbajY3LA6KVrq7gVjv6+2syqbypFdhXNY0HXsUgXoSMEqAUgEAEAEGk6d++M71fH9yduy+XUwBB&#10;ggsAmBhBwEAaZDQAQBPdlaXcMU4GK12fULy4cInhkI8JcAPUCdq7ePh6dWd3Ze/0+3hiJLufKTTM&#10;44V4ALbwT5ZUclvDbslzOaZXkCQtxLW4ktbT7VEYCs16psmyMaY+aDHHC00I2taSOO9AU5ivbW5t&#10;4at5TY8pZlFGuDSa95cUqEK9vr5k7s9y3JtLHV9ALWqfLCr1TdN6zkZcxRGPJeECkrKUIYBvNDuW&#10;ksqOzrHSHmbdzRti1EiQtDQHYNx4HtwXLycP0a67ZdF07VLW/izwnEfE2oqFzWYUmpAKoIbdo705&#10;3KtPKKWR/U+hezOziqk6OFTdH9MpaCtMVZPJ/nm4HV5q7fmXLz9f81dP/wDnF7/LrFm1qV3Dle8r&#10;1OD7dnHy943HVry3qHqN43ckf/aauvh+yOb/AMtv3Z7SNYbK9tvM7LIPynnceBVSqsXT7cS5pGik&#10;zR428VO8GtFA7Cm8LKrh24cGwkcUgiwuNU4Zm7f+I30qdjiRbX77Z4ZIKwOAr2KpSqTcwgASx4xO&#10;2U3IsEpuMqTSYiUEczIM5m9yQbyi4nSKiAIjFANzDwFKiMB111DDpds41rKcGjtWf4/Jvq4Hr+qX&#10;mp3bi9xLnHAnH1DYAFp447HajwaXHAObMA97d/adwVeJZOPtOZV720NKd29PxJXPgdRzm+Fuwcdt&#10;EeIykWLqiFjdxcK9wIVTVOVpbak4ANe41dVtN1RvCqalkI+oZbfK5jyMrqEjhuU7aSqlbPSOvI8j&#10;GXlaA5OYKYOHFcPL6kvZrryNbaara3UYfG9pB4EFefyevtq2m8qXVc1jQamgEgJAGgxICVp374zv&#10;V8f3J27L4rqYiqgDQMAggTA0GMJkNABAQdbnbDp7yXZA6jS4bqrTjnUqyEupW1xEbeMu5LS2jmVJ&#10;dvJLt1TuXo61hYrdTmtmte6GCR8wbRkZLQ2o2bSMFYZ19nc3FGvilhfmxzcsVzbQACR6UsDKqZbX&#10;z75huw5kTJ2ujhLQKdgcDwClSNf2nLsjfTktDZHSEOwAo7Dv7ApolZC5be3kzy1gj558UjqAhpOF&#10;AN6nGTyr5tNntriSK1zSXRqA8knI2lXHvKcKrjpu+u9K1Btu55fBcVrzKk1YfiFfWqDufl71A6Sa&#10;OCdrWulaPHQCp71z8vH0zFzZ0dcqhoA2fG3vHvT17lWouMLJ36n0L2fhxKXo0VZcn9MqdOwrS44q&#10;0vI/ng6usyf/ANy9efp/l2dX/hGr/lyb/wB0nP8A6X0r1OD7NnHy/dGs6tcP431Mf+ZGP/tMXXxf&#10;ZHL8393PXudHOHtNCoy3jYdPasLlrYpHUmaKMeftDgVfkixcSwZhzIxR322qNocqNeOAjxUmiwOq&#10;4URDpq8NJW14FLadREqWMSQM45QmBademBxhnxhdgK7k5QnyWuQ52YxuxBSsGRx1SB0tSwC6e5Bt&#10;6uJ0jQBJBA1i9jsbCa4ecGNr6UHI8+9b6nLe3bpHkknYNwrsp2laYaxlY7OjySMzyKucePBIJlpa&#10;tlkBI/DZUjtpiSkeCblruU4gYv8AD6XYlWVVOoRtZEASAA4DsoMf7xQSp0mWR00PA5yMd2cBEpYL&#10;ub4st2SbAJy3607t0LCsddOMj2A/aJOPfRZ+SsLiG/a9kp+ySCR2nejITLHqO9snNuYpCGh2WVlc&#10;OFVF6qjpnS3WkF6W21w4CR9OU/ca7l53tevJ1jfj3+GuBXm1sCQBIAEACg0nTf3tner4/uLbsviu&#10;pgCCAIODQKATIaDg0wCCBAZjrzXbHTLGFtxUumcQxgFcAMarbh7lXPLnq25jjMNnHHBC40+Zlbmk&#10;cTtEcQx9y79WOymvG6rdzMfmbbwAjPNM8tkd2hrA1rfTVWSHfN0eN5LpnPofz2zmnooB71FqsGhN&#10;D8qyH5+TIx5l5smJOagHi8WwKbseFhr9zby6XG74mNJcxxxBaDRp3V4p7XoUjPvltgDIxtI4mZ3v&#10;IBJcQA32HBL4P5RLORzb1sko5ZkbIGRk1oA0nHtKWtFhN6Q52nOjAY6JzqnfU0FP7CLRI6Z0dcRP&#10;jaGtq9gEkRrtrjgp3puxWTy+1jcTWoBqVxbd1xI3KQOP8xveFWvcr2ae6d/on/qfQvY+HEp+jPyJ&#10;zxefejTsK0p2E9ipLyF52OrrThuNzIvO4/8ALs6r9kbL+XI/90nHbH7ivV4fs2cfJ90afqesurdT&#10;U2m4a0eiNq7NPsjlne/u57OHMucrhQhZVvEzT5HxyZ2mlEjbXTNVFwxoJ/HaKfrBXKmwvVo80XMj&#10;GH2hwS2hSq63kDDVx2JQzN5cxGYF2DaGhU7WZVqlxX9s5jRXYKJywrAlmtXjDanmFhItNViijMUt&#10;XM+yN4R5QYPNvm0qI3ZTsKm08HBe1/wzVLJ4L+cd/lHYlmDDoi43SNAJSDCeYmrMbJa6YD+aTJMA&#10;fstVa92ms6Zcm1IRXWpUbTK0lzzt/wCKBb2QpUM2jstKZec7NQ7Q0YD1BZ2NJUyC1EdtJIG4ZcjB&#10;37UTQrsgF0Ti4nBramuz4RU+5X4pyx3Ud9kZymu8QbVx4GlPpWe1wat0ybJBaP2Zjlr2CULLKoh6&#10;ldgQwx7SZZH09OUIu3QY6oHMdznmuOavrUZNYwTktnaDspT0Kslg/ZzVL4nHwPBr3Hf6Esmn6dqE&#10;tq6M1rynZSezAgpWZE6O3dJa43UtPaHOzSxjKTvK8f2eLx2dWtzF8uVQkAaDEgJWm/vjFXH9yd+y&#10;+K62AkAYQY0CgmQ0AEwNABAcj817q6/j0cdw7l2EcTRE4YGpqXmvsXRwi9mWh1nStOijkcB4zlEk&#10;hAJAxqCcadgXXrWdhNzf6fqpY+zZJLJiWyFjiwY45WltPSrvVGTN3ZamWeG8MG7JIA0A/q+Eqblc&#10;Utxa65C8tkFrMDgXg0cR20PvWVpyE63qL547eyEYEFs0ARscPEQBuFCjbeCaoUt9PFAwSNELMxke&#10;ygc4nYNtAl5H4q2a7nuDBNmo+R5Y0n7jqn6E8pWl+x0dy2FmwGR4O3FhqPaoz1Xh0Py9tZ9Q1HT2&#10;w0yAF8hB2AUKfJtjVM7u5xsaxga3ADYFyKLQAa6jgeBCevcqsrzWG/KSNa0nw09i9by6OPCF0gLi&#10;WCYsOVuYkJ8d6DZqLaZzontf8bKhytDyH5zS5tbpxuJD7V5/F/k2dW32Rt/5cnD+Myjjl9xXqcP+&#10;PZxcn3RpdZmDtR6icNpvnN9QAXbpP4xy6/P71mL6ybcOzswkao2jWVHtYnAkEYjaosXFja82KQOa&#10;SMcKIkFai0vG3EfipnA8Y49q0TYiTWUbZszSDGRUDtUYCvvI4i8ggbCs9ouJFtbwiPAAbE5CtSBD&#10;F2J4LIOtonNqCAQjB5TNPuY6ciYjLsa5PASawNflzj1qfEQrPB98JYNvVxOkCgESuytJrTtSDgnV&#10;evC86g1W/Lq28FYYjupHRuHeUperp8cSRTaLBJJE+WWglmOZw4V3ehdGjLY5LR8pytqT4I6/dB+k&#10;q/EZwc1KX5e0jiZ8LRt3k7j7ylROzOXNyI9JdLWjrglkfcMXH2JW9BIwGqXLp5nurVoFeytFhvcq&#10;KZVljZh2OQj2nMs6qKa6lMl4wf5ZI9pUj5LrWQjfmqfQkEiKYscQMak1RkzlvLkfFwLsh9OxGQlu&#10;kIEhHEEg9v8A9U5Q3nl9rToL+JhdRkpyHsO72rn9nXy1acd6uwRvztB9a8itylIBBgUBK0z98Yq4&#10;/uLfsvV1ucEDAIA0GNMqAQBpgEAYRQ515sQR/MaVdOtW3JiMtI3fbeQBG2m/xFa8VOTLn9hol3d6&#10;mbeIC81ebx3EpA5cY3htPst9S6tNi20Xk/QNzcEW897NO1vxQ234bAfR9KLsucfRXy+V8lu5xjle&#10;xp3PdmPpwCztXONT3/SNxbu8WWQDY7LRw9IUXY/xI7dIe2vhDTuc1pB96i7j8at1XTmloa0b/ETt&#10;3VJKvXqjeYVh5cmUhoDYqCPD7IBp9K0ZHomulliq4k5XtJ7HeJTDrtHkbpEzNOm1GZpANIYXH9En&#10;N9CnmvwmOp1KwUOqCBgq8DiQq17i9lvc28EdnKaCuU+5erjo4kHpK8t4LOXO8N8RT0vQVKf1FZQy&#10;3NKvBGAaCdyfnCw8p+bcwl1mJ4BAdJI6h7SuHgud9nTyTGsavyHuNZHUTGaZEx4cRzXSVDWgNPBe&#10;t6/27Z7OHmzmY7r6CHW7rUNc+emZC838ocGfCXA0wquydnLp2RbnTdQilc10xHA02rO2tYRFZXbG&#10;ueJMzuFFG2VQ9DNMRQmhG5TNqrBz5idh+MjuTtows7O3ZcRMcJnVYfxATuPBOFYi6ppssNx4ZSWO&#10;GZpUba3KtaVHbSBo/EdgiSlacET/ALxVdSSYIYyPET60YA7mzBjzQuII2iqVhynNJNu48m4H4h+F&#10;xKUFWv8ADI+G/ju4o8aMugZlxOkReANqAz/WutDSunb68zUeyItj/Xf4W+1K3C9Nc156mOe2hgzV&#10;dI4PkrvIxx/aWety6dk6G6bHG5rXUDAG8SXHFdOuzGxOtIXF7HGuJDWsH3ju/ZbtW0vRDP8AW+qt&#10;t4xbwn8WV2SMDH4jlHuKjarwzPVWoG3hjsIsHQxtjPHM7F30BRtQy9wxzYmMp+I/GnYsqFlLEW6f&#10;E/hLkw/RwUbKjNPI+beeBI/tFIj0R2u2HE+hJQ2uNXu2Bo+hTTOtxdUcQR3jFBJM0p+YHAtKcC70&#10;Kd0b45G/YkrX0qd+ytXoHS5jNZxSn7bAT3rxd+7pS1ABBggJWmfvjFfF9yd+y9K6mIIA0CggikGC&#10;ZDTAIAwUBSdSaRZ6ibX5pwaIHOexrjSrqUHq2rTjmarWqXTunY9LjvX29DJK6OBr9+Rrcxp3ucfU&#10;untGmvW9V1p1nFBEQCQ4/EUawbXqZ1CKIRmpzd4U7L1Y3VI2Pc4ClOK59q3kUksTQ0iiiFYy+tRu&#10;ZazlgqRnc48BloAunWdHLyXNZJrXCxuTmxc0hnHAUw9arLBK09pddRDHM6lG9/8AQU4K9Q9F6T/C&#10;umrK0PxhmeT9aQ5j71z73NEXakwQBtrmFNtcE9O8K9ky9s7t1nI5zyBlJXq46ONW9LWUMzZucCWt&#10;OHBLSHtWksNPtY7aV4jHiqRULSRLyP5smuvR8OZJ/eXBwfds6N/tjon8t0YGszO/4+Ar1eL/AB7O&#10;Lk++J+tsk5WtyRGjzqMzgR2PXdr2cmnb/kxo+qM1GD5a4IF1Hg13GiVmWkS4oHNcWObQhZ7Rcpu9&#10;09w/FjbiPiAUYVKhOyubXegH7C4dFL2UxT1FPSSOkuKF2ZlAGjhUovcROuoZIHAEYHEFOwsmQ6oU&#10;gYkogHIp3AoPAriME8xmDlNM5/FLzLSuOTl17a1qjyDptXLz3WScyQcu88NVkg0uysWH96nDnj9G&#10;MV96jkvRvwxyttwxjXzyE0a3wger+hLjabJ1iwl8bCcz6Znu+yHHxOPoXRperLaLNt00PlmjqGWr&#10;MsIO0vf9s9pW22yJGAvLz57qTnP/AHaxaZHk7Oyqy8sqsZ10z9X1oOJ/DqZJHdla1U25pGnzCS5l&#10;uT8EdSwdjcG+1ILJwc3p6xzGpkL5nntLjT3qduy4ycv7zJ2OP95JKTbkOZITsBDcFFVBDM6N+NXO&#10;wRQfYDi4bqH1JGdY7NPQjdh6kgu9HHhy9xPpKner1j0DoTaaVa/+m33Lx9+7dYKAJBggJel/vjFX&#10;H9yd+y9K62IVQYVQQ0EMIODTA0yBABAQ9YguZtNnFty+flowytzNFeIW3Eern3SnU99LqF1pl+xz&#10;RbPLQ4tcGB4JFGl2K2tw00uWzjuo2NIeRQitT2pyquqn1jW9OYCySVrBvqQD6kr1VOjOzXmnTkiC&#10;Vrj2Ln21azZVXZ8Jos4dZPWLhxsrm0Ao91HZuIrUrp126OXk16s3DYOe2QnaT4G8BiU2WGm6V0AS&#10;6rYsla+skgY30kIu+OrbThzK9LNAa0NAwAoFzsAqkYII5bis8Y/SHvV8f3QtuzRao2lhL+r9C9a9&#10;nEoum8v8Pc1vxveR6EtOx1pXMEdo8bgw+5Wl4381HB2uRdr5D/aXn+v92zq5O0dL/lwH/dZfT/cK&#10;9Xi/xbOHk++J90c1rqbj9rUZ/wD8wru+HJx9mXu7SW3uufbkgtObDisrs2w1elahFqdmCKC7jHiH&#10;FO3I7LG0OZpEjaEYEKFKDU4WsuHOiwadoCk4ZgNSSOCvUqKOQh7zvFKD0qflXw1No+O+s6PxLcDx&#10;BWndnVbPavgkLXeg8VNhymhXakZTQapYPKQ01SMOWPbVAdH+YeQMVGFgbk02JeMPNcR88b4y67ps&#10;DThHA9+UcS4Cq4vbkkmHb63auaXN6BIyIU3EejZ9JWGvSNqvLO4bbWhlfU+HxAY1JxDAt+Ks9yr6&#10;6ktNFzyupLMDNLjsLvhb+y1VtsNY57qV3JHatto6i61BxluBwjr4AUkUuCFtlo8kv+Pc+CMjbQ4J&#10;46FFVLKARCD4IwOYe3bT2JBo9VY6LQtOjO3kB1P1sVFXGNkOa7c0bDIa9wRUpNsylq533n1UXuqE&#10;SnJGabmk+koCRARyC47fh9SmqhTP3ltNlD7kBpOmoHTSloO1zB6AcVhyVpo7/o7S3TLYcI2+5eXt&#10;3apZUgEGCRpel/vje4q+L7k79l4V1sQQACANBDQQ0GNMAmBpkdY2N8Mkb9jxRb8MVGddoDZLrIYq&#10;x5q5zxG+u0rXr2a5x1V3XVq6ytGG3cWvPhNFHJML4tsuWa9ovVExbPaRsfGGcwvdlc5xr8IBqlrr&#10;kcm3ToFpcX9pZQ/xbTmNc/8AxIPC5pOHibh7E99cRHHtas4ZRMwAVLRsJGNFzV0RQ9VWrYom3WwN&#10;NH04OwVaVHLr0V0MIgt4pHNJBqGEbSRRbW4Z8PFdnSvLbTri71G2u54sLVjnEnYHOwHpWW1y19ja&#10;azxny6socIJgEA7afvMX6w96vi+6J37NFq//APHy/qletezjUfRkDnRPld8IcQ0KdOx7NJdmlrL2&#10;Md7laXjLzLq7W4TwLyfS5ed63fZ1cnaOpfy4t/7pMeAP9wr1+P8AxX93DyffFnFaS3OnXwi8Tvnb&#10;h9P+qV21ycX2xTOb+KWub2EFZVvEYRT6fO25tzQVr6FF6G1dpdQ6jbc6I5ZWj8Riq9eoVdzQyEH1&#10;KQjti5bi4fCVUFRan5kAfC5wr61F7rnZZaXfSW92SMWuJDgdhCuVNaKVkN3BVuNdh3gq6hTSQPie&#10;WPGIU4OUA1ymqLAcCgjtPclg2Jt/MrrKOgN4HgffjYfcF1fh1Z/kq3s/M7qRzg2UwvO85Ke4qbw6&#10;nOSsX1vqd7qes/P3eRjmxGMNbhhUEHfxXh+3f5fs9j15jVg4Lzm6nK7ZGKBoPBYLa3RZ4r0MJNIm&#10;+JjeONM3pXRoz2QOuNUiqyAGkZqT2NGA96NqcmGMhMl/fyzH4ZHNjaODAMfYqjOndc1JjKub8EAL&#10;IWje87SnaFXbQzS8iJ35tw8Pl7Apoja9XgRRwRg0bHExvoH/ANErFfDBtqb5jRtOZxU0olMJFmXb&#10;AXKVEXLRyzU0Byj1JQU7BX5fEYklKnCrQHmNJ4E+xKhqujrqCG4iEpI5jiBhjmIIHvWHLr0a616B&#10;tWCO2jYNjWgexeXWh1ICQYJBL0r98b3FacX3J37L1dTIQQBoA0EMFBAgFBMwQATBbHtbWoqF0cFP&#10;UzDec+/ETNjAXO4Bb5zcNNtca5Yfr3UZH3gDjSFh2cVjzXq34dehGlRNv9NY5mV7dlDsRrnBbTFR&#10;b3pI5xI5zWN20JrTuUb609arri2gtwWsNe1Y2NIoda0+XUI227B4XOBe7cGjaq0Rv1SbOztnXEMT&#10;aAyFsTK7gTjQKpM1p5eGjsGhaVY6ZZC3ta0JzuJ2kkKuTjuteZeTzuaslmBVSMNyCPWX71F+sFpx&#10;fdE79mg1lwGnTfqlett2car6QmayxDT9txoUtOx1eX7qWM54Md7lVS8Y+YtTr1sd3i96871e9dXL&#10;8Osfy4il/cHsd/cXr8f+K/u4eT74ck1Gex0f5qF1H/OzE8CDK6oXbtcOTh+2HHi21SA6hZ4PH7xD&#10;vB4rOzPVt2MmHmRBrthWdVEJrrrSrtssVeWfiG4hKXFUurmOK8hbeW2NfjbwKuz5QhbGGu5I0WWa&#10;1inLSc2wtoou0yvAoryBkoccca0VTeFhZWetshkcRUtftaqm0ThNk1A3MbXCA7cHJ+RYRzdkOymI&#10;1CVoLbPI7ZEVPlDwc/H/AMopecGHKGBegwSbcfjDHd6KLLl2xMtOLXNUvVEjhLPU+PlmmP3qBfOc&#10;t/k9zTs57cyvitH5TR8zuWzj4nUP9lEnVNbPTLwW8UEbCMzxj3AUCc2ORkOrdSe672nLlpTvNaKt&#10;U7E6bNyo2lzsga2te07VcQrHzNu7sPfhED+Cw76b1eE2rXSALjWLfHGSTJHT7rSKuU3qcX3X0r2v&#10;hYDUuoKdwRVfDH2pD9Skc3YxhA9RCilEuQZbSNtMHurXsCirR7s1AHF2zvQVT2R0hjbvI/49yi1e&#10;BQAm4DQNgd9SCdA8u+nH3eq2ly5h+VtzzCSNrhsouT2OXEw111drGxcFWJI4NIwRkJel/vjfSr4v&#10;uTv2XZK62IAoAwgDBQQ6oAVQRVUAKpnkaAbuC4QuLdoC149sU9e6o0wXLGXU8LgZ3n4XGgAGzit9&#10;M93RvZcSub9R31/JfGS6gcY3udlLcW+E0WW1dOki06BveRaywPNAHF7BwDjsV6VHJFhq2qxucW14&#10;qdqWurPSSGRxcssKtKjytYXOxrgB2lOdEWZCwgZLq1gxuDoXPkw34U+lPj26o550dKtZnxvjc4+H&#10;BtO9dt6zDze1ON6j0s3brWV7reZri0CZjo2uI+45wyu9BXPfW3+Oq5yRZNLXAFpqDsIWFmFjQD1j&#10;+9xfrBacP3RO/ZZ9U3BZpr6bXYL09+zkiH04z/sgePiY7MPWjTsNl5qL/wDtVw7/AJTj/ZVXsl47&#10;6/Y06pbO2vq4U7F53q3rXXzdo6p/LoQLi7PBkh9TF7PH/i/5efyff/wYn5Nx09DE54Dnzyu2/wDM&#10;cuzZzcX2xUaRfXOmak6SM1jrlezc5qznRs1c8thIxlxBI0NlxMdcWnep2ghuZ1nJFlke31qVoFle&#10;OsrjwOD4CfG2u0JzbCcLKd9jm5kbwWuFSzhVPoFO9lvzy8EGhFKrPEyqWliGAOqaGuOCqSFk+Pla&#10;ClM1NqqSEnadqdvAcshBjO0J9AubXUdDMh5kjMBgSp2giSzU+mmf47FndarMO/xzpz/Obs4JeNGY&#10;4O0r0nMmWYBnYXfCSKnsGJXJ7m+NXX6mudme1twnvLqV1KCmHYCMF4d63L1v0c/1YFt/bsplDZaE&#10;bsCU52RVu+/EckFDQ5g1ZqZ/WyJr/sbQ040w+ha63oz2MTXjMwFduBaOA3ela6I2MsmxfKBV5aQ0&#10;bhhQAetXtUTuu+lHws1ixaK5m1ZjsAJxUZaSJ/mBe/8Ac+WD+W0B3ZXFLJ7RQaOM0UkpFDlca8QM&#10;B71Owiwu2GsEY2MYC5QpChBnlLvsh2CVokWm17qbGCn0LOrHp0D57nKwVc+jWtHFxRtcQSdXojpf&#10;R26dp0ERxkDRnPbw9C8nfbNbrxSBVSAJGOqAl6V++N9K04vuRv2XhXUyEgDCANAGggqgDTIYKDKC&#10;ABxFNyYZm/sb6zN5LaTmN0lHMcRmbv2j0ro466+LaWyVh9Z1vXBBkvdNY6GLwiWB7SDxOJV76uqc&#10;Uz0Vej6qTcnJG+JpaaFwpjwWPZG0+Flcuc59TtOJCaLRNFG13JUiXOwzOwa3YstquRM6Ejdfa3dX&#10;JH4Vu0Rt/WOJW3Br1c3s7YjfzVzxgbjVdkee5X5ydWZQzR7Zw57ntfI5u1rWbPWV3+npc+SNmQ0H&#10;zA6j0/LGy/lMbKUa45hXgu/bg03+6SpzZ2bbTPN3XWub8w1s7ftAgV9mVc+3+s4du3Q/ybRvdA8y&#10;9FupYjOfl5agkHEfWuPb/Vb6XOtzDvNLMVptZ1X+I2PNtntlg+8w1HsWfJrZ0sRqsOn5A3RWRj4n&#10;upRGt6Fsm65qNrb6VcCSQNPKc0Cu+iN9sQSZeQuv5yNct2tPwtJPpK4fU+XTzfDovkW3WJ5r5mny&#10;NhaLeYvncM1DkpQBe1wWTTr9Xm8/fp9CtK01/wDt+xluXmSVz31J/WK6LLhlx4xDFxpzTm5fhcDV&#10;Z4rWC0m6bbXjTcs5kYNHtKmd1NidDs5w2a2AfBKKtI3V3I21KUs9IBzDQUJ2FRTU0do/TL8x3jM0&#10;R2E8FWhULuytJddgEJ/Bc+MFo2Y7VG2nVcvRupOndMfC6LlAZhSoGKQc91zRbrTLp0ZJMRP4b+xL&#10;qJVca5fio5PWVWMpmkX9u2YxTsDmuwJO0Lq1iNtG80v+FyxtY6GMmnhdQUIS30+Wcqy/h2n/APx2&#10;bPuhZYqnnqIFxo0Zvcu+3DCQ+ZTFR5NAGux4Ly/9ht2j0vS17stBZ6ld3r5HDlQuB+PDBxXnSZdt&#10;rN63ZSxXTg/BzXBzq9h+napKq/VZhFkfUjL4ge0hGsFpm6bzxHO120V9atNUc0gM5afCG/Ee1baz&#10;oyt6nLeVz5CBUB1A0DE0S2EaDpO5hi1a3jA5jmuq47hj2Jbdl69zHWFw6bW527SXDAb+xLTse3dM&#10;0a2Els5u2pDR3VqfclsWoryb8aV7DQH8NtOG9QsLaIRxMdxq7tKiqS2xPETsw8RGd/YAoyqTo1fl&#10;zpTbvXLQFtWxjmvPa2pH0Ln59sRWkd2Y0NbQLgWUkAqlTCqQBMJmlfvje4rTi+5O/ZeFdTESAAQB&#10;1QB1QQIAwgDTIaAiahrGnafEZLudsYGIbXxHuG1dHD63JyXGsyW20ih0jrG11vUpLNkDmwiNzmvO&#10;JIaRWtNm1epzf6y8PH5W5Txc0u2EDXenbFwfJE4tG3KcQvO21epry7YwyE1uYHABw27tpWJWnWCS&#10;R9TsVEkiKoxU00HU38uB1OGAU4VluOiNGOnaJFnbSaf8WWu3M7H2Ls4tcR5nPv5bLe+nitbee8lN&#10;IreN0jz+iwVPuW+uuWFry1reqXWratcahN+ZcvLg3gDsHoC9zj4/GSM8itIXGlNg3ro11TlawRSV&#10;AZh2rScYyvLSQQZRIM73YBm0lVNEVqNI1u6s3F9tdNiDhR8D3EtI4HBTy+vN5jaIlsdJ6O6hGoPZ&#10;aCZkFwfhZmBB/VOC8Xn9Lbj6zrq0m8rWapoVtHpN3NMTLKInHM7caLi216Kl6vJHXQz9RtbuDB7y&#10;uX1Ptro5u7sf8vTBHaamRugmP9kL2OL/ABz/ANnnc33f8Um0glf0xYluOUOcfSSuvasOOdIhxEmR&#10;2ZZVvC59OZOzNH+aMcN6inEnp7X5NNuuROK27jR7T9k8US/AdIt5opomyREOY4VaQo21wcqFrejx&#10;ahbOaRSQDwuRKLGBtYZLLVY47gUMczak8AqnUTs6bBNHNG17DVpGBCizAManplvqFs6GUVr8Lt4K&#10;RuYdQaVcabOYpAaV8D9xC00XpVK1xc4vaaPbtC2nRpydln0/1M62lEMx/DJwPAradXFs3n8fbl/M&#10;b+Vm27q/Ep/HC8nGC50LDCzBxoZCOPBRpfK5rXb+MxETUbr5OJr6ZpHNIaCK07aLy/d3/m9D1Nca&#10;G9Gtsz3TSgyvc6gbUEYY40XNHQg9bac69yCCKl0wUJaPCQNx27FWE1zrW4542cu5iMbwMjgdxG8I&#10;nSpqDply7OIHuq04MPBPaFEfULSRkhaR4iakp67J21yiMMkRO1pdgT2K+6JmLLQJZYdZgcKtjzgV&#10;PAminfsrW3KVqzS/X5Hk1oS4kbgAp07K37r7Sj8vo5unijpa5ARj4jQexTsvWdFW5wkuAwfAwEu7&#10;yoOLTTbcSFksjfwG1IB+0WjBZbbNNdVncWnL0ySRwpLOWsG7Fx2LOXq02nR0nym0rl2k188eJ7uX&#10;G79BmGHpquTn2zROzobThRc5jSMEqAQAQEzSf3xvcVpxfcjfsvCupkKqACANAGgAgikA1cXdvbRm&#10;SeRsUY2ucaD2rTTj23uNZkrcMd1F5gwxxug0rxSuw+YIwH6oK930v9Nbc8nb6MN+b6OeXd9PNM6S&#10;aR0j3Gri41JK+m04tdZiTDlty6p5G6RBL/F76ZgfljjtmV/Tq+T14Ly/9nt21Gt6mOt9Odp7Jpba&#10;Z7oQ8B8ZococaYHsXzvLrh6/By290CLpC1dbNuPmHyPc0OGAAoVj4tbydUJ9kyElrRs4qFymZGZa&#10;1FElFaBoMmua3DbZSbeM8y4O4Nbu9JWnFx+Vwy5+Tw1y6TPA2OXlMFGswAXbh5ecsn5r3P8AD+gr&#10;+Qmj7wstYxxMpx/sgrp9XjzvEbV51jsnukDQPEfiPAL3ddE5W9tZNaAAO9dGumEWrCGNsba0xV+J&#10;ZNGVzSSDWR+1ycmCOQyytdmJJ70rDTbXqKK2la6ronsIIc07CFhttO1Hg7J0p5pWOvdP3el3c4/i&#10;ccD+U44c1oH94LxPd9eay7a9la5+XnnrZxPVAG7I33leP6v2urm7u1eQwy6Vq7+FrOa/shexxf45&#10;/wCzzebvf2p3TTTpay7YveVvyM+PtFS5tXOpuUNT1m6RjwVNpxIu9JddRunhbWVuLmjeEsmc6X6l&#10;k06cWl0T8u40BP2SnnPSk6LHIyRgew1a4VBCizBufdUhz+oHRsFScgFONCjWmc6W6hms5/kLx3hr&#10;RpO5ad4lrbvXLW2AL3AVxB4rO6nlm+oNV0/U7R0T6Zhix/Ap6zqflhh22cnzOVgxxodxouiRN5Kp&#10;r3NXPHgWnxBXqy2P/wAXny0zmnK5f9qtFszyK+sJWuErTmjdiKcfQvM09ia64r0d+C7bdGh6f8ld&#10;c6iDNV1Gc2GnmnIiLSZXNH2sppQHtXDdLvc11fkmkxG4k8vemdHhjjsoDNcUo+4lPiJ2fCKAKrpI&#10;mb2q6+6St+VKXsY2Qta2OgG81OxK6rmzJ6x0TZtt3CS0jkOIaXgEJeJ+TGTeXmmOkc+W0iYK0GRu&#10;wjuWdildfeXFpM5tGuaewlT1h4lVl15XyR15L3EHbUA/QjypeMZ646TurK9ZzG5hG5pzCvHYnduh&#10;eKSdGZdX55YGdwAlJ3NG0o0p7QXUd18vCyOGMubH4WNAwwFK4J3rSvSKnplov798MrMcheAeIWfL&#10;0iuKZrTaXE6TkW7/AIYpCyTsAdQBc9reJWoyS6lqtppFk2rs+YubtxNK+gKM4ltLbrcO56Dpkel6&#10;Vb2jRTltAPeuG3KliD7VNMaQBKgKpAEBN0k/6wdxWvF9yN+y7K6mQqoAwgDQAQBoIieZkEMkzzRk&#10;bS53cBVXpr5WSfJdnH+oeo7rVb98kjiIWVbFEPhaPrX3Po+lrw6Yndw78l2qklkIfQHDtXfIzN4F&#10;1SngV37yVsnQ9Hy3LsPm7h7mk4eFgDR7ivB/2G2eTH0h6o/VlibyG7t6VdK0hv6wGC8fl1y7uHbG&#10;FT00TPprIpKh8XhPEUXPJ0dW/SlXOjvfKaYjcldDmyovdImD8jWkucaAdqysuWk36Nl0b/t7SrR9&#10;r8yz+KTVMwdUVcNjGkihovS4dJrr+rzOfe739E6OB8txjtd4j3FEmazy5v8AzEXbYrfp/SWbZ5pb&#10;l7d1IWBrSfTIvU9DSXZjb1cljiZG2gGJ2ntXtzUkhgAGxXgsjJFCfUmRsAA5jt2BIzF5cuiZjtOw&#10;BRvcHFcJ4XuInFK7wuPbq0idZ2dzHK250+b8Rhq0g0IKnwK0rqHTbnULhmrsb+NG0NvIabKfbaOH&#10;FeV7HpTT+Ws6H+TN6ux+SIDOmdZk4Wlwf7KfF9mv/s5efvf/AFOadC5/TmnMBAJibt9a6N4jjnSI&#10;zNKmzO8QWeGsSY9Nna4HAhRYcWemXFtbyESuDTwKVh5UvVWn20r/AJuyof8AMY33pFEjpHqOaOM2&#10;Nw/wbIXnceC016wqh6hNcnXHSSjLI17fSADRTg5VVqAkknM1aOrU0RCW2m3kepW4srs0maPwpOK0&#10;nVNIutPkgBY4UI2Hipk6nlDdYOe3bQ7itYis3ewut5Th48xzN3ZVrJlGUb5dno+L0J9SelrXo3pq&#10;xgbHbabA1rfhLmB5qN9XVK8izNzXozaxPfcuijyPFG7BTYEwor4t+adIaObG3M7uO+imxpGbvbtt&#10;xeF8UoDG4ArO3q0x0RbuB920gPaWDa47ynROiBZ9LTSteGtrU4kKJpVXeJ0fSHLFXNY87wcVU40X&#10;kNX3TUDo6GIsds8OxK6QTdh9W6csmCQTARticZJHPoAeCyuraVmNO6dkvLmR8EfLt3mjrgigLQfs&#10;pa9FbYaO56G0SW05boAGtGLt9eNUeLPyU1n0JaiV0rGNJYSIpgMjyO0japuuVS4RX9DXNj8zPbNE&#10;0j6uijkcQ0Sca79ix24r8LnItuhemINIlm1HVCJNVnOZ7xUsaDuaSuPmm3b4aa4biG6N0axg8sbD&#10;uK5qvsltFNu1KgpIBVKgKpAKoCbpH72O4rXi+5G/ZdkrqZCQBgoA0AEAdUEz3XWoG10GVrTR9wRG&#10;O7aV6n+p4fPml+nVly7Y1chL6vdQ412L7bXs4aTITgqgE40aCgmx81uor3Q/L7Qun7G4dbuntobi&#10;blOLXUeC81INcS5eJNPLk22v1XrJhpPLzzB0jq7SYmOlbFrtvE1t3aOwc8sAaZGcQaV7Fwc/Ddbn&#10;4baXHRqY9I+TuH3cQpbXFHSDZlfv9BXJvx46x0acuZippijIzUWbRm+qtX03SLV09xPHbyHAPeaB&#10;rTtI7VpxcNtyjk3+HBusPNLnPktOny+pqH6g6oP/AEwdneu/j9W/+TG7/Rv/ACn88XRWkVl1Y173&#10;MAji1UDMSBgOa0Y4feC3vpW9dWG1VHm71Hb6719B8lK2eysrQNilaasJkOckexdfocdndFZfMA7E&#10;UXqJHzBuTAw4hvagjZAZWWY0A2BSaDNcRzkv+y3estrlUMCKOTEcVjdVQ/b/ADFu/PCSD2KcWH3a&#10;jS9dhc0Nu4akYF7aA+reqznuy21+jpnl3Lpdro/UENpLVklhcSRsO7w4hcXLweEmO3k5+XOLb9Dd&#10;rKyHQdML8G8luO7Ypo0+DUeqWhLqSDaotapTb63IBDx61NNUardMdKMrq9yz2MWny5rlrS6rT8Q3&#10;FBRHmEUU8paKNzYUVS4KigvH3N81gOaSQhoc7iAp8parHQ5ctdHK6OVuV7TQhVmJIbJCwh7RRzcQ&#10;Qn5QsLJmoy6hSKrS5o7iVUsqaYfPJG4tcAC3bVXmJVF/JDM4ue0VG8bStddoixXcyx49ivyicPRs&#10;2rSjDlO9RXi5er4oVxq8uU1jNNyWT8VBd6mIrxt1kcQG5ZYsfEOI7QjK5Ohia/6XlILLV7Zn4kgF&#10;uKm4OeRyzGlSS5Q/lMbicxzO7sMETAtq8gdpYjDY5hl4DAK5hlclvtbKUeGQh24g0TwM1VXuh6vI&#10;a22otYN2aMEpYObT5jN6h5d3968vvpm3jtxle4NHdG0Nb61G3HlpOaTsdg6AljA5tzgMGsbUADgF&#10;P4qLyn5ujreKAvlkMlNjScK9yLxlOQlvTIZHnc0MjArU4JfjHmYZozZSS2P8Nv2iNqXifkdOjMy1&#10;c0ZR2I8RkUdmylI2AMHoWW3BptOsVN7CZbORpJYCQFw8vo2ddW2vN9Uc1Bodq8+yy9W8oVUmKqDC&#10;qAn6N+9+grTh7o5Oy6K6mIkAdUAdUAdUAKoJz3zOvSbi2tAcGMMhHa40+hfTf6Ljxrdvq5ueufNp&#10;nJrRfSRyluFRiqgpDsEyRfMC7utfkt5wC18cUUJBOH4TAzDswXFeC664n1Xreqr0PTZ9PeLiOQx3&#10;LSC2RhIIp2hPXhmOouzcM8yuvmFjH6oJLYDKYJI4y139mqx29Hjvwc2s6nbjza6oggLY5rZpGyrM&#10;xHtKwv8ArOL9Wv59nP8AW7/UuoL35zVbx17M84R4iNopsawYBdPH6+uvSRndqYbo9mxwLmgH7LG7&#10;VtOKJ8ljBYUpUZQNjRuW+uuEprLaNgJDaOO/eqkJHkjocEA2Kh1AcCiBKADGZn7GipTJmtX1WSV2&#10;RgytJoFycvJlprC3gwWjG/afQp3pAKMymlCfQpBf8TdFIGfFTa1Rtsci0sr+ORuZzcvE7lUKxseg&#10;tfsre51S3klo6bTrpsABw5nKOHpCx5tszow59f4VrYNbtI9HtLOeDmxOt2ioIqDTcuS2M5FKbK2Y&#10;S4xOYHYtqdyixcSGwW+5rzhxUWKiTZ21n8u8vhkkd98bAjBozZmW0uZjTXGldyVEp2GWN7XueKkn&#10;eq1pUyx8DZQQKODqj1JdMmuH3tpe2zGysrdtwDwB4h2q8ZTUUst2uyuZQ7wQjAyRlgjeJYxlI2FV&#10;rE1KuL6wuI25mf6ilDQbVfinKmuX2kZOZlN1KKpqi0xTTduQbc+z0K/EsvRjmjeF5D0UeWGF21g9&#10;SDyr7nRrSYYsFUrqqbKubo21kcXN8NcexT4K8wi6LgYa56DgETQryJI6VgAFHkKvAvModPcsVZKa&#10;95T8S8wFjcRkfiEt4bUYGT7GP3170Fkh2Rzw0HYcUwi6nSWeGBgqAauSp6iurQyZeY7LbxCrgd5C&#10;VhymreQywNAjyxud4afdGxLIsMaxMGtFsxlC7BLaq1g329vb2rQDV5pXvSxBlX2NZprpm1zDUHsA&#10;UyHSLu1imbVuEnHiuX2PWm8/Vrx8t1/ZVPa5ji1woRtC8TfW63FdkuSaqVBVAWGi/vR/VK14e7Pk&#10;7LkldDISAMFMDqgDQAqgOSeYN4H69Ma+FlIx6Avsf9Vp48McfLf5MsD+NT1r2dbmMKkZRl4KiME1&#10;djimRLow8YpWGS2KnwepLBI84lLhVgdTZU0+tLARpLd7tkEdTjUkn6FPieRtsZnEZpA0fdYAPanN&#10;BlIitY2YNGJ2u2k+kq5MFk+1oGCYKJwKZI73RmuKQVz7uBstWvDgDRwG5T5Q8DutSaLltvUBsgIH&#10;eBVTtv1wJGXa83GrsjcfAxxJ7guGXO7X4XMvIfPzJpAGCgYwbT6F03FqITqN42CIMjbkc/ZX4qKe&#10;TbB6w3pmmSTfjy+GMYlxU8fFnrTuxjVNRbI75a0wjGBdxXPz8uekXrqd0G0vo76GdtXMDvFQ7jgV&#10;z660b2YPydSvDiOSaCo/MO70LzbU4I/3Q+uMT8P+YfqS8hgX+7Z2/C2UDskKXlfqeP0Oxda3sfhb&#10;NcxjfSU096PO/UYn0Pxdd3bTU3cw/W8X1p/k2LwixtvMK7JA+Yik/RkbQn1ZU5zUvxxZ2vWsWcPn&#10;tA/Ekuik4imxwPvVTlnyLpVrY9TaO6Vj2XL7V4NQJgQP6wqFrrtrflnZZ8NswWut2YuLeVhu4x48&#10;jgQ8cRRbXXMZ5VU1tIGlriRtBCWsFV5iurSZs8TzhjRaxFWMkcWqWvzEOE7fzI1fijKu+X7Tty+l&#10;LAy7+197H+aS/tC816PQ6LhjhQkAoLAyK4g1TIoHtQB1A3oBJlHAoGDZmiOFcUxghzRtrVAJc0AE&#10;tOKAjtysq40NN6RoEUUjrp87v2ewJHb0J1BznNjYfFmdSmxFGp9rmRua3Y1gA9KCQbqIzaizMKja&#10;e5TZmrlxDN0fm9Sbbw4MZ8RCVmac6RD0p2XU7hjcSczVM7nt2MTyPbd8reCovdULu7Zs8dWikrR6&#10;+xc3s+vOSdO6+Pk8b+iocC05TgRtXibTFxXbKJI1jov7y79Va8PdHJ2XJK6GIIMEyGgDQAqmHD+q&#10;5zPdXUv2nSuPtX3fqaeOms/Rwb3NVEModLDmNC9or6MF161FTgMwJHatCQ27cdqpJ0bKbUGFEAh7&#10;AUEbcyhQMFAVAQChGA3Mdg2IAqNrWiZDJ8NNyArrznNaSxtTwG1RTjKXGnaiyd1xZkh7jV8Mmw+l&#10;cd49pcxeVXd61fN1OATRcu4bI0NacW4+E4jsKy35dvKZOYBjp5NUc2D43OIFNuKiZ8+ivhq7axZZ&#10;jBhur9wwG1re9d808f1rO3I4dJjbN81qcofKdkQOASnH1zsPL6Ieuau+T/SwDJENoCw9jlt6Remq&#10;shYGgErk8WmWn6Xu2tumxvPgf4ceBwWnGz5J0ZfVoJLLUbi1f8UTy30Vw9a8fl08drD1uYhOmGwb&#10;N6yMQmJdjgUATpMaf8UQCBJ4tvHFIDc8V7UAqO4kjI5bi09hog02DXLqPB5EjRx24doQFxpmvDmg&#10;wSvtZ9xaaV9SrXezsV1lbTSevb6F7YdSaLmI7JNj/QeK6uPnz3YbcX0bW2uLK9txNC8PhkGDt47D&#10;2rql+jGxRSXU+k3zZ4iclfE3cRwW+rGrz+P6LTPT7HzNP065MqfiMu7kB29eQ9FFuLDPi0iqWFSo&#10;n/cYHCrS5nZig+iVDctkGNWu7USpsPB/HYmQzlOO5MG3BhQDDqsBLansqkZAuWHAih4FGRgZaHDi&#10;OAQSG8sbUnAIUg83m3WcfBHsUmQ2dz7mjj4Qa0QMBqV1yYXSg0kcDija4PWI2iPZb6fc38x8QqAS&#10;p07ZPfrcK3SrrJeQzV/Ods71Gl6q2nQi6lD9ZmAOwpX7jnZMjnYXnHFu0IyWEXUIGvHPj3fH9a87&#10;3eDM8o34d8dKriV5TrWWifvDv1Vrw92fIuCuhmJBDBQB1TA0ADShTgcJ1urrq4AxGdxA9K+/4Ptn&#10;7PP2Zm/uvl2B4JDozt4VWtpLbQL8X9hz8Mwe5jxwIT03yVh4NIJW6R7e1ADCu30IBLqkoAZcEAWX&#10;HYghoAyMabUyIOB+hAQ9QvIrWPM7FztgUb7zU5Ms7e9QSAEUDQuXbnXNGY1OeG4kbOYyZIiHhzcM&#10;Qark33luVeK56St3TXFxdEhjG7ZTiRXcKrp9XXNtLatBcX7WNENntPxSHaSunbf4iJEbluYHSyuL&#10;nbVnfrTUzYXzTOkcMCTguTxzWmUgwx7HA96q6lk9aPMM7Xtxx2LO9KruT1tE197b30Y8N3E3Mf02&#10;eA+yi4fd1/ln6s9fozf2qN2DH1LiWLbUpAMQK/ads+hIEnAgBMwriTvSAw7ad52JAKYgIAml7TmG&#10;0Yphq9EuPnrMxPP4zfhO+o2FaaxNrU9Fa3JDfts3n8K6FA07pB/xRbcPJjbF+We+uZlsb2wfcNLD&#10;QBehLhyWKz/b82zPvp6NqrzLwd107rjpe+A5N+xpOwPNPavK8K9DK8gnhnbmhnZIDsLXA+5IzpY/&#10;emSPPDKMWH0KcHKajuH/AAyNRk8HuYAMBUKkgXxnZgUA272b6ICLcRxyg5sPSkcqG6S5gNB4okGj&#10;T3oe3KACN9NqWTkMNnbHCXDaTsKR4RY5gXD7zjjTcFMp2IvVV3lijYzduU8tVxxE1O+5fS4a00L3&#10;VIU2/wAVaz+SBBdBlzYY4Bmc+gKYd7H7CTO+e8ecHONEp9Rt9FlblohdO7DN8NVUTTsL2Edh2hHc&#10;K68gMMpA+E4tK8L2eHw2/R28W/lEvQ/zn/qqOHuORcLdkCACACYKBTBM1eS+mBymnqVadxXBtUJF&#10;xJjjUkr9A0nR51Z3VWslgfG7CoIKq9YCvL2NzLG9t3VzRXFa9jminuWfB0zBsvnj8Rw4ErsiBdyY&#10;Fu7UAO/aghgVQYjgaoIMNpKALO0Cu/cUyMXN5HC2rj6FN2weGbv5JbycuODR8I7Fy73yq50VMtgx&#10;8jiTVYXRWUW9toYmUb4nHYAp21kGTdhqdxbWvyLGZXvcXZjv2AKuPksniMfLSWED+ZGAczgKuduq&#10;uvXVFpy8LiXsGOJCnf6HDcduGsFcSpmoNTCgO4cSo2OIjah+YEnHaubZcX3yltqmktM+AsS6V5rQ&#10;5SwjKO9waFj7Gvlp+zPbpVaek7aoYZC15dFE7HY9zeZJ6GNXB+MeRo9LW7oc7ZnYxmQNoK0c/LEO&#10;921T4DyRrnQYIbgtMjjGx725xTEQjxkftYBLwPJ636dsp2MaxzhORFEQ47ZpiXGmGxjBin4Sl5A3&#10;RdPbGZcpcwMlnAJOLM3KhGFPifijxgzRx6NatueQ9jaNeI3v7IW8yY/QlNYeTo0tr2hrWMbK5jAG&#10;gDCS7dVo/ZixVeJZMXWn24Y+UhvL/FkZT/Lh/Bj/AKz0eEHlUbp3Pa6063eauGDu/aUtOlwd6r23&#10;uBZ6zBcAVEN4TTiBJWiW/TaX9Rr2du1CyikhF9Z+K3kxc3ew7wV6bjVvLKYcLg1C+gNYZnsI3tJX&#10;hzax6mF3p3mH1Tp7gYrt5A4k/QtJz7J8I3Gh/wAwuv2pay8HNYNtcf6Vc5pe8T4Ol9NeefTeqZY7&#10;o/LyOwJ2iquWXsnDf217ZX8Ins5GTMOIc0goBL53sdR7DTigYLbJFI3AhMsG5WuAq3HuKAgySAuL&#10;XDYkqGnuGUhp9FUUKmccnM6lNu/BTVRFlkDwG1pTE0Ki1SBNflkoI2DfsKm1UiNq9yJ4muDs3ap3&#10;qtIrNVuSNCkFcGAn2Kc9Dk6oNxe5flHtP/twG97krTkXls10jrawj2NAdMe04lP9C/VPubgSzC2g&#10;/LiwJ7k7fgpDrJA0ZQjJHZm8+Aj7YxasPZ4vPX9Vce3jRaH+dJ3LyOHu6uRb1W2WQVQAqgDBTAwg&#10;GNQmENjcSnYyNzvUCteHXy3k/Utr0cI1KSr3nbivv9OkefWevHAk12b09gl9FktnvoDiKse09mIU&#10;8fcVdyZQ9wGOJXVEU0TTvTIkuPFAFUnvQAqR2oMWcE4lBDcWjegjLpWjtCMmrrp7ZH1pgFltcmhS&#10;FrQSAsrVRWTPxJJoCsbVYQpp2j4G1P3io8jwqr0zGRszT44zmB7lntnuGw0a7ZLp/wA23e2jRT7W&#10;/wBS9Hj2zrllTkImc7NlrXEk4BRJ1UeklYaMLmtdvonbCMSWoePA4Gqi65PJia1kGACy30VKnaQG&#10;NL4pzSJzavHEN8X0LDedLC36wl0zpGmrqSPZX/q3j6f/AJS86ohw3cURdK0gxsL5Wjdy7ZvKiH9d&#10;LIMPjjexls53i/Ct3O4E1mncjBq03c8TnTMOV7mPlbTbmuDy2epqzzg1iJoDkfH+UyQZo/8AkafE&#10;Hf2pCtEqlk0szxESQ+RrIid+e5fnkP8AUWUqsJHzXx3Iecefct7m/wCngV5LApY2gMgLyQ18Vu4d&#10;kTebN/aThIGjvrrJuZDi5vMf+2Sfcs5eq52XNtW4u7Fp+K5mEpHZLJmH9kqdutg16R2aHWBBG6GO&#10;XI1+DwRUEdy9PyjjxU35e3pm+cjpyudXH4a5fejyPxeY+VfR/C/MOC8R6WQF/cx4Sx1G8oGT8d/b&#10;yUB8JRg8pEb3Ah0bqHcQUBq+lPMnqHp+5a6G4e6IHxMJqCO0LTXkTdXofobzU0PqeBkE5EN9TFhO&#10;Dj2LaWVFjU3NnE7GOV0fYNirBSoEsmoW3ibJnaPWkrpSY9SiuW5ZBR+w1wSyMGpXtb8JoeIKArpZ&#10;5S4sdi0mpBU2rkVF1O6JzpGCo2ZQs7VSIUtzFcNw+PeFnauRWvvDHJyn1DTsrsU5VIYv5C/T7mDc&#10;5jsp7wjIV1lKZ57Bjv8ACjDnD9UYIgrYWLhb28kpxuJQcfutVToi9adtGubDmaPG81JRBUtkTm4u&#10;TwWTsczGuRksJNjE1ty97Phe2vpXm8/D47Znat9d8zCcsDCqACYGgBVMKbrC9+V0C4dvkpEP2jQ+&#10;xeh/rOLz5p+nVny3Gri1+8Eu4719pHFVBf8Awmg9KdI90fdBuqzQnB0kRp+yQVEvU2hmdQn2rp1q&#10;bDWau/FXkhZuKMgRkASyBOdHlqUZC26S0Sz1i/lZdyuit4I85DSMziTlaBWtNuK4P9h7d4dMzvXR&#10;63D+Sn9c6F1S1Y6402t5ajEsH5oA30G0Ln9X/a679Nulac3qXXt1Y2a6LahwyluBB21Xp+TkwhTX&#10;raUCz22PCvnusxWO2ypEOWRzllapHcSexIGZWVYQqKpnTF1MRLYuPhjrJEOw7VrwbXsirp75H0jD&#10;8oG1bbESbCOmLiXcVPgeRM0y5e/8FxA7EfjoyTfTfw6PK6bmXBGDOHes+WzSfqevUnR9QE0uWUUc&#10;dnaNhXJNs917ToRcXT4rh5JyiJ8klOyJvKiC87fpbGeDQkc7LCcRWKFw/RYObL/aCnIOzm6jt2yu&#10;I5kkDpgN4fdvyN9OQJ5SYuJxzQcCxjy8fqWjA1vrKVOG4pZGRPhByl7IrU987+bIfUnKMALsOe64&#10;aKfn3NBuqOTEEoKcZlD2wH4Q+C3d+rC3my/2lcIzLcn5Z1wcDyJZz+vdSZB/YRb0LCPaVlcGMGV1&#10;24RtO8RgUr6GNXPnNa/DX9GwMvurYnluaCzDpSNwyjKwe1a8Ovlv+yeS41dQmZbPP5XpXf0chnJF&#10;SlN2X0VrRLobiEttLuynuIXkYegiSxTN+JlR60YGUV8Nu84tynilgZIDJ4PFG7M3glhUqTBeMkFH&#10;+FwSPKbpmrT2dw24tJiHMNatO8HsT1uCr0R5Z+ases2zLDUXgXTAAyR32u/tXRrtlnY39zM2Rnhf&#10;u2KqcVMvNFSMOxSo2LoEAOIqMcUrRhAuLwhz6mm4BRaqRWXFw7l0JqN9FnauRVTEVzMJaeKiriHf&#10;SOe0F21uwqcqhs3H+nfjiWmle5MsIejvImc7a8NaxqIK21vAyKzY2R34khDpD2cFphnnqnMuBRrW&#10;CjQKBVCFPOwnF2PBLaiQzzqnw1oN6jKsLPTrghwqfCcKrPl18tRLirMlea1CqACANAHVAZPzJmYz&#10;QmMJoXytod2AK9r/AEc//tn9GPP9rk11G5+IxqvrvFxZU17a3TsI2E+pK60ZVNnN/Ctctrm5lbGA&#10;7K5lQTR4yn3rHeY7qbO+lDSTu3Fba7FYgfOgVqaq/IsC/iEfZ60eYwmaXa3mq3bLSwiMs79gGwDe&#10;5x3BTy82ukzey9OO7XEO9SaBNpMscTrtk0hB5ojrRrhuBO31Lk9b3ZzWyTs35vWvHJb8q3TNXvNL&#10;vmXUDquYaOaTg5p2tK19jhnLpday4uS6bZjquh9aWl9YudbYTfbjcfE3iF8p7PDvw3F/6vZ47ryT&#10;MrMdVdJx6oHXVrli1J1XPYMGSdnY7tW/p/7K8f8AHbrr/wBmPserNus7uWXsc9vcSQTsMc0ZLXxu&#10;FKEL35yTaZnZ5l1x0qFK7BRtRDJkO8qYoA8FXEidUjAKoVQo7l9jqMN201aw0kbxacClm63Ka6Hb&#10;29vPCyTc4ClV6MkrPJTo7CA1kmY0DiQjEgyYm6g0iKNzIZQ55wDhuUbcsnY5FG6xguHOnbPzXHE5&#10;tq4tuPPVrKEFu5soOwjYQsLovKTqNo6Wk1AA90MDhvO17z/ZXHz6dWFuKjRNj5UkrnAPdBLIB+lP&#10;IImj+oCsvFNqw1F9rJNljeOW2XKOAisIcrfW5yrxiZVWbIPpAHjM5lvbV/SuHGV/qAxU+K8ilha6&#10;J1wHAeG5vPRXkwj+sE7qXkZtGRMuY4ZfyzJDDJ+pEOZL7VOsVaeltibd10Di6CW5oNofdTcpje/K&#10;q8U+SJqlqYxNbtNQ6dlsKfdt4xm9pU8nSK1uaXZPDBNdbGsBgt+/7bh6qLCdmldS8s+jr/8Ag38V&#10;cMj9QOZlcDym1DfXiV2evx4mfq5+bbrhtG9OX9MHHtxW91ZSh/tu+rtO2u3fRLwPyYaPTNGm1bSX&#10;fKx8m+tCMtBTOBt71xeMd+Wam0CH/bs1yxhbc215yZXg/YJpsSukPPVD1XpaRmsDT4AXh0Ana94o&#10;SKVOxZ3QmbfA9tTGagGhapFiJLGHmoFHJWCUdmI4nltCCdtVFXFxpuoT2F0yeFxaWkHBPW4Kx3fp&#10;XrO41DS2zBxe+MAStBxHatfISNRY67a3bMuajt4OBTmwsFdAA52GvYiiKqeck02cVla0iDO59cMQ&#10;oq4iSSbj7VB4RJntykEINAeQ1riDgATRApjp+6YbgPd8NaqoVbGG6fdPBGDAqQtIsnKrXZhgriaL&#10;kZz4Rj2qbFZKHLiNPtbwpwDzL90QaHNaWu2UCPLBeK1srxk7CAKObtC4OfTFzGmtSqrnUCYHVACq&#10;Ayfma2V/TLmR0xlbVp3gVK9f/S6y83X6Mef7XD5n6i15jitppG/dYC71UqvrbnVx2xDle4OyyPuL&#10;SU/Yla5vvRN5flOVPf8AgcXyPilG8vAqo3uO6o0uha/b6xYG2zD521aA5g+0wYBw+lTx8stweDM8&#10;F0Cd44Le60ZMxMu5JmQxxl0kjg1jGgklxNAAotx1qpMu+9NdHyaD0x8tEWDV7tma8mJNWkjCMEDY&#10;1fOe57F5Nv0ep62k07uTdVaL1fDqb4ri0llAxY+JrpGFpNK1aF3/AOvvHpp0vW92Xu7b77dukZuS&#10;3v4X5Z4ZGPOxrmkH1EL0ZyS/Lh8K03SvRfVN3cx3bWv0y2YQ75uZpbUfoNpV64/b9rimtm38nRwc&#10;W+czo6bcRW9vWRzjyQ3wvcMpcR2FfK7YletnP7uS+aVuHOh1eJlGE8qYgY8WEr1f9X7PfSuL3OLt&#10;XPfnYyabF7Hk4C2uZJscE4C/lpSKghXIm0RiuWg+EuHYtJCqBeW0jmmlQ7gp31S2mjNdqtlEM0oZ&#10;GBGIWeDxAUOLauK7OPabas70XNr5aalcPBboV5K158DwJXV/rNWd24p3s/6jyS9a6E1DpyzFzqWi&#10;zWlof8d0ZcwfrOaDT0pa83Fe1gyy0uu9OBro45GtccKjBLfm48d1yULW7sJHARzte47BVc9sWVqN&#10;xJa3ED3Mq2OOV54ZnN5bT6M64vY6WM9oYdaW2bPzKQtmZCT2WsOeT+0sMRGUNlox8bWc4cx8ULCC&#10;ft3T859TRilg8lmOECS5bKMrfmbkDsZ+FD6yjB5K+To4W5eCOZb2pdX7MTOdN6iU8FlHxdA6UH8Q&#10;QySkf8y5k5bf7KhVS7WaNlwI5jS1NwwOP/Lsoqn1uK0lRYpfmZp2B4FZZnvbAO2RxLnH/jcubfby&#10;rbWYi90LQLnW9XtNDsWlzGiszhujZi9x7/eU9NPLaQttsTLuVvpnUNtAyC3a6OGJoZGxpwDWigAX&#10;qzDiuSn/AO6oxhzPQUdC6k/MdV8JOCfQdXP7a6kj0zQbqora3RgceAcV5j0zs8lI+qLHBwa5tw0e&#10;nNgnkfQ/83BNrvT91jWe0MThtFQCEsl8Vmru0tG9Oao3kgT2t5g8DGhNPpU2K+Wa1HTJrV8fNAD3&#10;sEgpvaVmVituYqUkao2g1p6J+eMFQtrfL/qCTTtUZE41ilOVzTsxVypdRu5vlJc9OXm8TcMMeCWW&#10;smT1rrufwl1QjyGCri5a45gaEqbTkReeDXxKavBDpBQ1NVIkRbkjLUH0FClbO88iQ1xDSfYhNUWg&#10;3J8ArVGQ3+lzfg9q0iKuI7lkUYLiK7xvVSlUi3vuaJH5SGtFK0onksGbcukmzgVG6uKhVSs0vNo5&#10;ooNyV7l8LGzfllGVtARiEb6TaYKXFWdV5N6NwQB1QAqgESeX8HU09vcanO9ul29f9LGS0yvrvcNj&#10;V7X+t5Lx62zvXL7FzcL21HT+jj5XStNiiYzw5o2tFaYYuOJW+/sZvW5Tp69sRNbmtLuAturCKdh+&#10;JsjWvw9IS/sWdmuvqfWuV6/5LdDdTunlsA/SrpormtiMmb9KN1R6qI/ub1pfUmrjureWknSsl3cs&#10;1kyajYue6NscJDOWxub8Rxd9rZQKZ72N5JHoT/S7fgvNttJr8fqu+mG6zrtgy6t9MncTQSBsTy0u&#10;O9ppsK93h97TH8q8S8O1+G10jy/6pimg1JsEdrJA9skbZzQktNfhFSj2Pf4brdbc5+jTi4N5ctQ/&#10;V9WtnE3zTHI77tXs9dAvmOXEv8bmPY0mYlWXUErnFziH0GFMVnN1bcf0L1DqiKAtIa10gGIIBRtz&#10;YZzhyqbvrO7lFG0aD61ltzWrnFIor7Ubi5+N2au/esrtlcmEC4sYNQtJbK4FYpm0I4HcfQq4OW8e&#10;82nwnl08tcMFq3l9dWjZZJbV/JjOEsXjDhxAFSvqNfd4Npl4u/DvrVdp/l7q+qZjplvNKG/EC0tI&#10;781Ff5eLGfLCZrtVtB5K9dvpSERj9ORo+lZ32+Of+S5w7Vc6d5F9YOcBcX9vAzfi559QCn/7LWdl&#10;f1q3nTvkp07aFsmtSSao8HFjTyI+4gZnH1rLf/abXtMHfV/V1zpHp7ovTmZdH0yCxlHxtawZzTfm&#10;OJUT2Lv8ubk4bq07qV8NAEZZ4RbzlvhkhkhbNHK0texwBa5pFDUFGRh5982/KTSprebXNCs2Qvt2&#10;Vu7CFoDXMbtewfeG/iteD2v5Y3X447PPdw2ASthmAY137vcxjKQRuPaujeRcTbK+u5T/AAq/OYxE&#10;Pin+9E1wc5vqFVhvbZio2nyftrohjmPxbKx+UH7L7mQDN/UBWOtZ2Gb5vInfLGSbcvlfC7i2H8Nh&#10;9aLMU5TGYgthPwgxRO7m+N/tSwDgnc+Bz6+MRvk7TJcODB/ZVfBFNnDXl2xgkB/YtmUHrciHaZdP&#10;I4xWwPiMRMjju5pzOPpaaLPfbB6zJ60LWtdeHBjQY7Udg+J3pWU6Lro3RGm3ug2Q1K5Y+C51NgfG&#10;44EQ7WD9r4l6Hq8WJn5rm5uSZw1Lep79ozC5diaUqarq8WOYU3q/UgaCdx7yjxLJX+79T/z3I8R5&#10;MJPHcxaTqMFf3O9D6bhUryq9RKmnnOu3rWNqL6xqRQ4+GiWS+EFmpPjtun55GEC3nLC7YaV2JZPB&#10;2bUrV1r1NbkYPkbK2v6wKfkPorup4YrhukSWYL3S2ozDtCnadCZaUUc+Mj0KL1KGrM/E3gsq0SoJ&#10;TFOyQGhaU5Sd00R51PQbf5h4lY5goTSrTTiitNVFqem32myl8dXw1qCNylfdM0zUPmIvEavG1FBU&#10;lyzMcaEblKhxzBwJUmK4d4EyVd4B8pOBgSxw9icKsd07f5soB+E0PoKVN0LStQqA1uJAVxFi7iOa&#10;Nz3Hxe5NK6HKi0ulKl60+E/Jyxt5DbiRrDQYkqZDtOxslDnOLg3sJSwMpNqXGQAkH9Uo1KrOGUPB&#10;G9uBXnexpjZtpeh2qwUFUApgLnBo2k0HpTkyGq1KX5Gwis4sXltCRtoNtO8r2r/HWSObi18ts1Qw&#10;XkMzgGDK5uBYcDVZzDuuuBx5pWvbKzK5pPhO8biE8DKmvLODTLua5gcWOu2tieAfCHfZdT04qfHF&#10;Xd864rB9UwaPFcGs0rqHM9shqwkY/DTFTtLt01jbWa6TO1iZ0t1BfX+lM1Sylb/DquYyWZwiacho&#10;aB+XBYbb7aXF7j8nHt2FL1xcOu3B5MgjJDSzMWGnaAao/JVzhmEn/fFq+gka3tJBHvCr8qfwFyap&#10;Z3kOaOJjDSpe2lfYi7ynrpZ8s1ect0ri11STvXPs36o4B3DN2qSsKEY+1UU2JJSLcsaQTiU8Cre2&#10;voWtyuoWnBwOyi0m2GW2mWbsNUj07Wf9OcobIY6tpQMJ+F2K1vJcOGa43w3EGtuIxNQVE3dV0ToN&#10;RYca14hXN03VKbqcdNuxV5J8SW64IZBJG/K9pq0hE5MXoW3FmYrXaZ1HFqFmJGEZ2+GVg3Fd+nJN&#10;pl5nJxXS4IvdZJa6KEjM4Ue/gODUtuRM1UtxcNa7DFgFCNywtayPKfmdpul23VWrWWn4QMlEoZuY&#10;97Q5zR3Er0+LfOkynCn09gn0+SZ/51tG5gO85/APaUb3oW/Y/La0c4xirYXur+raRUr/AFiscMck&#10;WL2TNbZXBo1/JgEh+ywuM0pVa3PQtoYntpDUtBzSRl7cPtXL8jP7ISsEpYgMYL2tqyNz5MfuWzaN&#10;9bzRV2JFuXmKzIdhlayGm8ueeY/6lFuIuQUUck0ha7Ca48Uzh9iMYU9WCwz5Vp2aHQdFk1rURDGy&#10;lhZgOnI2UGDWftLbg4/Pb9Iy5N/HV23SX2+r6c3StQoJIxS2m2UpsC9XaY7OOde6PJ0PchxDQCBg&#10;DVZ3kV4B/se+wIZidqX5B4B/sTUPuFH5R4MDd3z3TdRwCPNzWNmb715uXoyHYLmWTV9FnEdDPZmI&#10;13kAoyFZKD/AIxI4VttQpl30qg/ku+sQ7VdbYwUElqJMtd+QFLBZ7K6OKcDp95r48zOOxSaj1iMx&#10;anMylC2R4p6VFLCHaD8Vyy2WfcMe5OB1TofUnt0WIZ6BpIoi1prGl+ft54zHI2tcMUsnhnb+3k02&#10;7F1bflE1c3ckqLN8cN/ZC5hoJAPG0KaFfFK5jspGKDSXzVZiglbeu/08naCqgrnuml1ndvGOTMfa&#10;s8nhuNDvavbvV60q19rcAQbNpxK0Zrs3/MhjhhaABTE71WehYTJpLp0bI+ZlaaAgYJ0oafG8DICS&#10;47SVFipVho0FJqbSNqekLepltdRi4kYaDMcCuX2OLy6xem2E5ee1HVMj9i5gvITIaMD2lxPCq04s&#10;eUyW/Zba/fxi8DwaMYMpedlSvW3uang0uEFtnLLL8zbNzMYM09NzeNUvFpeSSdTdzO4UkYc1BtGw&#10;hCtaw/UMtzqcj2SSFsGLRkJBa4YjZvBUbZvV0WTGGfHS0Uduy61G7luZnkiNoxdlbUVe471c9rbW&#10;YndE9TS3N7LDSOn2TxCOztg62g8LWueKNrjTKThtXFy5lzt8tvy6azEv/RD6lhuNFlt2Ptg/nglv&#10;LxALSKg+ta+vwa8ktu01wn+x1xJarG3N7csFbUM4uccFlyTWXGtzHTpnHVW6h1DBpz+WSHSj7Ebt&#10;nfWq6fV9Hfl/TX6seb2tdP1pi36wtJfzY6V3tcD9S9Df/S//AB2/6uXX/ZfWLCDXNImplumxu+7J&#10;4fevO5v9by6fGf2dOnt6bfKfFI2YZo3skb95pBHsquLbjuveYbTaXsVQg1UhHu75kEZLnUaBUqpM&#10;p2uGYt3un1CKR2apkzA1IFK1oRVVtXFrM75a+O9c0bVnl24Os1KUH4kZGDv8ZkA2o8k+MMS6q845&#10;sdyMjCw6d6o+Q1FnOky205DJiTgKnB3oXT6++L1+XL7HH5RtLm9YfheC04tcCCCDsoQt9q4JFdPq&#10;PKhkke4ZWgmp30UyqeVr2+mu9Wuryd2eS4mfI93EucSvW16REWWjRW0TWmR4DZbljS0/5cYMryf6&#10;gS2rLlqTngltTE17RJOxkbv1rubmH/7bVLFV38cfNfcW+LZBNK1o+yJH8mMeoVU1USLG8jbKTK4E&#10;QvdKHHYW2cWSIel7lcvVNh6VsEVvy5nBsQMNrIQdzR8xce1wCVuIcmWbEzrmZ9zLXlNe57W8XuOA&#10;9y5dts1trMRZ2sFw4sghYZL68eGtYMSXONGtHcn26QnoTpfpDpvQNBt7OdvOvXNz3s4NM0rhV1Ox&#10;uwLt4fLWYjDkktV+qfLWV1mgzGB3w0xy9i6vydOrC6dVxoFzp180wvnljn3DNSvcsrsuarB8NvG4&#10;tbeTtI3ElT5VXjCav/8A9hN693rTyXh+rkVxeu/i9w2JjR81Ygf2VxZdvwrY7m7e3QZi4jlvdECO&#10;9Tk0W7dINP1eIucOTdNeR3u2oCSHuOtSVlf/AKmxqabT4diArxemLTNGuHnwQ3Dgce1LIVesTi51&#10;SaZux73OHpKztPCLaDFxWVM68bVUDtXlxpek3fSMQuW8ucucWyg/QqxKrNiZf9PXkFXQuEsY2Fu1&#10;RY0myondIY3RTMKRo2iXZtboxOJ5bjSh4JUVN1KEMnzsGDsQkMo73hwodqYQbsExOHFOFWTbY83V&#10;ORTCRwAp24LHbpVRdy6fe6HqXydy0gihjcRg5p2FX2FjS2NyX0DjhhgFpGdX1u6Lmtc6vh3KoS4i&#10;ka+r84J+yOC0SVm8RcKE7FNOLLS5GxQyyOPioaAKtU7IUc2aWvbVYzu0sRuo/MCx6cLPn7Sd0Tx4&#10;Jom5mmnbuXJv6212zFTaYVui+dPSerapb6bCy5jnuXiOJz2Ny5nGgBLXE+xRt622syc3lb6q51pB&#10;cx7TzgJYJPzGuANDwK9Pi38tVa7fHyhzNbpRZPFO/wCRfVroy80aDsBGNW5lt2Pwm9/VWdQa1JZs&#10;bNbhhY4ZpA4+Cm81GxFq5rMdXL7bWuoNT1x9xav5FjGSJMgzNf2eIGp9yWtyjk5MLS+1bTtNha/V&#10;74Rsxc2Fz/iedtBVdmmJ1cO+9vTKt0XzO0ya/vY7TUWWULYg53MLW58ppUF2FQDuXP7mN5OnZv6U&#10;0m18qit8w9BvLxzbV77+aPGSV1aY8HP+pZ+t6G3Le+Hbv72mvTWZM6l1RdXUTo2tEMZwAG0DvXtc&#10;P+o49bLt/Jxcnv73pOjLS6XaSuLsQ476navT/Fr9HD501/BhXBzgNm1L8EPzCTRWMaHc12Y7il+E&#10;eZuG2v7d+a2mex25zHEe5Z7+vNulmVa8tnarmy1rqCAgS3mdhwIkaHU7eK4+b/Vce2txMVvp7m8v&#10;dNm+RkZzrvUTczOBHIIyxiv2gG1PrK8K+rvOnjXRtz+XyiW1/p1tqdZJQ2JrRSUVdmceOCP/AK7m&#10;2mcHx8+mt7tBHrOmyAcu5jPe6h9Roubf1OTXvrXZrza3tThvoyPC4EcQQsvCxWTMupRtrjVLxLyQ&#10;ZdZaN9Aq8E3ZW3esySVaw1rspj7leuiLs3vS/UbJtGgZO8smgaIntkBBJaMNu6i3x0cW86sv5geY&#10;cNraTWFpJzL2ZpZQfYDsCTTZ2LXh47bn4ZbVyiwglmmaHENZvrtXpa62ozhfctjIuVkxZFNI0nbW&#10;WQW7P7NSstpi4c9uaTdOt2mR7YQBE+ZzdvwwMEEe/wC+aoJFfDBGaFvhicA7bstYqu/rSORTQZoD&#10;EWxOrlGSOQ/qjmy+9I0O5uX3D4oGEg5S6Un78hq4/wBWgWPJvleuqTasZmFPyYMGdrt5U6zHVVrp&#10;/lZ0u2Uu6hvHhhBMdgx24bHSY+oLr9fT/wAqw5dvh0aR4Dcbpp76Lt1w59sm2QG4OUPZI07RSqq4&#10;TMnP4e21e2TIGOGLXBZdFdU2N13eklrWOc0Y7iUsRXlTGa4/yh8WXf8AEjxheVct5B/ieiTAeC5t&#10;XRkjeQFwYd6rmLo9JtHAEG2vsvrKVMd5H+Jr8RZUuY2SnqKBPgLWVh1LS30oZbQsce4FIVWyW4f0&#10;/HsyQXTyfbgp27H8qJz6mST0BZGdtARHXioBcuwdqcN3LoqGJvTFpCMH5cx9KpSydJNC7BxpwU1W&#10;Ee5bBctOZoD+KRsxqFlJBcB7DvQpYPc6fTwT8bPckSrEpqQdyAbnNWFOEq44OVqkM9N9f6uKjki+&#10;Puudf1M6zYs5gAuoDWJ4ww3tWf5Muzk4enRDsL0hsVcDgCO0LbWuHaNPY3gccR2960ZreG7aKNIo&#10;TwVSlhLY8kU2DbgmMpsE/ItZAaZ3DadwR8FetRYJxG6u2qxnRpZlZW7oLiMxXDGyRO2seA4eoqta&#10;ixyfUeiBpHmdpV5ZRgaZdXsbow3ZG+uYs7OxLmv8KNZ1juVV5Locz1PzButI6rupsxkt43m3ktCf&#10;C5jD2794K9T19cauXk2vkauvNeyuXMY+3OQ1cKnADhtW2G2vs4Y3qnzM6dkc5rre6lkZgI2hrY+7&#10;48VO2uR/YtYXVvNnqGSEWmlBum2or+WGl5/aIwVa64Y772sjcXeq6hM6aeSW5ldi6R5c8+sq7thn&#10;imJLa9YMz4ntHEgpeUpY2XvQ10+LWHRk+GSN1R2toV2entjco2txePr2b17HmMCgu3A44Deq03Kx&#10;a20sbwCSF067Sop+Y2jaZiK7lVsLqb51s3YRTsS8oEea7taHxBTdocisuryA1DXBY7bRUitnum8c&#10;Bsqs7ueEOS6zb1ndzwjyXVwB4HPA7CR9Kx3kvwct+qFNfagQQJpR3Od9a5duOX4aTfb6oUlzfOJD&#10;p5T3ud9ax/FPofnfq1ejeYLbDTobWXTxPNA3KLgSFriN1cCstuDr0PzorvzF1S4JFvAyBxBAcXF5&#10;FcKjZiETghXZnmCR8pkkcXPccznnEkneVvNUrC2kLHClMFprcGvGS5TFLI7MXvjw/wCXAHyEeuiX&#10;LOuXNvOqJ8yCGNeDRzYWvHZI43MnuCyiUfnmUNa/bKGCQ/8AryGd5/qMCDyhX984xSSvoC8E04Ou&#10;Dmd/YaAs970VrEGLM0E/4s2Luxqwka1qOkunbrXdTh06BhMTRzbp4+zE3b6TsC149PLbCN9sTLuc&#10;Om2wszBGwRsjDQxjcAA3Ci9Sccjiu1pr+Atnc1kYJe40Aqn4yJzWz0Ppa006AZvHM7F7jjTsC599&#10;sttZhZXei2lzA6JwpmFKjaFn1imKuND1DS74Fk7qA1YcaELbWZZ24WnzopXKK5M//UrT3J+A8o4Z&#10;bXtxEzQZo3YxSOjo6pABK8/LvCe+d/C9St5WtcYr1s1dh2p5NYzahZzatqBawMbcWIytPENRkkK2&#10;uIJf9uloDXDPC55FBvSH1Z3VzLaSXFpnqDM9xaPhrUrHe9VRVSjLGxm9xxUVSXC2jAFILiiM13FC&#10;3a9wFO8pnHY7D5ixjhjHwsaBT0Jqi85/PhzDalTQjIA7tU1WES/YJG4pgm1A5RZ2ICkuKxzursOx&#10;AIeSWlAFFBzpWNAxx9yW/WHp0Z7qPTtQhmgks7r5YsqXNLqB2I3Lnkkdc3tCw1G4Nux1wWGdppIY&#10;9hPFaaVhy9226cd8w7bgBUrfVz7L6KJjnl5zZAqJKbdtIyxtNePBPIwJz6NNSau2qacFE/K3DFZq&#10;Tra4yNqTgESlYct5LeS+zTMEgiDJW13Pa40I7cUWZmB2bKy/h0lzCyQvySAOBAq3EOOJ3fAs+L0s&#10;3N7J35cdlLrvQ3lbrEl5qd9ZyGWKQxzOY6Vhe4UFWta7xd4Xo68Os6Rz3a1Xy+S3lc66js2xyslk&#10;jMrfxpcobsxcTgexV+OFlR3vkd5Yz2Zu2yTsiEnKpWQuLuwVrTtReGKm36Ibf5b+gGanyhcuklib&#10;zTG8vMZbhgTWm/Yl+GY7n+T9F7B0B0fFYQOitrL5e6fyIi2BwfUkjjmbs2rH+lr9ar836IcPkh0Z&#10;dXVxbvnkLYiHPYZH8sVrg1zya7NlVc9bWJ/Jfo5L1x0fZaX1Vm6X0wv0+0AimlhcXOLnVDnObU4c&#10;FM5JpvMNJrbGbu4tcgkPNsZXN3Oaxx+hepfZk+UeCMb97T+JBLGd+Zjh71U9nW/JeNSrS+LnARvJ&#10;c40DaYrXXmn1Kxs9I8terNZY2ZzRZwEVElxVpPc0AuXNz/7HTX5z+zK8msTpvJPqbay/t3cAHPH/&#10;AIVzz/a6fPkX59UGXyV6w+zJC/8A6h+kBV/9nxfqPz6o0nk11u0HLHE/ulb9NE//ALLi/Ufm1QJ/&#10;KHzAb8NgH900f/mCV/2HH9T/AC6/VAm8rPMdmzRnu/VkjP8A4lP97T6nOTX6or/L3zIjP/8ABXB7&#10;g13uKc97X6n56/U0/o3zDAo7QbodvLP0K/78vyPLX6o7+i+sgCZdEuwd4ELz9Ci8+t+VeU+qHN0v&#10;1Mzbo15Uf8iT6lP5tfqflPqjO0DqcHDSbpvfDJ/5VP5Z9T8p9RN0TqQHx2FwB/6T/qT859RmJUWj&#10;atmbzLScdnLd9S012n1GYtBZX5tnAwSh0bHNbVjh+ZRnDtT5N5Yy5DF1Dc/i0icMZizwkYeGBnsJ&#10;WWYzRpGufI9gBaaubH+0RAz+yCU+4VV9NHNPh+TG4yEca4MH9VoXPvtmttNRWxJeZHd5U9jrvHlN&#10;pTtG0sX0jf8AVX4bJIDtEX2GerFel6/FjXN71ycu/XDeS27ZZXPtWFzH0DgNxK3l+rKz6ImtfxDR&#10;NOk1AQk8qhNDTaVlyc011yevHbVFb+YV4YhJIHMf/l5q+2i5f7s/+Lb+vfqlx+aRjIbNDM0nZTKV&#10;N9zT5ivwbfUqbzJ0q5a1twZGkHCran2FXr7mhX19iP8Ae3T/AN9/9Qqv7uif6+zkov4mabbgx1+W&#10;vKl2wUJXLa7cHbqWCR2uNFBmY2VgHEY70ZI0G3JvLCSMGtzalnEnApBDj+YbpFq9ziw2k7+8GpSt&#10;xDVU0slzcOleSXOJNSscrwZf47mm5iVoTWigSCz6StPm+oLdv2WOzH0JnHWnNJqTjuTXAtpeVINu&#10;VI0i5iB/EbsKRyodwDkx2IBu3NMEBU6k38U7qHBAiGHVqDtQE/R2Vnc47Gg09KW1OK3qzp1+pSwS&#10;xyCPkhwdUVJzU2epZ2NdNsMpDpTrKd8GcUkdUGlMak8e1LJ7zLpmgwW9hYB88wbmaKldGvSOTYuX&#10;rXTYncmEcymFdqLvD8Eu16mtJAKRuqeOCc2F1Sm3LZQX0y12BFowMS4qKo8yQFwqcOCimlNuYWkx&#10;MGJpnfvPAJXf4E1+UaWbrGZ7f9vTFskMj2TNMbJPAfhNHvj4rfi5fHoz348q82vnCLWWIyNcOaZA&#10;HW8VST2ib2La+xE/iSy/zh+fbN/pi50eQk23hpWuLRIcU/zwvxdEUP8AN+O0hj5ds5sEuZlbeTNv&#10;2kOxGKX54f4jwvvNxt5M821m4yso6tvcBuwDClccE/zQvxVHZqnmpHHaA6fbO5D3Fv8Ap7onE18V&#10;G+5H5oPxU/aa15n0u2fwu1LZS7NnhumHxE4sJZTfvU7c2uKc4r0StN6Rvo7X/VRO507zLcPIoS53&#10;Zw4Lk87a6JJFs3py2a38lte1Vam7YZfWNZs4tTGj6ZaNvdQJyvp8EZP3iNtN6L0maz25pJlp+n+n&#10;47G3a65ay4vHHO+V7WnKTuZhgAua8lrzuTm22/ZeZnqMscCL37KexGRgOY8bqIyMBmkKeaWB/icU&#10;dQFXp9QPxcU+oAVTBQDimZbQ5VAWGkqsAZY4YpwiaFMDDOIHqTyGW6u6103RInQQMZc6gRQRAAtZ&#10;2v8AqW3FxXb9lTXLj+oXlzqN0+7uyHSyGrjQAdgA3UXfrrJOjTCtuYdOYzmTxR5a+FpaCSR2Kd9t&#10;Z1q9Zb2V507Tb+6jlmlht2scCYg00IBrRxAWHnptetw18dp2dZ0HWNEmiy3Gp20LqUa0ZmtFO8Lv&#10;19jW/Mct4tp8NfpEzWyg2l3b3UZ2iKVpPqJBWl2m0RiwXmFcTnpmeLIQ5+XaOBquP2NcaVtperjP&#10;zN9mIdGygx+EhedcOpJt7i5IBMbKgVacVNkXKaunWbJ2TTNPMkaMGgkDGtSnrBab/iUdKZhWtK5D&#10;trXhwwVeCfJTXrKWeqw0pyZ2vpswJXRTJvLYv1KVjdk9ln7yAlYWUK3luo4tLuM5a1rnRgjckaNq&#10;EpY51ux5eC4uca7yVltcqkMRigruAUqNWozOc/eSlSS3GjUBvfKHQ5b26u73llzImhlabyr11yec&#10;Oh3NhynUFab8NiLDyrbm3dG7MMWlTVynrWXMwxu9FUhUeaMgkD1INHaHNkCArdSrzXICv2hAWejG&#10;jJCe4LParkP3Lg5tK7UlMP1MwNa5wNCN6WFyqCz6rudRc3Ti/lvjGUOqTnAWllkY9MtfomnEAPDm&#10;uO9ORNrUWz4YQGvFTxAqqSnx3MZbRle8oMvn7q4KaqFNmI2FSeE2zcCa7XLOm03l4zm3eoTkeBsh&#10;ZXt/4CcvVO/ZtJGRjCm0q0QVGVqnBgw8toAElGS/xE1CBgy6WhGIwQBxSB1akKbQq9b1S4s6OZbm&#10;ePAfhkZq9yy23uvwz5btj+LnnmN5jXOlaMwW1vNby3TzE6Z4pkFKnL2quDab3q5Jptb/ACK6HuOl&#10;tKsWXBldNfXDQ+acsLiMwrlFKrPl9iWsuS21rR1Z0/vuC3vY4fQo/Lqz8aWOq+nf/mxjvNPej8mv&#10;1HjfoW3qfp52y+i9af5NfqXjTzdc0N2y9hI/XCfnr9SxTo1PSDsu4j+2E/LX6lg429013w3MZ/bC&#10;ryhYOCa0OyZn9YfWnmDBYdb0wkb6CEZgLHy/+Y31hPoZYMQ2Pb6wrgLHLP2m+xOAscv7w9aYDKOK&#10;YN3M1vbQPuLiRsUMYq+R5AAHenIHNOq/MeW5z2OiHJEatdd18TuOQbu9dnF6/wA1c1+rnlw7luL5&#10;5AHONavcMSe0ldXZeFbfava21aOEso2NGwLHflkaa6GNC0m26i+Zl1G/kspGFotuWwPaQa1qKt2Y&#10;Lj5NsunTU9c+XGttJOnX8N43c1wdE7252+1Z4X4qi90Lq/TAX3emziIbZo28xn9ZiWCwgQdQyxnB&#10;7mEdpHvR1nYmo0XzH1e2Ah+adNbmme2l8bCO41Wunsb69+sRtxa103SXaRrNhFex2zQJB420pRw2&#10;hexx68e+ucPP3u2txlZx9P6Y8fkNHcT9aW3rcf0Oc231LPTOkuArF7Ss/wCpx/Q/z7E/7W0j/KPr&#10;/oS/qaH+fZy3UdHuDfa1D4SH27Z/UKrnw7MobLCX5rRZ3DC6gdHgeA3pYGVVcSw2mli2eDz4pnln&#10;ACpCy3uOipFMyrnF7tpWNaFzOyQOO84BAoWjKRhIjsx8NEG3PQGtTaTYvMbyzmvq6h4KtdsK8cug&#10;2mvMvG1ec5O0janaWMCndlBIOZh3FTVRAEwbLhgpUfnJcA8elMkfOSfeEGr9XZSQH7wqmUVWwpG0&#10;OkaPp1zYtluM2ck0yuc3D0FcvLerbTskTdMaE5tXZ/8A8R/1qMrVV50Z03JXNHm/WcT70eZ4V7fL&#10;/ppsjXxxBj2mrSKDH0J/lp+KqdpL7W8fA2flOB8NTQELo49subeYWttZXUYGe7ZTtctcIylNuhEa&#10;F4eeIKRxJjvQ7fiptVEuOWtMVNVE20kc19a7VnarDedH2zrHTPEcr53uld+0aqLt1RtFzNcu3OKv&#10;JSGjPJuqrmTNSSSU20S6hGLzX4ksUU3I4cU8Fk7A5uUk+wqfEZRrqaMO+tVNTy5F/MDeRv6ShgYQ&#10;XuuWmg20DXLXjnVny9nnpkl1GasL2HsqPcuiyVydUiPWNZi+C8nZThI8fSpvFp9B1SY+q+po/h1G&#10;4H/UcfeVN4NPoWP0SG9c9XM2alN6TX3qf63H9Cx+hweYPV4237j3tYfe1L+px/QYn0Lb5jdWj/3Y&#10;PfFEf/Cl/U4/oOn0ODzK6rG2eM98MX/lSvpcYxCh5ndVD/EhPfCz6KJf0eMsQ4PNTqkDbbn/AKX1&#10;FH9LT9RiFDzW6p//AG//AOG7/wAyP6On6liFt82uqhutv6r/APzo/pafqPEoeb3VY+zb+qT6JEf0&#10;tPrR4w63zi6oH+FBX/q//qJf0tfrR4wsec/VI/wofXN/+on/AE59aXhDGoebnUV/ZS2dxFC6GUUc&#10;M02HAir9yrT1Zrcy0TSRlv43qG6Q/wBZ31rqzVkO1G8nmYXPJfUBpJJ95KdtEbPT9Mku5GsaCGDG&#10;RxxXLycni6NNMt/09088lrWMo3DYsNJbW9xHRNJ0OONgq3FdGGV2aG209gAFMOCMBivNfy16bu+m&#10;b/WeSyy1K1idNFcRgMMpb9hzftVG/cnhNrzrp1jNcPpF4iPixGA9Kz7k7N0X1PYaFoEOnyMimkBL&#10;5HF5Yau3fDTBd3Dy3TXGXNy6eVy0cPmHo9BW2b+zOw++i2/sVl+L9EpnXuhuNDBKO1pjf7nJznpf&#10;jO/720D/AC7j+oPrT/PR+OOe/NRS63FR4pd2Ba7GuNFhl1fCtluXM0LS7xjqOsZpB4sdmIwS22xD&#10;x1Y7ULyS+vHyv2OcSQNlSarmtayAxtFNM1eury4+JqUCpMQowJFCX+KQAINuLXSZbfTYHAYluY+l&#10;UuJFhfvtZhjRp2hBtTHM67tA+M1I4KaIrp5ZWSYggjakaZBftLcrimCJLoNdVpQRjU38yKN47QgR&#10;UPdRK1Smb1dq0cr2W8wEDXEMbQEUXHvc1vrOiWzrLVyKPyPHaP6VFqsHmdV3LvzIge4kfWpyZ9nU&#10;rT8UbgeIKY6qzVZvnJGyskdmGFHD6Vem+E7zKtbdCN+WZrsNtHFdU2lYWJ0N5Y4EPe09uKeYOqbF&#10;qUbaZXEqcqi3sdUY7a7HgUrVSNJoE1rPeMErgGg1oTtWG+ynRrS6BADS0jdRRpWdiS+Rx3LfVJIz&#10;kbFtAbfG/gjAM8uSvwpCifBIfslFI9Favy/CUsDJMmnl58TK+hPAyq9W6Q0+/iDLmyZO0GoD21Ff&#10;Spso8lO7yp6Zl+PSIf6tEsbFmGn+TXSL9ukxjuqPpTxsWYYd5IdGu/8A8Y0dznD6U8bDMMSeQnRj&#10;/wD2BHc931o/kWYjyfy9dHO2W0je6R31ozuf8Ud/8uXSbvhbO3ukKfluX8UeT+WvppwOWW4b+2Pq&#10;T8txjVHf/LLop+C6nHpafeE/LcsamXfyzWFKNvpR3tYfoR57l46o0v8ALFGfg1F4/Yb9Cf5Nx4ao&#10;sn8sFz9jU/Wz+lH5di/HqiyfyxasPg1KM97D9af5dh+PVHf/ACy9Qj4dQgPe131p/lpfi1MP/lq6&#10;sHwXkB/rBP8AMPxRHk/lx60b8M1u79o/SEfmH4Z9UWX+Xvrlmw25/wCoPqS/sQf1ybPyL6zivInT&#10;sg5QcC9wlbUALPb29Va+tXTdG6BFqxjZ5oo2t2iuYn1Bc35tLc2uj8dk6RsLC00eyYBnc8j7rD9K&#10;v+7xzsn+vte6d/G7GIUitnPI2Z3AD2LLb/YT4i56t+aaf1PfmohZHAP0RU+t1Vht7297dFz19Z+r&#10;NdSatptywafq14QdRc22pmrJSVwaSAa0pVV6+2222aXNjXVpLbyP6Hs4eXb25BI8Uhc5zj6SV6fj&#10;Y8/ylRrjyS6aeDy5JGE7KO+tHUdFdP5FWBP4V3K3sND9CP5H0V8/kRNthvXeloPuSzsXRG//AKFa&#10;t/8AM3/dOz1p52+gxPq4xHJqkbrK4jkPiBjYQdgW2aC7y4kZELNsheAS55rhmO1RaqRGiZSgUmeH&#10;BJSI93MvabmYJpWAwakcL0m2feapDAwFzpHtbQd6ZuwT2MkcQY6I0aAPUE1M9qNi0EuaKIOHdD1l&#10;9i/ly1MZUixpHjT9TirEQJeCCzhT3GnTRPOGxJWUeTO1vi2DagHJXh9lh9kgplO6FHYSahJ8nFJy&#10;pJmlokIrlw20WPLv4zK5M1Bd5T6/F+RqFvIP02ub7g5cX9nT6NfHY07y/wCsovhbazD9GQt94CPz&#10;cd+p/wAjD+lusofi0rmD/lyMP0qvPj+pZ2+hl9j1DD+do903iWtze5P+N+T879DRvJIj+PZXMXHN&#10;E/6kTX6WDzNC502Wd7pHmPM0AZmkUI7wtJLCthJjtq/hXMZHAkK5tU4h+GJ5IHNbTsIRdzkWdpb0&#10;Nc4J41WV2rSRfWIDaUOPFZ1UaXTrqZtKSEU4FEKtHaaregACV2C0m9Z3WLOLVr4jB9e8D6lf5Knw&#10;h9uq6gdrm/1R9SPybF4Q/HrF5lpSMkfoBVOSldIM63eD7MZ/ZT/LR+OE/wC4b9v+HHT9X+lH5qPx&#10;QR6mvN8cXqP1o/PR+GB/ua5O2KP2/Wj81L8UKb1JOdsMftT/ADUfihQ6hlP+Ez2o/LS/FCv49If8&#10;JntT/LS/HBHXpP8AKZ7Uflp/igDXJyfyWU9KX5aPxQH6zNujZ7UXkonHDB1y4DqGNld21R+aq/FB&#10;fxy5rQsYOGCX5qf4oS7W7wGhawA76JXm2H4oR/Gr7PlJbjs8IU/n2V+LU27Wb8uP4gA7GhReff6n&#10;+LUxNrF+SA2XvoB9Si82/wBVzi1+gfxC9IqZileXb6jw1+iJNfXTpAOe6m/FZ3e57rms+hLrp/2p&#10;T6XJZoxEOa8t2OrJM0A8XBSpGn1rSo2Evu42jiXBHjaWVBdeZPRVrUSapC5w2hhzn2VV6+vvfilt&#10;y6z5U1151dHRVEL5ZyPuRke+i0npcn0Z/wBnT6s/e+e8Lg4WWnuw2OlcB7BVbT/XbfNZ3258RL6S&#10;8zRqNvrB18x2wfbObpfLcYy2UtdR52k7l0af67Wfq59/cv7Oaadql5PdsuppnyzhwdzHuLjUGu9b&#10;XSa9Iz8re71zoHXVlfaPZ3Xz0zHyxMMgMbXAPy+IYdqw25fG4u1XOPPwtGdVQH4dTi7pIiPoROf/&#10;APaf9B+L9DreqZfs3VnJ+0W+9V+bb66l+Ofqcb1Td74IZBxjlCc5tvp/+S/FPqX/ALpuP/hH+u1P&#10;81/+Jfjn1eP/AMO0tAGuLpakNrsaDwXRsURIonOOZ2Lioq0gMDQkCXUaC7gg0Gz8UjpDvJTqU57v&#10;AUlLry71G30/qe1u7gAxxkmhV63FKzL0Ra32h6vFnjLC53DDFbYlR1ir1fQtLJLXAMJWe2q9dqy1&#10;90cKl0Dqt2iizsXNlezT9RsZg5oJAKSsr+KT5q2D3NpI34gnhOcIF5bxvidhiEjVRjLbaUYUokD/&#10;AEs6A6s1rnASBjnMadppQGndVcXt3+Lbj7tlVeY2HVIwqgDqgxGh2ivegLrTrKyltCJbeKSp+0xr&#10;veF08fZht3NXHSnTFx+dpVo+u0mFlfYFr5VKum8tuiJvi0qJh4x5mf3SE/yX6hW3nlB0lNE5tsJ7&#10;OQ/DJHK809DiVU5aFbB5M20DZHSa5dkAVbloKU44lP8AL+kGXELjrbWbW/uILe6ldDFI9kby/Eta&#10;aAld04dbM4Y3l2l7rG18wepA3ML6VpG40KLwaic9S5vNrqS0DCb2Q5hQjKDiO9KcEo/OXF53663b&#10;eO9LAj+sP7ETofPHWD/7xn7TCEv65/2In23nNrk7srJ4ZCBWgAqpvCqc0TG+a3UB2iJyn8P6q/L+&#10;hweamtUxgiPrR+A/zFt809V328frKX4P1H5p9DrfNLUt9tH6yn+Eflh1nmpqA/8AasPpKPxUvyQ6&#10;3zYv/wD4cf8AWKf46PyQ4PNfUNos4/WUfjo84B82dT3WkfrKf46XnEDUvObVrV0TRZRu5pI+Iins&#10;R+K/UXkiW3zN1VzQ/wCXjBIrtJUXh/U/y/oo5vOjXM7g21io0kA1KPwfqX5/0NP85+o3bIIR6Cj8&#10;H6l+f9DL/OHqkmobCD+qSj+vPqPz/oYf5s9WO+3EK8GI/rQf2KjSeZ3VhrW6azuaAj+tqP7GyHP5&#10;m9S0OfUy0cAB9Sqetqn+xsrbjzH1kgk6jO79XD6lU9XX6JvsbfVWT9e6vJWtxcOB3mQj3LTX1tfo&#10;i+xt9Ub/AHVNKaTvlIO05i73lb68PHPhF5qharq01wWsjuXuipRzKuA7iFe2ms7RG29qqQgppoT3&#10;IpwbXFtab0hKN0smzMUSHasNIlo4DgVjyxejp/RXU15Zxvtm/iR0q1jiaA1xIXF7X2urg7tT/u6T&#10;7dt6nfWF53m6vEodW2v24JG9xBT8x4nW9U6adpezvH1I84PE5/ufTf8A5LtnB3qT8/1Lxco1O2db&#10;31xbuNTG8j1Fe9tMVwTsaZTcpoAlI4j3MmWF537ExSLNlIgeKRQ9M7wUQpZ9MWJuZZXZC7I3aNxK&#10;YjR2Wq6po84fC9waDsKebFYlb/ROsLfWYRBd0bPSjXbDVPyyjxwenvrnT5csmLDsO4hSrulwalp9&#10;22jwAd6eSwU+CKM5ogCw7aICs1GHlirfhcpsVrVE4UbKzcQaKabkHVfVF9F1I2XTbh9u+wGRkkZo&#10;cxxfs2jcr14pdcVjyclm3R03y180G68Rpeq5Y9VA/ClGDZgNuG53YvK9v1Lp1n2urh5/Lpe7ooXC&#10;6R1SMKoAVQGg0o/6X0/Qunj7Mdu6VVWkKoIKoCq6s1Ead01qd6TTk20jge3KQPaq0maK8bRgvlLj&#10;tJJJXsOSreCPwBOpiq1l9Z2M+633lPRG9V6tAIAwaIB6G8uoHB0Ur2EbKEpWQ5tTx1nVS7N8y+ve&#10;l4Q/OpNt1FqrZWB85cyoDgQNnqSukVOSrtnUN0yd0L2NcPsu2FZYbSpp1mRrA4xg8cUhaiSdZxQz&#10;OiktneE0q1w+miuaZiLyYPw9caWfjilb20B9xR4U/wAkTY+sNAftlcw/pNKXhT84j32o2GoXdm21&#10;lEtH+Km6vGvcjGBnLR3ksNtaSSSPawMYTiQNgUYPLBSazYtrRxcewfWq8Kzu0R36/H9iInvNPdVV&#10;+MeRh2uXLj4Gtb7U/AeRo6jeP+KQ+jD3J+MLJp8kjsXOLu0kokBBPAVPFMEEE0qK9yaQy0Ic7YDi&#10;2qZUcgBkJAw24bEBIbo9/IS4R0acjgXECokNGkelT+SDwopNIvYwXPaGgCQ7dvJNHhObyjwqENqp&#10;IIAFAP2UuSYbgVHJOi9K6J0GBPqrWbRy3E+ped7P2uzg7t7Jp7PurznXlEl09vBB5Rn2I4JYBv5E&#10;cN6WDZ7q90f+4rkspi4OcQa/EF9Lzd3lcfZUMO0cFmY3bEsGgXrjla3iUUHLa4iJEI+IbksAu4OC&#10;Z5bjy/uzaWNyeRzOY8DNTgE5Tkyub+SO6Brb07k8nhny2ayuRJHVgBU2KbzQ9Ui1Wy+WuXBzwPC7&#10;eE+6b0VuoWt3p052ltcCNlFNXOp+x1x9Q17sO9LJYXYeLiDbVtNqaezOajmhguSDi1jiPQCkrLzt&#10;K9z5HvcaucSSTtqV0xxbdy7W6ntLmK5t3mOeFwfG8YEOaahLbWWYolxcvTfRHVEPUfT8F+0gXAHL&#10;uox9mVuB9e0L5z2OK8e1j1+LfymWgqsGgVQBVxQGh0w/6T0rp07Mdu6TVUkKoyFdr/UOlaDpsmo6&#10;nMIbeMYV+JztzWjeSr01u1xC2uO7zh1r5o6t1ZNeNaTbaRBGRBaNO0ucGh0hHxOoT3L0ePgmn7ua&#10;7+TEWbKuXQjZdNZlj9CnYRm9RfnvJTuBoPRgtNezLbujKkggAgAgAgD3oC5e+s0Mn32iqwdEWYGa&#10;A9yRs/qzaXZP3mg+yn0LXj7Md+6ErQNALjkkjeHxuLHDEOaaFKnLguW4nmNZZHSHi4k+9GFZptBD&#10;AqaIMqtBgkZQqBUhIi2szD4sAg8lFseWrfEfYkWSTM4AFtG9gTwDD3Y1G/aqhUGOpgilGviBk02A&#10;NILzbMHc+O4DgDw8NVh4XLXJ25ige+RrriNrTJdkVJJyTtAZsHEKppj5guzMTaLdxjMx0cw38t1T&#10;6jlK2zPqyxUHI6pFMQaUSyJqstH6Z13WWyu0yzfdCEgSllPCXbNpHBRvy6696vXju3ZZf/0+62zM&#10;zaTK0NwqAwYV30OKi+1x47q14d5ezoPlz0lq+nXU91qUBgAZy4WupUkkEmnoXnexyTbpHXxaWdW6&#10;fAFyYb5R5LYJYPKM+0RgGvlEG46LkuvMTUvAxPGi9/Z5kTM1HA8Uoql1wTwlAmGe4DTsCmmWLVrZ&#10;RI3A02olPA5T4gEB3Dy41PpW06Ut4b4ZJ3FznvpXaVtr44K+WejRvttAvYy+zex4PCgSsh5rP610&#10;zC5hLQNinCpWQYy50m+D21yg7FFmF5y3lrNb6xp4D6Z6bUd0ToyWs6VdWEpewEsruUWNJcndD1ku&#10;JhcaZhREpWF65LTTLrJjNy3hveQaJk89OhmExiLDzQSCymNR2Lpjjs6rK06a1O4oSwRNO9231JWn&#10;NW66Dl1HpWeaRj/mIbhoElufC3MNjh2rk9ng/I6eHfwbVvmPcA+OxFOx31hcV/19+rf+wc//AKn2&#10;bPzrSRvcQVN/1+31V/Yh6DzS6ae4CV0kX6zT9Cz29Hkipz6t50z1PoWp2obZXkUr6/lhwzeopeF1&#10;nUrZV7mQSq6m6n0rpzSZdS1GURxRijGYZnv3MYN5KvTS7XELbaSPK/XnX+rdW6o64unllqwkWtq0&#10;+Fjfr4letw8M0jh35LapbcFumvdvmma0d0bST/eCvbufH2SdOjLnN7SiCriejI6ndj6lOxse9xc9&#10;zjtcSfWtoxpKCBABABABABAWkbs1pA/7hLT61lt3b69lzbEOip2KVKXWmUdE/sLT6Cr46x3Vq0QM&#10;BIx0QYD/AICDg6IA213BIHGsyipw7UsmIyNrQY96MFaIyE1qcOCeBkgyGmB37E8FknMjBZSbfT5p&#10;hnd+HFve7D1JXaQ5rk8JrK0/JZzpf8x+z0BLNp4kIfqV1J4nyGgNAwYCiLqcqTpWZxdO87DRoPZt&#10;KnaYOXKdeT204a1jz8y0eKoAGG4EKdlaq94bI8NlFHn4ZOPelKqx1HyKbSz1c/8AOjHqBXH73efs&#10;19btXTnLgdJpyYMuCAbcEAy5qDIyBSHDxZMF5CA+tWg1K+grzT5OB30PsUxdODYqRlEjFZnOUVUP&#10;Odh2IkPKOHZpgik6FoulXBtLdr65XAU9KqReW+sIrHTrIBv5h+JwKvHRPcUuqwyeBlXdqi1Uio1W&#10;ybLGXUr2oMz09cvt38o7K0Uhaajdh1WSDM04AKbTkY64DbW+zx4CtaImtvZV2kHqmsNnZkjaS4jx&#10;HdVb68FvdheWRQDTojO+flNEkmLnACpW00wxu2UuK0puSupyn/lmNGJU+J+SPPnApG30peA81fPZ&#10;zPNZDQFHSBWXdvbxAmuYqLscQorq7tZmXFpI6GZhqx7DQghZ7ayzqubWPQPl9183U+kbjUNUcGTa&#10;Y13zj+LWNzB3pXmcnFjbDq12zMuBeYnX2p9Wau6WZ3LsoSW2ls34WN4ni47yvT4OGaRx8nJayK3Y&#10;rJ4y2dpHvyOlPe9+Uexizvdtr2WmkRVe08BVOEe1iTJbSHg0j14LOdad7Mkt2IIAIAIAIAIAICws&#10;jms5W/ccHetZ7922nZc6e6rB3LNcQtbjrDX7r/eq07s94pQtmY6JGNBjoQkBtbUYoAwQKoPInPri&#10;TVGE5ILsap4LJJKZHILeaZ2WNtTvO4d6VuDkynNhtrTF34043fZCzu1rSaGZ7iaU+I4bgNiJFIrg&#10;eC0jPYRPhAQVvRaW5MdqwDAke8rO3quQGStdygGgOjqXmmJ44qauG5ZOa4ZRShGKNZg7XWPI3HTd&#10;VfT4rhv90rh977p+zb1+1dKeuJ0GXoBtyAbcgzTkgTRIOLOireWwxJ5WwDsX0OHmGGuFSOLfcpvd&#10;eTjZBk2q2eTMYNCQKkrJY5A8MqQQqkFpuzAfdRtOALhX1pfIjvGnW+lTWsTWXbQWMAEew4BaSGga&#10;jfATCBkbmNGGZ29Lar1hmyEkcpcCKN21USHal3F0yRhLD3pZCnjmbHM5xNKHaFc1t7FttIVfao+V&#10;uWJtOLit9fW+rHbn+inkike4udiTvXROORhd7RC2G8UT8U5GWRsxSp5Mvk4GiztioaddNbtNVnd1&#10;eKPPqDAFltvlUiovNTcagFRlWFVNc5q1xStUY+YbvKnJ4aQXV1pnl1fytJY3WbllvGNmZkQzvI9N&#10;AsdZNuT9l7fx1/dzotNV2ubBJBqmS2um/wCp5Y/whHF6WMAd7Vk2q70qKjHu7AFXwlA6ilpAW/ec&#10;B6sVGncb9mcWzIEAEAEAEAEAEBM059HSM++0+xRu00q301/hosmo9VjzQSDsB9Sc7p2Z8DsWzIZp&#10;uSMABXHfsQIWKAmv9KQIL9wwCeCJLgmMk1TSJATLWwdJ45Tki47z3KNt8LmqcXMYzlxUjZ2bT3lY&#10;W5aYMudA3biU5KfVHluGfZatJqm3BgyOO7arwnNIynNQ7VWUYWrqcpse4ABc9vVsdDY4onU2kUrv&#10;NcEs5oQoiSceNFoHXvI5pboeok7Tcj2NC873r/Kfs6fX7OiuK43QacUEbJQZBSBt1EAlI3EQ67+b&#10;jNDnbFhhuoV9E8zBhgc0trvYVFMi05078sbS6m2itmliG6idiA0/dKnxPKXme9oa9oIO9MYIt9Nd&#10;/EYABQPcB7UsK1bi702djczXkEbwnYuUzBrGoWj8s1Zoxudj7VNqsLFmpWV8QGP5MhFC07Clk4ma&#10;dp11Lc8hnwu31qFrw8N3rPl5ZrF5L0TNFHzHCtcV6mnDJ2efty2qm40lsdQRSiq6l5K2cQw1qQs7&#10;0VOqqur+MHBYbckaTVXzag2m1c+3I0mqDLqWGBWV2XIhyXzjvUmhXF6TUA4pGiWzheahDZCVkck7&#10;wxjnmjQTsqVG9xMq1mbhrB5SdUvfQyQNbxzE/QuP+9r9HTPXafQfIMPfHcapf1hrV0MIxI4Zipvt&#10;WzpDnFIhefNla6daaJpdnGIrO3hmdGwbK5mD1rf0vmsfY+HFXnHBeg5KdsWiS7hY74S8Zu6uKW3Y&#10;9e6dA8zXBkO2R7nn9o1UNK01iwMs6/eJKd7FO7OdRSVfEz9Zx9OCXHC3qmWjMEAEAEAEAEAEA7bP&#10;yTMd2pbTorXuudPdSRze1YN028ZmjI4tIQVZg4EhbsaUG4jfUJHgRdXZt3FGCyBoMScUGQSqTaSg&#10;hgEmg2oCwtrJkYElxt2tYfpWW2/0a66lzXjKmuPAbFE0tVmRFfeOPwgD0LScabyGuc47cVXiX5CX&#10;SPO9PCbtSQSEylwdgFX53bBip2XrM9T8U7nOc9x/DbsUXU5cnT8zJbsmLfwTJTMN1Nle9OaY6l5F&#10;wQO5XM3E1op2qnYvJ810W+dSgNxTDsjC8z2r/J18HZunFczc04oBspGQUAgpERVBsY+2sTrd4RG3&#10;JbWeFPvZV9f4zLyc3DDXYaLg02NjcVw791plhPBY2DAZGwueKufSrnE7AE4igLxtw0l2JBpVPIwD&#10;HtjdWtW8CosVFhok8Nx1BaMLgyJrsznO2YJ6dzw6le20PyofE+OYEbWlbbToNayGoMGY+HKuetYq&#10;5YQ12dmB7FComWHUVzYStyOq4byvS9bpHDz9avrjzMvRbctzqkii67yyOaceWbvetbiStTtWO3O0&#10;nGrXatLOC5ztq59t7Wk1Qp7o44rn2rWRAmu91arNUR3T12IBmW4o040ptKDwp7vUnPqyI0G9yqa/&#10;VN2+iCHuDw4E5gag76q8Iy9HeW3VA1/p6GSV1b21pDdDeXNGDv2gvnfa4fx74+HrcPJ5aul2R/0r&#10;Ua9ivdy/z/0h9xollqTG1Fq98Uh4NlAof6zV3+ltjaxz88zMvOzl6bip6zOV75PuRuPpIyj2uS2P&#10;VY6czxDsAUrahw5do0cG+9LcasbrT818R9xob9P0p6dk790BWgEAEAaAJAGUASAMGhqgRb2T/wAU&#10;H7wBWNdEq3loYwVJ1mbhmSaQbKEhbRjTObYBs4J4LIq49qCETuTGRIJItrK4uHhsbCScAldpFTS1&#10;p39C9UafZsvHaRcvY9uZsvLJAHGgxHpXPebW3GW84rGcuzdiQtma6Nw2tcCD7VrrhG0qMI3udQCp&#10;V5Z+NPCxuCNgU+cPwpqSF8ZyuoCqmxXWkioQQUJxQcmT8Vtcy1YxhAArjvCVsV1vQ5HbOe3I7wMH&#10;xE7VF2wrx6YTNI1CfS7okN5sf3SKh3YVU3+Ynw+E/V7y0nuWusWOijewGWN1MHkmoFPQs+Sy9YrX&#10;Wzu7H5c6TLpvS8AmblmuXOne07QHUDf7IC8nn2zs7uPXEaR5WTQ04pGbcUAklIEEoMiqQYy4+QNx&#10;rk0N3G4CNsceNC4nDBfYZn1eUxVzHmuJg3GjA2o7SuDbuZ+4s45YWNcaOYAAaVTSiFjYGCNhNBiS&#10;d5QZE1yWxca7kBueiOnzBB/E7mLmunbSFu5rTvWmmrWarmWwOcuhzRV3A4J7RciFc210wV5mbiHL&#10;LbU8IbZbZ7zE5uV/ZsWdhYwy3VDbiCYOjDi377V0acvTDn3065UY1CV1PxST2lK71PiBuZHnF9Up&#10;sMJ0FwGsxeq8hIaluWH7VVnarBl0owpiptOarPR+ndR1TxRNEcQNC9+HqUXdc48tSeh9Pj0q5gd+&#10;LcyMIEp3HaKKJtctPCOQSxvjlfG8Uexxa4cCDQrrjjswQgm38p+o/wCEdTxQSvy2l/SGQbg+vgd6&#10;8Fxe9w+WmfmOr1uTFx9XqOzP+lYvK17Oy91H5g6edR6M1a2Aq75d0jB+lF4x/dW3DtjeVG8zHkST&#10;B5HA0XuPNpyE0jfxeWt9G36FNVqudLjzPaPvEBKKrQ3xozKOwKdz1YW9k5l3M/cXmndWi01nRlt3&#10;MJkXFyuaznZuVmHMyUzZa40rhVFOF3QtRcPFq577ev4bpWhryP0mtLhX0pTPyLj4NlAAIoG5vBGR&#10;glMhICfYSeJnZgstp1baXovwc0B7lFWz2rMyXruDgHD0ha6dmO3dDqrQABJoMSg5F/ofQnVWtOHy&#10;GnTSMP8Ailpaz+s6gWO/sa6/LbXg2ro/T/8AL1qMhbJrN5HbN2mKIc1/rwaPauTf3Po314JHUemv&#10;LrpXp/K+0tBLct/9zNR769lcG+hcu/Ltt3azWRL1vrDR9JlFq5zrrUpPytOtW82d37I+EdrqBGvH&#10;b+x2uF+Y3Xuqa3ezab8pZ20EZLZQxrJ5mne105FA4b8nrXbxcU1mXPybsQxsUIysFXcVtayGXv3i&#10;iR4RZY85qRmKuU8SmxC8f4TT6f6U/L9UY/Qo28zhSjWNR5SHc3osLa/kgtzbyxiRo+CRo8QU9xIT&#10;M4yvDmtIqBgotVIs9I6P17VnD5S0e9h2yEZWD9o0Cz25tYvXjtdG6Y8qLaylZd6vI24lYQ5tsz4K&#10;jHxE/F3Lk5PZt6RtrxYb40AoMANi5Wpp5TM04pGbJSBBKRkkoBKA5MbON8N9NFO0sMwYwHBzhXav&#10;qdtOlryvMzbx1lmP6YaP2QuYz0xwVErZjVyAjykeEdqYdr0LrCGLRbS1eyANiia3EDgtp2bSxLdr&#10;+iSisr4hxytqjA84jTax09SjIDNX9Gg9qmwfkU92/TpnF0Nq2Jx+0BUqbrk/yRRX9pcZiMhkY4cF&#10;ntxl5xiNY0FsLpJoq4GrozhRLqmq1kGXEsPrQlMsLF91MIo2Gp+Jx2AJXZU1amz6X01oBmJldvAw&#10;Cz82k0XEWj6dBjFbN2YE4lRdlSLnTGMjjytoMa0CVpxMJ8VdyqFXGOv9L+R6jnLRSK5/GZ+18XtX&#10;Tx3McvLMVm1bIpj3McHNNHNNQRtBCMHLh618tuoP470bYXznVnDeVcf+pHgfXtXhcvH47WPS02zM&#10;tHIxksbo3irXgtcDvBwKiLePOrNLOl9Salp+63nexv6tat9i9zi2zrK8zkmNqrocS0dpP0KqNWl0&#10;KKtxHwaMxRDqfqkuRjn/AHWud6gs73VOzDLZiJABAL/D5Y28yuJwy5ae9BkoA9yQG3YUAk7UyAoC&#10;RZuIk9Kjdpo0dsc0VOIWVaqrXYm5LeUbSHMd+ycPer473ZckVIIBrSvYtWbZdOeZVzobWNi0bTZs&#10;gA5j4AJDTi8Yrm5PW8vmt9eex0DTP5jrajWahoxjGwut5QQP2XNHvXPt6V+K1nsRpbfz46Dlt3SP&#10;kuIpWtJEDo/E48GkHL6ysr6u6/z6l6d1BqHWYBh1W30bS3/+2tZmS38jeD3g5Ya8G1PaltrNPjNV&#10;Nss/5k69pPR2mnp3pqNsGrag3NeXYOaZsR2ufIavL37qlacOl3vlt2Tyb46RxoENbkae8rrrB1Xy&#10;k8txe5Nf1mEOs9tjbSD83/mOB+z90b1yc/LjpHRx6fLV+bPUOk9OdOmCC1gdqd8HRWbDGw5BSj5K&#10;U+zXDtWfr8d22/Qcu+I5z5SdAfx67dqWptL9Ktjl5bq0lk25e5u0ro9nlx0ieLT5rqF15T9CzVpY&#10;confHI8fSVyTm2+rXwirl8l+jyatdcsHASA+9qf9jYvxQUfk/wBHxOq5s8lNzpMP7ICV9jY/xxc2&#10;HRnS+n0Ntp0QeNj3jmO9bqrPbk2vyqayLbBooBQDYAs1G3FIGnEJmZcUCGnEKTNkpGSSgEEoBNUB&#10;x6KOMszMcC102GONBjsX0u16PJibYs/ALz9oud9CyUZnOColdL8SBTLhmmjaNpI96cJ0a306QwRg&#10;mMDKMPQuqRGTrdMdT42IwMpVvpzAKPkx4AKbDynw2lu3Ywu7SppypDjBGyriyNu8kge9I8sb1edG&#10;ntHG0lZJOHAPLCD7kvHMyXkw8zGjD1LHZcXPTwijhc6ozuOJ7FlY11rQw1GIoVFjSVLY4kVopsNJ&#10;gdQ1CRpHMce5XKWHOvNeaB99ZRtpzmxuLwNwJFPctuJz87BLZzggO4/y16w6W61Hp57wM7Rd2zXG&#10;lXCjXgeii4va4PKyx1cPJiYd4fpV2B8Fe4rivr7z4bzljyz57aU+w8wbtzmFnzUcU4B7WBp9rV6X&#10;q5mmK5efvlhLZpMg7FvWca7QY6F7uDaJBH6hly2s1N4DfWfqWc7q27MitmQIAIAIA0GFUEMGhrvQ&#10;YjtwQQAV2oCRZipeOAr7VG7TjX9i6rB3LOtIi62ytkD9yX2OBT07o3nRSxR53GvwtFXHsC1tZyEE&#10;1NfYmRwBsZGcVO0jgp7qnQvmRH7NB3JeNV5QfMiGLPj3EVGKWKeZ8JYdLTmTPdJO8CrnEk0AoMSp&#10;qpMt55TdGaZ1Dq00mokvgsQyU226QuJoHn7uGI3rl5+W69m3HrK79dXdnp9jJczObBaWsZe92Aa1&#10;jBX2ALhkzW9uHm2/utV8wutw+NpDbh/KtYzsit2nafR4ivR6cejmn8tnofRdIs9H0u302zblgt2B&#10;o4k73HtJXnbbZua6pMJTikZpxSBhyVM24pA24oBpxSBpxTM04oBpylRslIEEoBBKATVAcQ0zN8w9&#10;xODGEj1L6GvJjSQt5diOOUD1oUgXBCZK958RQKY50UVyySU0jYQXkcAq17lWoZ11021opJJUbsrl&#10;1ecZG5PMbRY8Yo5ZD3U96XnAjzea9BS3siTuL309ym7Q1FqHmH1Jdkhk/wAsz7sWHtNVF2Cmm1LV&#10;r6QMluZZnPNA0ucak9iWQ1cNm2xsY7fa9orIf0jtU7VesQZ3ABzjsAqsq0UMWq3kE7pYZC0E1ynE&#10;epaeMZeVajS+u2ABl3HlP3m4hZXja68rVabrmn3jQYZ2l33aivqWW2tjWbLeF1frClplKhNdiDy4&#10;71xeG66lvHVq2Jwib3MFPeurjnRx8tzsoVbIEBedFdQP6f6q0zVwTktZ2OmAJGaKtJG4cW1U7TMV&#10;rcV7gsZ7C+tIbuznzwXDBJE9jqgtcKgrFs89fzS6QY9W0XUgS4TwSW7nGm2NwcP76007J2ji1i2r&#10;69qqpa/So8lo5+9xRewndR9TS/hMZ995PoaP6VOnc92eWjIEAEAEAY2oAkAaAJABASLI/j0+8CPY&#10;p37L07rrT34ALKtS9TZnsrhvAB49BRr3LfsoWOy2snF7gK9gxW3yx+CbZrXTsa74S4V7kUTuTI4v&#10;e533jVOCpUzWQ2rY/tvxcs51q+0N2bM0wwqBiU970Gqe5gJLyatG1Y5aR1TyCcXahq5Aq3lRVPbm&#10;K5PanZtw/KT54dXOLY+mLN+L6Tai5p+z/hxYcdp9Cfraf+VHNt8Lbye6QGl6SdXumUvb4DlA7WQ7&#10;R/W2rLn5M3C+PXEdDJWDUhxSBpzkAy4pGacUgbcUA25BmnIBpyVOGnFIzTikCCUAhxQCKoDiultO&#10;WZ33i1vrX0NeVGjmcBAGjsHsSNWXJVBXveKlMrUe507UJ2OyREZhgTgqkTVTPo2pQ4ugcRxbiqwh&#10;FdDK34mOb3ghGARQpAuKCaVwbGwvcdgAqgNVoOiNsqXl2K3FPwo/u9p7UZwciVczF7iVla1kU+pv&#10;cYuUwF0kpyta3ElGszRsYi0FzRnu3iMn/CbifTwWlsjKQ9HplpsYwuPrKz878NJqI21tG6rQ6N42&#10;EVB9im7VU1Wmna/qdmQI7jmxjDly4+1RcVctaWx62tAwtuI3RvykhwxbUCqWFTdy66ndcXMs7vil&#10;e5573Gq6ZHJtc0ymQIAID0H5F+aemN0qLpnW7hsNzA7Lp00mDXxnZGXbi07KrHfXFb67ZXH8x2mN&#10;uuibe/ZUmxumurWoyygs39tEadz27PPGms2FaM2ugby7Fg2VFUt+xxk+oZM1zGz7rK+lx/oRondU&#10;q0AgAgAgDCAJABABABAO2zss7D2hLbsrXuuLI5ZC3gVi2T5Wcxj2f5jHN9YSyKy4d+AW8HA+yi3+&#10;WPwKI0kBRS17kt+Id6ZRIvX5pRwy4KNOy9zmnuADxvNK9ynkPRJlkDIzXes5Mrrpfldrtn010Zq+&#10;uXVDLcTthtYftSPYyoaOyrsVz8+l23kjbj2xrlS9GaFe9YdWvub8mWPmG51CXcQTUMHfsHYny7eO&#10;uIXHr5XNehWhrGBjAGtaAGgbAAvPdQiUAhxQDbigGXFKmbcUgbcUA25BmnIBpxSMy5KmbcUgbcUA&#10;2SgEoGHHdOAbbNd96SvqX0NeVFs6QujHelDqvunbUwKKWKDZGC+lS52JqqlTgs6jMTiVWRhPsrwH&#10;4qEdqfkVh2eazePFEw+gJ+RYQnM09x/d2eoIyMDrFH+VG1ncAFNpyI8sxO9Z1ciJI5TTKE8cEVWt&#10;HzDvt7wOxXNsTom6qnUbhwYXFxL+CUgq+tIW2OiwOdR15eN5jnH7Ee4Lous01/WspfK/pFdK5taO&#10;2nYuXaNtajvZXcs60hDZXswdi3gUAxd2MUrTJAMsm0t3HuWmnIz20VRBBocCtmIkAEApri0gg0I2&#10;IOXDc3Xmlq190FN0nf5rgukidb3bjVwjY7MWPrtxAoVnNcVr5qDTIqlo3mgVJam78EAbwaAp3p6s&#10;Pq8mfUZuDSG/1RRVr2Rt3QlSQQAQAQAQAQAQAQAQBtNHA8EU4ubd341fvAH1rButA7Fju1KmzF1H&#10;yrqaPc17m+iq216xhelM1IKpJTgCMw37kl2fJTXNdQP3b0rMHLL0p8QtZR8eY14YqPLPdUmCvl7q&#10;d1S0tbxOFEZkK5q50rTtR1Ca20mzD7h+YiGL7LS/4ndnaVjvtJ1rTXW3o9DdGdLWvTejstI6PuX0&#10;fdTfffT3DcvN5N/K5deuuIvSVCiSUAhzkA25yAacUqZtxSBBKDNuKAacgGnlIzLkqZtyQNOKAQSg&#10;yahAccgdltYe0kr6GvKiyY6sTUoKhXOLqdqYMynxlMiQUwkwSFo2pAHzHinkYJikJdtTyWDr3mim&#10;nIYeeKlSNI+ikzBcXGtdqqQldqLicO1PXunadF4J3ugZmOLWtY3uVbbZKTEQbwEvY5rjUnEbgAs9&#10;lRIdJGBSizytGnDXtrTuRk8GI5CxprsB2osNBv2tFw4t2Ox9K347mOfknVGVoBABALjFXhKq1aXR&#10;Ys0sYpvShrrUHio4Vx7go27tNWBmkMkz5D9txd6zVaxjTaCBABABABABABABABABAWtu6oidxbT1&#10;YLG9287LZprGOxJSn1q2kbevlDDkkAcHUwrQVxV8e3Rnvpe6toVozwUyhq079iVPX6AYpAaZSiWD&#10;xq+0zSdZuWB1pYTzNHhBjjc8OJxGIHBY7RvNa2GheUvXmrXUTJNOlsbV9DJcztyhreOX4iexTg/H&#10;6u69IeXHSXTVmI4uY++eKT3srS17jwGFGt7Fnvx67dzm9nZfO0O0kH4FyDwBofcsb6s+Kuc1+Yjy&#10;dO3g+BzH+mnvWd9XZc5oiS6TqEe2EkcRj7lneHafCpyS/KJLDKz42Fp7QQs7LFyww4FIzTtqkGyS&#10;gG3FBm3OQDbikZp5SMy4pA24oBpxQCCUGTVInGnOpDAOxfRPKWUJ/ACUOos5/EHemEZ58bj2pkLM&#10;gHmuo1IyXGuKZBCcU8g8ZMuI2pU5EaWXbvUVSM4127EQqZuLhrKcFWBFdcTh720G/FEhW46LytIW&#10;9wSyIYEeaQvJ8IxpuUmhSSvkrkrUE17kSYaJQkjbaAPqX7qrLGaaC6aMAl7u5oxW01qLvIiTSmWQ&#10;vO/YOxa6zEYbXNNppBABAP2rSZAlVatboUf4gduaCUQy9amyW8zq4tYaHtOAWXer+GIWzEEAEAEA&#10;EAEAEAEAEAEAEBYWrvwGfouIWW/dtp2XEBrH6FNVHbfJP5K+6fvbO6gjnbDM12WRrXij20+0D91R&#10;O65ejWah5adB39TPotsHHa6NnKP9jKnkZc38yvK3ofQdGN9Zafeune7KxtvIXNadtXZg5VN6myfR&#10;zPp7U9Bsrm9fLBPMeWWWRcwOe1xbQ5gDQGqNtLS13ehfKPrR+q6GLOKA25sQGgvYQHNO+tNvYpxY&#10;fdv26ncD4og79V310RkeJf8AFYqfiRvb3ioR5F4i5+lTbchPaACjMGKMWtocYnuZ+o8j2VTwMgbe&#10;5b+Xcu7ngORgZIeL6niZFMO2rT9KVglRZYYXfnWHeWUPuos7x63vFza/VBmsNHcceZAf0gQFlt6+&#10;l/Rc5NkZ+g20n5F009hWV9X6Vc5vrEabpy+b8Ba/uP1qL6uypzRAn0nUY/ihdTsx9yyvFtPhc3iD&#10;LDKzBzCO8FRZV5MOrVTTNOSBpxQDbigzTigE1QTjM2HKbwaF9C8uLWH8hqUFQriQNfmOwJhG5gcS&#10;QUDAApjBYdhRSZJTBTHURkYLaJJDRg9Km05CzbMYKyGpUmi3c0EbC4kAbu1XE1Q3VwJHeHZ2q5Gd&#10;2C3ZzHAncinr1X4cBGB2LOtIt+lNJh1XqCysZm1tnvBuAMPwxi5RybYitNc12j/bvl3YiltpMDnD&#10;ZUF5XNt7Ejp14tq4X5paYyx6nlkt4zDZ3Y5sEdKBtcHAAdq6vX5JvHN7Ol1rGrocoIAIAIAICbZx&#10;+NTWnZsNHZlhe7sAR8Eq+pZqWrxve9rfVj9CjXura9GWWrIEAEAEAEAEAEAEAEAEAEBLs3eB44EH&#10;6Fnu141zaO8KmrdZ8iL3Jql/aE4Swh4Haxw/8yzvdUdozJBl/MAk6RC0GlZx/dciqjjvl3y33Gru&#10;I2SSYnjUq6WrpHlDT+H37t5lFR61joezoBctEizkbDRAEXZttHfrCqQIyx7m5TxaSEYMYlkb8Er2&#10;95DvegYLF9eN/wARr+xwI91UZpYhY1WcfFCHfqOBT8h4lHVoKUkY9ne3BHkPE26bSZ9vLJ7QAlmU&#10;dRCytDjFI5n6jyEYgyS61vG/l3RPY9oclg8mpBqIHiZFMPS0/SlZTyhzxwuH4+nd5ZlPuooukveK&#10;m1+qBNY6G/Ah8B/SBHvWW3BpVzk2RndP2cn5N4D2YH6Vn/WnxVfmv0RZumLwVMb2P9Y96i+rsqc0&#10;QJtD1Nm2Eu7W4rO8O0+FTklRvkL3/IftpsO1R+Pb6K8o4hP+e1nABe9a8yLZtGxNHYiBBuACVQqF&#10;IwtBc00KCWVjrHTtraBlzZy3d+a1NQ1g4Lfj245OvdFm9vTsgOkmuJjI2MQxk+FgxoFz77S3o11i&#10;QyA/acs8rwXS2jxdiUZBifW7aEENNT91qc1tTdpFPd6xcTE5PA32rSaM7yILi95q4kniVSOtDI5G&#10;T8anWUWztPuUWtJFm54G00ULdR8velJbe3Op3TC2W4FIWnaGcceK872ebyuJ2eh6/F4zN7tyy1ha&#10;MQKrkdLD+b2gR3/TvzsIrcae7PhtMZwcPRtXX6fL47Y+rl9vj8tP2cKXsPHBABABAKjbme0cSEU4&#10;tLOLxjtURdayyGSyB+8SU9uwndmepJMzoowd7nEewJaQbqNWzBABABABABABABABABABASLQ+Nw4&#10;j3YqN2nH3W9m7BZtHQPKK8Nv1pbMr+eHR0/WBp7Qp2VHoUtcNyQY/wAyn5NJtSTl/wBQMf2Spqo5&#10;N5ckGLVH/ec/H0uV0tezpPlG2mj3bvvTCvqWWitm7LlaSS5AFmQCSUGIlICLkAklAJLyNhIQDbyH&#10;fEA7vAKVMyWxg1Dcva0kKcGLnTM+CeRvYaO+pAwUNSvW/wCIx/Y4EFHlRiFDWJx8cGbtY4FHkXiM&#10;6zaHCVjmfrNR5weNIc/Rp9vLJ9AKOh9STp1ocYZXM4ZHlGIPKm3Wd638u6Lux7QfclgZhHL1b78W&#10;2nwn17UsU+jzDA4zXDpdxOC6qwXEmDPQqSgTbVQpiUYICAZGslcSQFCjseo2zXtDpMoJoXAE0CPG&#10;l5Rfa4zpe00SC407Vxf6jK+kluGlgjbStTm7U9Nfqe20x0Y2e8uJSczsOAwC0msY3amcpy1TLB63&#10;txIC5zsrRxStEhcsTfsuFEmnciKPM6jfSUrTkWUYbCzMdtPYoqof0a3/AInr2n2Z+CWdjXD9GtXe&#10;xZ8l8dLWnHM7SPQ4mDGBrKNa3AAbgF4mXryGzcEnigzF0xlzbyQTeKOVpY9vEOFE5cUrMvOev6VJ&#10;pWr3VhIKcmQhva04tPqX0HFv5ayvB5tPHaxXLRkCACAkWbM03YAfbh9KnbsrXutrRv43cUoppnUj&#10;tGN4Nqjc9WO1uTNfEfcaB9KenZO/dBLQaU20qVpUJ9loF9e6e+8t25xG8sLN5oAaj1rLbeS4rbTg&#10;u2uYrXtcxxa4FrhgQdoVsrMEoIEAEAEAEAEAEAEA7bGkze3D1qduytO63tjR5CyjatL0jfmw6m06&#10;7BpypmOJ7A4Kdjj0/D1HYS4GSNxO6or6ipnJKu8djDeaHUPT95aM02G4jdfQuM0sDTUhoaRU07U7&#10;1THLPLqSljqDmYirqhPY9HUPKG4sZNNuLQ3UTbx0uZlsXASFtKZg3aVnpOh7V0F9lMNgr3K8JyYf&#10;DK3a0hLB5NGoSMmqAIkoAiUAklANlyASSkohxSBp+xFOGHFQCHHBBmy9w2EoGDb3A/E1ru0hLANe&#10;AbA5n6riPrRgxi5uGfBcPHY4B31IGCv4jf8A+e3+qUdRiPOtkAHMaAutzLOY+GitKC/FyZGZtyKb&#10;OzOLpXni4+9VGW3c2mRTWuc4NaKk7AMSgLOHQrkNbJO3I12xu9Ow5CpbO2DcmbKRsUZXhF+UdQjP&#10;Vo2USyMFR2Y31Km7Kmp9gjiG6u4BLKpEa5uQdhxT11LbaRZ6Lcy2z23EHguIyXQSUqQSKVU8klmK&#10;eu1lzHQegNX1KS7lsLyR8zyM7S/F1d6832uKa9Y7/V5bbit82GU7Rl71xO3J0W7BQudX2IJy7zl6&#10;faDbazbtw/Juaetjj7l6focvfV5/vceZ5OWL03mAgAgJ+mM+N/aB7yfcp2XottNjzSDtICIa+vnA&#10;Mp3BTvVasLfPz3Uz+Lz7MFcnRnteomRyAtYG1kkpQdh2BHlO5zX4dB0i9t9K0qK2bE57wKyHAAuO&#10;JXBvzS16nHp464ZjqgC6k+bZC2Nw/MLd44la8HJ8Of2uPMzGdXW4AQAQAQAQAQAQAQCmGjgeBRTn&#10;dcRH8QHiAsI3qyt5Mk0Tx9lwNUqI7PqfUWh2mgPuvmYn3hgzRwhwc/mFuFWjgeK8+cd8nftyzxcB&#10;1LU72SdxdK4kkmp24r0tNY87bYNL1TVbRj47W4dFHL+Y0GlVW2C1ystK1vUbC5jlhkEcjHBwkaKv&#10;qP0ip8umDw9LaF1wLzSrW6cXEyxtLy2jvFTxcN65bzYuK6pw5mYt4eq7V4xkb3PBb71c5pU3hsTI&#10;9Xsptoa6u9pB9yryiLrSy/T378pTzC6km1gd8Eo9KMDJD7GT7JDksHlHktpm7WlI8mHtI3IM2UjN&#10;kpA25yWQZcVKjbigG3FIGnFBmyUGbKASkHCdPt80mYbG4krsjlqRcHarShF3iThG7g4E8AUU1Ayy&#10;upAXtjNOJw96uMrDsOmSvcM/hbv3lTdjmq+sLazsm5mMBkP23YlHmuaCvb97sGpXY8KeecjFxoSo&#10;kyrpEaS6lDqNdQblc1Z7bdTfzExOLin4wpvUtmEJO00JWfy2tQCtnMurC9jIjAFXR08I4BY7dG2v&#10;Xs6Z0fG646hn1aNhZaiJrW1wq4ihC8/3OSYxHd6fHe9biS8pgNq856GDJmlcfrSGETWdGGsaRc2U&#10;uyZhDSdzhi0j0rTi38dpYjk1lmHne6tpba5ltpm5ZYXFj2ncWmhX0eu0szHgba4uDKaQQFtZMyWQ&#10;J2uzO9BIaP7pUXu017LjRYqys76n0KoSbqkuVjnE0oCT6As73aRjAzNV7vtVLW8VqyX/AE7Zty/M&#10;Tir2n8MHcOK4Pb5b9sd/q8XTyrUt0i9uQ18bAGOFQXHaCuTXjtdlp9nSXNBEzmiu1oFfet9eOz5R&#10;UKfy90kMPLz5uOYrp/Lsw/raMprXSd9p5dKwGS2Bxdvb3rXTll7ufk9Wzt2VcVi8vbzMI64kcOxO&#10;8kTr61WN9pNmNMde25py3AObU7CabCo05LnFac3DrNcxRrdxAgAgAgAgLaB1WRu7Fh8uhYMPhB4I&#10;ohy8lbDPJNI+rZA0tjG0+H61GDUNxHJK50tMTjTsWutx0Z7TJEUwib27gqsyWcLXSmNvmPZUC4bi&#10;xv3uxL8eR5LjSup9X0oFltKWAHxRnEV7is7rL3jSb2dq0tl5o3Io28t2yDe5vhKyvr6Xt0a6+ztO&#10;/VorDzC6dnpUvtpDhU4j1hZX1dvitZ7Ot7tDZ9RR3FDZ6gH12NzA+xyzuvJq1l49lvDq+oMoXFr/&#10;AEU9ymc20F4dalx9SysoHMcP1TX3q57CL66S3qq3A/Efl7HArSc0Z3hsSI9dsZxtY6vAgq5vKi6W&#10;HOdYSbqH1J5hYpDra2ePBJQnjikMmX6dIKlrg5LCvJFks7hu1h9GKnB5R3xvbtBQZlwKQNOqmZol&#10;AyQUjJqgOPmKG1h5bMT9p3Fd+MONW3EiQQ64pgmR1Spp4Nl52VwR5DxECpyMDLyN6MhCu7xragYu&#10;VSZK3Cte9zzVxqVpIytyURWIHe009CPk8dCWAlwCKNZ1WcUfhBdsosa2tQLmMRykDZtC11uYx2nV&#10;r/KuxiudenMsQlZHAcHCoBc4Bcf+w2xpP3dno652rsENoyNgYwCNg2NaAF41r1TrYommlST2pA7X&#10;L8IA70gWHONK4oDi/mzoZste/iEbKQXwzOI2CRuDvXtXtehy+WuPo8r3ePG3l9WFXe4QQF45pZDH&#10;HsLWsaR25cx9rlDVeaKygc77rfenCRtenyW0h24ZQO8qJ1q+0MdKdOtvZhd3xy2rTVrDgXn6kuTk&#10;x0jTg4c9au9Smthqk8VvTIxrMG7BhSmHcuDm17V36WZw0OlajH8jC0uo5raH0K9J0O1J+fbzNtKb&#10;FpIWTrLpjgMRicU6cHL8pIxzXUIdtB2USwbnN5a28er3NjCRkac8Q4NO0ego5MyZY62eXiRc6aJL&#10;d8APjdTLwr2rLTmxcq5OLymGev7X5W6fBmzZaYr0OPfy1y8vl08dsIytmCACAMICwtXVgafukrHb&#10;u317LKI1bRAJ1Gh5Tz9ynqP9KgVAdO0HLuOBVSEgSHxnhVbRntep61nfDIJI3ZXDgkqdWkjki1aH&#10;MyjL9o8Q2CQD6UWeX7l2VpcWuLXCjgaEHaCs1FB/AoB6K8mjILHuB7CiWjC4sOstds6cq6flH2XG&#10;o9Rqpuut7xeu+07VobPzRvQA25ia/i5vhKy29bS/o119nad+q8s+vNFuWnnOdHJwcBT1hZbepfht&#10;r7U+VnBe2N5R0csb+FHY+pY7cW2veNteTXbtUpr7ljqxTPjHY45fUaqPKxfhKlR6rqMWBk5n6wof&#10;ZRP8tTeGJkHUF4D+JGQOx30FX+dneFLj6mDTR4e39ZtR7KqpzRneGpTOobOQDMWOruqK+1XN5U+F&#10;hfzenSbWgf8AHYqyWKSbaxk+F9K9v1pAzJpVcWSAowMosmm3Dfs17sUjyZ+Un+4dtNiDy4M28dNE&#10;15O0VXc5YjyPLikZtxoKoGDDn1WdpyCqEHg2+4jZWp9CrBVAmvpH1DfC32rSaMryIznVx3qkW5FR&#10;Mj9A5jWMxNMR2qGvwS1jmOq4UonaNZirJ0zBC07ABis7FKyeXmvzUoNgC11mIy2uWj6G6ttunbm5&#10;lmgdN8w1ratIqA0k71y+1695JMfDo9bnmmcug2Pmh07dPayTPASaeIYetebv6W8ehr7Wta2G8hmg&#10;bNAQ6J4q1zaUXLZY6Jcg4vdTKzMDvqlgzjWOAxNOzaUYGWa8y7L5rpG6LWZnQFsocRiA12NPQuv0&#10;7jkjn9rXOlcKXuvEOW8fNnjiG17mt9Zog4upHcyfDY4lw7icPYoi60Gmty2z3cTT1J/A+VH1HPlD&#10;WjEudXHsCjWdVbXEVB1XUC0NE7mtGADTQexX4RP5dk/p+V77mbM4uLmgknHYVze1OkdXp220Woat&#10;fW2oSNgmLWNpRu7YFfBpLpE+xy2b9Bs6r1QUzkO7di0/HGc9inx1lfgYNHrR+NX9mmZ+q9WlBa1+&#10;SuGG1H44V9na9i9H07UZbtt7LVrcavftdUU2Lm9jm18fFv63Dv5eVWOp6hb2ceGMrvhG8rn4eK73&#10;9G3PzzWfqyk0r5ZXSPNXONSV6mskmHlbbW3JCZCQAQAQE2xOZjmD4hiAst51a8dW9rDM8ABvrUrw&#10;i6zLk5UYNRQmo7SnrMp2uFQ55JWsjO7Ek1JKZUASEFKkW11LDI17CQ5uKnDSXK/zRazDmjozUWDF&#10;u6UD/wASePL9ylwqS57CWuFHNNCDtqsmgxMgYLbNjtSGDgkCZFiYjekD8N/NGaseWkcCnmhb2XWG&#10;sW1A24c4D7LsR7VG2kveLnJtO1X9h5lysoLm3a/i5pyn6Vjt6ut7dGuvtbTuvrTrzRrjDMYXnc4V&#10;HrCw29TadurfX2db3WLNZhnFYJWPHYalYbce2veN9dtb2pqZ5l/Mx71K8GS8w4xyvj/VcQPYnLU3&#10;WDZrOpx4suA9v6YB91CtJvsm8WqRF1dqEdM8QeOLHEH1EH3qpyovCn23WrS4B7JWHtbmH9mqqcsR&#10;eGp/+7rX/MGz7rvq2p/lifx1wQZWsDW/CMAvQcht8jWipKMmiS3Gc4HBTQbzmlQkMlPxti4YOVyR&#10;NvVXS1pQbTtVQts0zkdwVZZ+NDEILFEAmJD0TogCXVzbqKbKvWwM8btrnDvxSxT8oQ5rRTK7NXcq&#10;ynAywcKJZPxFywjI8Fpp8MD8rHigriUDs6P0RdMtdVl0iCf5iHlCZp25TvC8z3uKT+Ud/p8lvSto&#10;+csPjfQcBtXmu838y44tIA/SQaDqb5rixuYHgOhfG9rg07QWq9LixO3Z5/IIJHBfSPn7EvS2t+aD&#10;zjymukHe1pI9qVPWdVlbtrMBuaAPUpXWig8Fkziakp7CMxrMc1zesiiaXFra9mJUTaSZqrx7bXET&#10;7HpBjohLczZiRXls2D0lcvJ7dnaOvj9Kf+SztdHsbevKjo4/ESSuTfn227urTi117FO0vT3uJkgY&#10;5x2kjFTObedqd49b3iNLoGkudhDl7Wkha6+1vPlnfW0vwJvS+lVrR57Myr+5un+podbp2mWTwWQt&#10;Bpg44n2qduXff5XOPTT4VmqdQhodFb4v2F24Lfh9X5rm5va+Iz0sssry+Vxc47SV3zWSdHn229xR&#10;xPeaMaSUxgT2PY7K8EHgUESgAgAgHbd1JW+pTt2Xpeq3tXEYArJrTOrtrHE7gSPXir0RtMqorRnQ&#10;QQkAYNCgHYbiSKQSRkte01BSwvLQVh1uEOjAj1Rg8Td0wH/iTs8v3EuP2M/7Z6hDQ7+G3JB2HluP&#10;uC5ryaz5dM4tvoQ7QdcaKnT7gf8ASf8AUj8mv1H4tvobdpmrM+KznHfG/wCpPy1+pfj2+hswXrB4&#10;oZG97XD6E8z6l4X6Ec1zTRwIPbgmm6ltnxQWCubwNUFgtsx2g0QD0WozxHwvII2EFILa06u1OGg5&#10;xcBud4h7Vntxa34aa820+VzY9bRTSsiu2BgecvMbhQ9oXPyevjrHTx+zm4rSfKvkNWMJB3rky6z8&#10;Vm5h/Ex7FN2NIHLaKBtBwCWQTRv3UhhxiSV2xtSvey8aI0vNO0lLKoQIJHReE41Tz1KxIbE+ONpd&#10;6VFMmTMGkA4HaiUYRiArBtzqBVIna4JaXOcGjGqaJtaefbkRZht4KJeq72RVoxBAKBo5FOU7zRvU&#10;Ya+UONJIqAacaJVcmU/SJxHfwF7M7M4qKVwqlnA8MukdC9OTWk11qVw0tkuCWwt2HJWtV5Xuc/lc&#10;R3+txePWtcYWVxdQridQuVHwr2nBPBZKDYQ0tdQgihA4FMmPu/KrQbq4MsL5rdrjUsaQR6Khdunu&#10;7yOXb1dLcq7q3pDQ+nNEY61a511cytj5r3ZnZR4nUG7Yuj1+fbfbr2Y83Frpr0ZCybmeTxPvXa41&#10;/ceCAN4NAS2Vqrr+xu7URTSMLWztD2HcWnYVx+Utsejx64iXpd7sjccDsWW2raVPkq1wI2HauWxZ&#10;t4cTUIgAiox3ICFe6xb2jD4gXrbi4Lsx5eeas7e6jf3h8DHct2ANDj6V6PHw66vO5OXbZAfaytaX&#10;Pwpu3rbyjLwtMmlcFSKXHNJHXIaV2owMjYOc8CSXKdznYoIc0DojtDhtDhsKWVWGiappCiDwcZE8&#10;nM3ENxNErT1nVZWrhnFTgdqybVounNP0vUNdt7S8jMtrIXUYXZauDSR8Kx5drrrmNOKS7YrHXzGM&#10;vJmMFGNe4NHYCurS5kc3JOqOqQdit5pc3KYX5RVwAqQOKnbeTuuaW9jdCDiqQJAOwzSQyNkjcWva&#10;aghB5db6B67jvGNsb5wbO3AEn4u0Lm9j1/OZn3f93Vwex4dL9roQkZSrSKHYQvJvR6OSHzxtaTmb&#10;QbcUjRXX8ZFWMqeLsUzwg3Tba5BbcQsladzmhw9oTlsGIo73ozpa7rW1EL/vQkx+weH2LXXn3nyz&#10;vFrfhQX3lpbkk2V89vBsrQ4etuX3LbX2vrGV9afCku+gupLepjjZct4xOFfU6i219nSstvW2ikut&#10;P1K0dS5tpYab3scB6yFrNtb2rG8dneGWyqsIwD5TUU4owJHcNLlLtMtHVxdDGSe9oXi7d69jXtEh&#10;wc4YCqk8kcuj6OQWR+r+hBOKEL23kw29tUAu3aKdxQKeeKtogIhoCWnckoh9tnBymh7VUqaj/I3D&#10;jTDDtV+UZXWplrbxW/ieKu4qbsqamJpWjOG7xgeGKNYqzogLVgCACACA7R0TpGnnpaxM8DHvkaXu&#10;LgCTmcSvD9re/kr2fX1nhF2zSNLieHx2sYcNjsoWHlW3jEkyAYZvQ1SZAdK74GekowMlthkdi91B&#10;wCYSI4o20oMe1Ikhj2gcEw5z5s3wfc2Fo04MY+ZwHE0aF6fo69LXD7d7RkdMjq9g4kLvjiWt4S4h&#10;g2uIAWe9XpHSb/p621DQ4bGUUfFE1sT97XBoHqXj+dm2XqydMOVX1jdaVfPt52lrmH0EcQuuXyie&#10;y1tp2zwg796w31ayikkZE05z3BZTW0bbSM/qetTPD2QDJGKgyUriBsC7+H15OtcPLz29Ia6V0Aa5&#10;qeS6uWwQR+OZz65nNGLg3ClaLo5uTwmI5uLju1zVj1XrrLy+MNpG2K0t6R20LAAAxuFcN52lZ8Wm&#10;J17q5N839GZmuG125jvXRNWfnIYy5h4R3qsosz2EWtDgMwI3kbFScHZZ43DI2MZBg07D3pYO0TB+&#10;E9rnfqN2mqBIVp9o+8v7e0Z8U8jYx+0QEt9sS0aa5sjrmteV+gXFi2KwabS7jb4JalzXH9MOK8vT&#10;29pevV6e/ra2dHNLrpnX7DUhYPtXunfgwMBc17eLSNy9Cc2m2ucuH8O02xhHgzMfkcKOacpHAjBC&#10;qvdDuORrFjMfhbMyvcTQrPlmdafHcbRS9S6ZPputXNrNQuDi5pGwtd4gfUVrwbzbWMufXx2VYWrJ&#10;qeibOR9xLc5fwmtLK/pGhXne/vMTX5ej6evy0N90bYan4gPl5zslaNp/Saubg9nbTp3jfm4Ndv3Y&#10;/XuktY0V9biLPbn4LmPxMPf930r1OLn13/d5vJwbaqRbMTsM8sMrZY3Fr2mrXDaCg5XVuieuDfwt&#10;sbmTJdt2E/aHFvbxC5vZ9b8k8tfu/wC7p9fn8bi9mwBwzZy6u8navJr04S57QkZh89cACqBIbWlT&#10;jwRkywAMAKlTkHGxu3mg4JZNz7qTzBurfUprSwji5MLiwySNzlzht30AXfw+rLM1w83sWXEYTUb+&#10;W+u33Uga176VDAGjDDY0BehppNZhwb723JelxRXN5FFcSmKEuAe8CpAJpVRyXEzF8dzeru9obS1t&#10;4ogC8Rta1hwIytFAvDvd7HwkfM2rqgPy9hwQQ3vgDa8wEHgapBG+Zh+6dtNqDw4kW3At+c5pa07K&#10;g1K9t5fihm5c404KvEpQZcPjfUbN6MCrATMOU1wdsUlhGumkVe3dtTh5Nxz124FF1BZugPtBLFLo&#10;Ylu6jwmp4q5om7ydkWp4rRlkSCBAGgCQHeOnY5YdCsIQ2hZBGD35ar5/ludrXu8cxrFkIi743ehZ&#10;rLbExuwekpAuuGJoEATnluIBQRImdxp34pgsPJOJqP8AjgmTlHX92LnqedoNWwMZCO/4j717Hq64&#10;0jzfYudkbSmUlafuiq6Y56ttNg+b1uyt/vytJ7galc/Pca2tuKZrr2Vrd68d6TO9XdP22sWhyAC7&#10;jFYpOP6JWnHyeNGHOtL0XXXXL4IrdzSwlr3vFGinaV077692eb8LaTRGW7qTP5so2uOz0Ln25Pof&#10;j9UWXTbA1zMB30VTez5Lxiv1SeDTbciFmR7wRhtofrXTwy7VhzWRkJC6SN82xz3UOO5d86OO9YZk&#10;jyBprXMFUrOzAo3ZXdh2osVptguVmBeNlfCOxKU9tfk3GHF7Q3aSKKmZ+QNEpIoR9rL7aKWi+6Bs&#10;47jq+zAxZE50lf1GFw9qw9nbGla+vrLu7eSwYk4rycPTNulbmFAM2470BwzXoDa9RahDSgbcPLR2&#10;OOYe9etx3Osrzt51pbJ5PwzX4CC0cKJ7REpXmBOLjqSWZux8ULvXGCl6sxoPZudmbXS52+6Eb/2m&#10;U7zMf7oXk+99/wDw9T1Psa2yc0y0JpTauOR05XADJouS9olaRR28EdoK0hVzvrXoH5drtR0llYcX&#10;XFq3HL+kzs7F3+v7Oemzh5/X+dWAXe4TkM0sMrZYnFkjDVrhgQQg3U+j+s26jCLW5IbesHiGzOB9&#10;pvbxC5vZ9ab/AMtfu/7ur1/Y8el7NSHB1D6V5N6PThbWgmjRVGQVkA2+pSMlB7W/CEAl0hIoBjuQ&#10;HBdTzi/uA/4hI7N35ivd4vtjxuXujNFQVbOQqF2WQFG3Y9e7tXT88tzodjK6pc6FmZx3kCi8PlmN&#10;rHs8dzrE7lMBzE1KzaEucAMFIN8w8d6DXMvTuk3ceWe0Y5uzZRdk3sZXWVBk8s+kn+I2paTtyuIC&#10;v8+yPxao7vLHpIHGB3dmKX59vqPxaoOt+XGiTaeYdOj5Fw01Y+pOPA1S19jaXqNuGWMPN0F1RE7l&#10;i35rSaBwK6f7GjnvBsoNd0y40q8NlPTnta10gbjTMK0XTxXymXPzZ1uFYtHOJABABABABAOW8Zln&#10;jiG17g0ek0S2uJlWszY9DxRiOFke5rQ0U7BRfOWvehxrSa0FBxKAPJxJPYEEMjJ9kApgREzyKVpw&#10;AwQRTICTV9K+v3IGTzYmAE0cQPQERNrhWpzuu9ZvLgj82d5HcDQe5e7xzGsjy+S52WWmgASO4CgW&#10;jNfdGwmXqNklachjn17aZfpXF7V/i6vXnV0Z852OK812mnTQl1CT7wlgzcj6jwNTDN6naSPkJJ9C&#10;AprljLaN0rxRrRUqtNbbhO1xMsHreqOuZyGu2HEjYvX4ePEeZycmahBwNuONSStL3LW9DMj6gDgr&#10;iNqbTQkQBz/DnyhRt0aa5ori0khoT4mO2PGxVLlN1wTCKY1pXwpbHo03lu50fVMRbjWOUf2Vz+19&#10;jf1pjZ1wPc7Bzqcdy8zDvyWHNaMPWjAy5N5hwiLqmSQDC4jZJXtplP8AdXo+tc6OPm+5WQ5TCXFw&#10;BFKN3la1iPW9J1e4MeoMt3y28kbGtkjGenLGUh1MRsS499Z0yfJpteqm+Uuq5eS/NwymvuW3nPqx&#10;8L9G+6OhuLTSS2aIxvfIXAOFDSgC8z2rNt+j0vX1s16tRZZi6tADxC5sN8riNwa3DAb08FkT52kE&#10;DxbsNiMG5x1n0W4Ok1LTYvCauntm7uLmD3hd/r+x8bOLn9fPWMIu5wnILiWCZk0TiyRhDmuGBBCD&#10;dR6V6zgu4YI70ZJnHlueKBpduPpXF7nFL/Kd3b63LZ0vZrZLlrcAKLzMO4wbhx2Akp4Mbc5FXHKO&#10;G9LAyN07GAmnp3owVrkXW2ni21qWeMfgXJ5jSNgcfiHrXr+rvnXH0eZ7OuNsqBoONOGK6XPEjT7G&#10;7vblkNtGZJHEDAYCu8qOTeazNXxaXa9HadPhbZadb2gNeRG1leJaKErwt9s217WsxMHM73nw4qFH&#10;G2pOLz6EA7yY/ujZT0IDTxUOwY8dq6WZ0wvdt2cEwQ62cO1TQZfEG7timmjueK7MOKiqcL8xXZur&#10;L3GtC3+6F7Prf448j2vvrMLdzggAgAgAgAgLXpe0N31Dp8AxzTsJ7mnMfYFlz7Y0rbgmd47+1gAr&#10;vXgvZGMNuPcgB46YYJZIMoGJNTx2oyAz12NJ70AGymuyiCLdPlBqcNhVQWOHXF2ZtVupWBoifM8s&#10;bQUDc2C9zjn8Y8re/wAqtLd7W2+csHiqTTBXUxsejNKdHbu1JtWm6bQA7gD/AELy/Z5M3Dv4NMTL&#10;S8mu3HvXK3LbGOHpQCXUpStOwJllW3cZNTTamHOevNRkjcLKEHAZpnDdXYu/1OL5rj9rk+GGXoOA&#10;tzHNDSdhp7cUsqwQmk/asllf8vE3O+ajWtG0urhRTvZOtXpM9FrrHTd3olrZz3LgZLkvD4xiGZaU&#10;Fd5xWPHzTktk+Gu/HeOS35Vk11K+Dl5wYw6obTFbSYZbXIBjDZ4Hx1qQlnqJ2XHQ1xyeorM73Ocy&#10;v6zCFl7M/jW3r3q69Wo2ry3cAoDVAYDzQh/1Vhcj7TXxuP6pBHvXb6t6WOfmnWVlYHVauiuexsun&#10;tWfDpYizEZXGgHauLnn8nVxXokHVpnuoDh2rHDWU781sLyB3qpqfkm2V3nIEYr+kdiV1PK0aXkeJ&#10;xd2bksGXTZTCmwJGcYHgUFKcSgMJ1t0Q0h+p6YwB3xXFs3fxcwD2hdvr+x8bOPn4M9Y58Aa0K7XF&#10;J1WMNw+KFobhlcCD2hZbdW0nV2HT3C60+1nLj+LExzh2uaCvJ36V6WtzEirGCgHoUZWaM4xqdiMg&#10;xNMXNNBhxKMlhktYtIrx5EozN3Aq9OW63onbjl7qk9P2wZQDBbz2tmf4In6HYus7kOtgW5sHkcFn&#10;y8t27r045r2bi2jGUGQ1G2n1rDDXKU18bRgKDgkZLpqjDDvwUmTzHfeG3tQMtrG0DYupBwuy7Gkn&#10;gEEQS/a4UHBLBo8j2AYlSeEZ5rsb6SpqpHB/MVtOrb3tLTX9kL2PX/xx5HtffWYWznBABABABABA&#10;any1iEnV9oD9kPd/ZK5fduON0+p97uOUDYvEy9YAw9yABaN5QRNWj4RU8TtTBDi4oGDZNP6UGga1&#10;efK6TeXINOVE9w7w1acUztIje4jjVk05anaR717keRV5L4LdrBwARvT0dT0eJkGmWsGzJG0Hvpiv&#10;E3udq9XWYiYXNAwFVJm3FyAQQ7emSNcOYAamruCZOedc6JdTyuv7KpeWZJ4t7gN49a7fW55Olc3s&#10;cVvWOeFpaSCKEbQV6TzrC5HVYxTIvYhrqV7k6mVY9NCuuWZ3NkDj3Nx+hZex9lacH3L7rTqe2v2t&#10;0+1AfHG+sspApmGAyn3rn9Xguv8AKtufml6Rl3WknMazMCXNz1GwBdsrmwaJ/DA31KPkZ6NT0BpE&#10;s2pDUHjLBbVyk/aeRT2VXJ7nLieLp9bTrl0UzgbwAvMy7SfmHmtDQcTsTyGa8wIxLo0UwxMMwJd2&#10;OBC6vU2/kx5p0YmzkymtA7sK7q5attNuMsTwTQVquXn1y34aeN9KCcrfTtWc1anYLh0jg57qooX+&#10;nS0oAFnVxdwymmzHgpM8JiAdtdgHEpZMvnNZGZJSGgCriTgAgMtqHmPpFvOYYopLhrTi9lGt9Fdq&#10;6NPV2sz2YbezrKxGuP028u59QsZQxsrg91o9pa9pOBy0q0iuK7ePyk8bHJvZb5Qeh6Rfaw98Vo0f&#10;hAGRzjQAHAKeXeadavi18uzrNixtrYW9uTXkxtjJG8tFF5O1zcvR1mIddICKtGCkzRxw2oMzOaCl&#10;CSlg1VJZmRxIbj2owQM01g8Uni7NyDSYoBmGQd1EDC2iaA3DEjbwQCjlG019wQDM0zWg5RTcCgE1&#10;HH/jikTcWt3HLE2SI52vFWuGyhXVhOT2eT9X3oM29wpi4nuSpo0km3K2nappxGeHu2k9gU4U4X1+&#10;8ydSXUhFPGWU/UwXs8MxpHi+xc71mloxBABABABABAbTymiZJ1Y0v/w4JHDvwH0rj96/w/5dfpz+&#10;Ts75AMAKLxnq4Mul4oPBBmA7EDAueCaDHuQWAOd23AcEAsRg7UEzPmNci36YnjaaOuHsiHpNT7Au&#10;r1Nc7sPYuNXNrJlSwcSAvYjy13BD8xqNrb/5krWkdlVlz7Y1ta8UzXVw1oADRgF4uXqCo49iYERx&#10;KAalDeJagkGd1KgYjigMxrT5y8siw7Sq1uCsZK/0YTP5khq/jQLq4/Yx0c+3FKzt7YzQTOblJbtB&#10;C9Dj5JtHHy8VlRiKNplIO8rRlZ+hTHywnM1xY5zSMNtD9aLJR1hDY3v+EE9yacJDXOiqZDjlytG8&#10;AqauJmi6HNqM42stmnxyEewLLm5ppP1acfF5X9HRLQQ2tuy3gaGRMFGgLytrbc13yYSBLv29u1Th&#10;RTZgP6UBXdTD5jQbtn3WZx+wQ5bcFxvEckzrXOrV2K9PaOH4WlmfG4cVhyzo14r1SxCX7TQcFz5d&#10;CfaWTKiqm019aR5AGsacdtFFhrRjSBTAO4D6Slg0iJrjuqRvRgZY3zK1aaCO302J5bzQZZ6YVbWj&#10;R66rr9Xjlua5vZ5LJiOfxNzvocSV3Vx69z7hG1tGjvJUZaYXvQuus0zVeRK0GG9LY3Sb2ur4T3VK&#10;y9nj8tc/Rpwcnjtj6upSVG6p3LzcPQJAO1zTXt2JWGAiqc2WldpqjxPJuWBzgWsNK79vvRgZMujf&#10;EyhdmpxoiwGSwu27ErDyONzQcBs3D61OBlLa92UVwaNyWAS6WuAqjANOdX9LsCMAOW77g/oRgLfy&#10;71Vt50vZhhJkhYI5O8Lr5JjaxlxXOsaSSQtFXk9gChqUyCaQAgZQUhk4bFjBWQ+gJYGRZI2jwNA7&#10;TtSwMvO/XTxLrl5IDmHPkGYfrFe1x/ZHjcv3Vmk2YIAIAIAIAIDd+TxYOp5s235Z9P6zVxe99k/d&#10;2+j91dfmfDTgTsC8h6qK+KR58AoOJSANs3A1JLigsnRHTaKAJARcA6gFe1BAMxPBMMF5r3Xh02zr&#10;8T3yuH6oAHvXoejO9cft3phlNPZ+KzgMV6Uee0nSVv8AMdSwV+GFrpD6BguT29saur1p1dLJaF5T&#10;vNOlA2exPIMueTs9iAaeBiScUZCNIWgGm/egKjUIBIS4BEoUV3aYHBVKixRXUDSTmxXVpsysVdzN&#10;Bb0zMzV2N7e1dXHLWHJcRTvkD5XPcCcxrRdcjitL+ZkPhZRgO5uCdOdVppOjwTSB9w8PG3IDt7yu&#10;Xl5rOkdOnFPlsrcxxRNjjaGsaKBowC4Lm11w+2TYpwY+YngCMppjh2o8Sypdc6jtrcSWZaXukYQ4&#10;7gHAhdHDwW9WPJzSdGPtuUDUzBg7QfoC77HHNotbW+06JxyOdNJT4iMrR3A4lZcnHbGmm8lWVvIy&#10;RgkaatO9cO0suHbr1Wdm9rSK4qPJWF7aSOcAB4exPJYWMXLaKVx9qrBHg/cME/Esud+Z1q8albXW&#10;2OSLl14OY4n/AMS7PW7WOX2PqxrHFuzCuHoXRXPrSi9LC7RwNe+eNrPjLmhtOJOCL2TO8d4ZUMaD&#10;toKntovJ8Xq5Ky47Mx3HcngZBzK/EapGJwIbwCWDyhzvYNmJ4IwMorwXYvNOwJHk0JSDQJWDKUzO&#10;80OI3kYpYA3McTQtIaOG9LBlNY/AMbQepGDCsldjfiy1qeCWAzHlv1lZ6LNNZ6gS20mcHCQCuV2z&#10;Fejy8dvWOHh5fHpXVrXrPpKeghvocx+84A+1YXSz4dE5JflYs1WxlFILiN+FcwcCosVLC8HE0cD+&#10;kSFNVCuTEGeJ4OCkZeZuqwW6ncs/58p9GY0Xt6/bHj7/AHVRIQCACACACACA2XlVE+TqoBpIaIJC&#10;+nDBcfvfZ/y7PS+92llsxuwY8V471cnAxo2n0IA8RsGCBgRbHSrjXuQDT2trUNp3pUCDeKA5P5j3&#10;In6pbCDVttC1vcXEuK9b09caZeb7W3XCusBQvdwFF2uVrugGD528uT9lrWNPea/QvN93btHd6uvd&#10;snzj0dq892YNOnHHbsTBp052JEZkkJ3pkZe9ARpqkY+hAVd2wkFOFWfvIMTXBb6bM7FbcaQyZpzE&#10;9hXRrz4RtxZV7+niCaPrwC3ntMP60Kj0TKcTVK+xlevDIsbS0MJGXCiw33yuaLu3qWiu1Z5XNT+R&#10;280CMjA6Fv1oyMCOXa6qXkPFR61oUV5MJ2kg0ph2LXi9m69GW/BNlR/teYmjZdvELont/oyvqfqf&#10;h6TuD8UtBvyjFF9r9Dnqz6r600XkwtjFQ1vHauLfe7XLq11kmEyK2ZERQVKytqsJcb3N2nKESlhI&#10;jvWMIC112TdTvzznDA0W2u0RdVVrbtPubR8N7V0e1tPiBG8Fba7yMttcxzS6jjjuHticXRg+BzhQ&#10;kdq7NbmOLbXFNVTLLZ9CdLT3N5HqV0wtt4TmhaRi92404Bc3NydMR1cHF1zXTmx0xOPFceHYBzVo&#10;RQIwCXOokDEpc44mgQEWZzRgz1qcHlGLXF22tU8Hk6y3q4F1QOARg0qNgYPCKA7lODgwKd6WDyFA&#10;Tsqlgx07AkTj7YzzQDsOwr2MPIOm3FVWCyNnzMeMUz4yNha4hK6w5tUuDX+pbanJ1GYDgXZvfVZ3&#10;h1vwucu0+VnbeYvWNuADcNmA3SMH0UWd9bVpPY2ZnVbi81C6luZmtD5XFzg3AVJqumXEww2mblAd&#10;A8fZPanlPiTkoMQUZLxEWt3Vr2oGCSCE04EgAgOi+TNm92rXt5lJbFCIx3vdX/wrg9/bpI7/AEde&#10;trrhw+I/sheW9EWJ2CiDE1pJ496MDJyg3lCcm3gIsBh5IU4NxDW7n5zqXUbitQZixp7GeEe5e5wa&#10;40keTzXO1SrXw27ncT7lt8Mo2XRTDHpcku+aQmvYBReP7m2d3p+tMar0vJx3dq5m5ONEFkk1Hb7E&#10;A2SRtGG6iAafIB9KAae4HYQOCAgzV8RPi4JkqLpjS4uI7lUpIpcNgxKuQE8ku+L1BPyLBTbdo3I8&#10;hgttrjw70ZGDzA+PZ8PFPIO5z/SgE5zWgr3pZBbCanGo4IIboy9uDcU8AuDTicXK4VS2xMY2jRXt&#10;3KiKMRIq7BqWBkgsb8LQpup5Nut3lpLsBxU2GS20e7EVy0UXoeA5E7XbczaI8qMI17bBzC0ildqf&#10;nS8VYdFsicYg48Sr/Pt9S/HCodEsQ4FsDAa4GgRebe/InHrPhrdDEkTQyvh2AKuO0bSLkyBmG13F&#10;dCDUkwriUsA064G6iWAYklL/AAtBcSjxBDbKQ/mbOARYZ8RUFGgCnBTgwDAD2oBWSlKmiSsjEQ27&#10;QkAfg00U2DJukn0pYPLkpcY3YjwDYvasePKc5gpXcUgGcFAHUFBhgkAytKQDlsKDJNvGdoQRBsYX&#10;Y0QZDtNjOxANu0wbgD3/ANCOpYhB07iz1E/SjNGI1/RXVtt03aTWzrR8hnfnfICK4CgC4/Y4dt7l&#10;1cHNNJhsLbzN6el/OMkJO3M0/QuW+rvHVPZ1q3tur+nrmgivY6n7JIHvWV4tp8LnLrflYM1C0kH4&#10;czXDsIWdi8wH3AA8JQZl928DEgBI5EG/1NkNrNLXBjHOJ7hVGvW4G1xHFLNzpC+V3xPcXE9pNV78&#10;jxdrmrmuS1A3096Nhq6DoFuYdItmUynJmP7WK8Pnud69bjmNYsKNGO08d6yUSXIBp7+CAZe8Db7U&#10;BGdMPWgGHzMafEalPARpZZHghuA3p4CunizE5jXsVSkQ2EbAME8kVka1ICc9jezsTgIMrj8Ip3pg&#10;Gsc7EuqmQ3NIwG1OAuJk78Gj0lMJ8FkAM0h+gJZGEkZA3wtr27k4VG0b3O+paSppxskVaAVKoiuQ&#10;+Q5nYDggH47VoGAp2lKg78o1wxxSPIfKMaPhw7UvA/I2+EbkeAyr7u1JcpvGqVG+QftAw7VP4zyd&#10;jtiDgNm9VNRlY2jS1wK01iKt2tzjZXtW8Z0h1lCRVw2+hARJNPZzBlecm8FMHxHHGMrBQJUySCkY&#10;2xsJALu8BLAKy1NG4dqVhklo2kKMAQA2AJKyMtbWhx7EiCh4f8cEYDkrow8L1pXlWI7mOiJO1p3J&#10;kRnocNiVMYlQMFB/akAD0GVzEEUJAgyg8IBQkFEAA8FAKzBACrSgElrDuQCHQQnGgSwBxiaI1hnk&#10;jI+64hTdJfhU3sT4Nd6ht6CO+eQNz/EstvX0vw0nNtE636w1trx8xllbv2grDf09fhrr7V+Vxrur&#10;xy9I3N3HhzWiMdhccpC5uHis5ZK6OTkzplgtPHhA9C9h5lXUjC+SKIbXODVPJcTK9JmulR0ZExgw&#10;DGgD0Ci8C9XrQWauFUAlzmgbUgjSTBowPpKeAgzXQB2pyFlHL5XbTQFPAARtGJqTxQCJDTBAQ5XO&#10;rgE4DBleDQ+xPBCJed9OwbUwDWDadqMgsABIFMjd9nZ2phIit2g1ecw4nYjJJTHAYMb6dyDKBNav&#10;NTw3JyEdBzfC2vuVEU2FzviPoCrIwkRwhvwj0p5LB6kjRWvcnKSRGMKvKrBF5z9nZxVyEVg5VIAM&#10;Iyk7Cq8SyivtSTUetLxPJLrVtKHH3JeA8jZt31+hT4H5JVtbkEFyqalasQ6jcFeEkFrianamADAT&#10;SiRj5QG70oGSHsB2D0pDInN3Ad6VihHKB9CgEULj3pYAZaDh2b0YMg0Aw9aWBkjMe1LAcjhnqvSe&#10;YfIDgqlLCLNAWkuCfcjAIJI2HgpwodUAYKAGYJGGcDejIwHOHFGR40XzDeKMn40BdM+8mWDjZwd6&#10;MlgoTDilkD5qAHMxTBbZEAsSJUDL8ClRAv79w6bbaZvzLoup2NbX3lY6af8A9M/o123/AIYMaS3M&#10;Wd/uXSxrQ6TFz9atW7Q1+c9zcVzeztjWujg1/lG9Obb7F4z0SJHlo2bcMEBFkldmygY8E8AxJG52&#10;L3UHtTCO5kQNQKkb0QEZ21wGKAIk7XGgCMAzJdRtrlGY8UQZRZZHvO3DgEyNZUwVlpigFCF5IIwH&#10;alkHOTlb2/ed9SMg5FGf1j94oCQIxWrjWm7cgFhkj9mA3Jg6yANxfj37EZGDvMaRRozDswCqAZkm&#10;aPhA7BtVQsJMLTlq4UKuRNp8OFAB61cLAVrht7UwW3bQ7CmR5pDRgMeKuEHidt9SoEuNN2CqFRCh&#10;2qiLa0EVAQDjGGuxBZSWtAAG1IisnqQBHKNmKWDyS5pO3FGDlJLCcNgSoJdgMFNioaOJ21PBGAOh&#10;4USwYsgPZVLAEGtpXBGALlP9tVIcUiqu+POqXFmVEfdly+JVCqsueXmOSuZFES9N/hePz/MruyUW&#10;G/l8NdfH5Tr/AP2x8k75XnfMVFM1KUWc/Jnq1ngoTy82+nateqp4nP8AS5e3tqp6qniL8HsR1P8A&#10;iX+BlObLTel1O4wrJcmc8v4dy6ZnHV52+M9E/QPkf4iz56vJoacM1MKrLn8vH+LTgxnq0Nx/tf8A&#10;Sr+j/SuLX8rqvgrp/wCDY8nm+xba/kZ3wRXcqvgz9laLWZZ3BIzqplFwW3PRURfjoUBX3vNpHm/L&#10;q7LwrhVHGN1rpGWje5UTSdLU/jWPxZHZFxe5nxdfrd2z8eV/3ty8t3GZs/yozbOzb7UBHj5VMc1d&#10;9aoAn8vHl5fpQEKX9OqYNurQ5NqYRZc9fHWvsQRvwpGSMtUyGa0NEGXHk/8AqgjpzfZ9PFIDj5df&#10;FXN+kgJGNMEzLj5f2tvakD+7woAzTft3VTBQy1HFVCOim7b2rWJpba08XHDgqBRzZhwVElR5aYIh&#10;FHNXCioim09KuA5jT3KiMPrmFdiqJpzw07EwUMn1UTB9lMKIKpEWX0pEDq18Xo4IBJ24IA8KGiRm&#10;31xSNEnz08dabqIgCOtE+hnPHTsUmArU120SoCLlVw29qmmkeD2KSf/ZUEsDBBQABgAIAAAAIQCw&#10;vJHw4wAAAA4BAAAPAAAAZHJzL2Rvd25yZXYueG1sTI/NTsMwEITvSLyDtUhcqtahqH8hToUi9RAO&#10;SC1tz268JBHxOsROG3h6tlzg9o12NDuTrAfbiDN2vnak4GESgUAqnKmpVLB/24yXIHzQZHTjCBV8&#10;oYd1enuT6Ni4C23xvAul4BDysVZQhdDGUvqiQqv9xLVIfHt3ndWBZVdK0+kLh9tGTqNoLq2uiT9U&#10;usWswuJj11sF+eF7k4d9afP+NaNj9jmKXuxIqfu74fkJRMAh/JnhWp+rQ8qdTq4n40WjYDxdrHhM&#10;+CWGq+VxsZqBODHNl7MIZJrI/zPSH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NXBY+PERAADopgAADgAAAAAAAAAAAAAAAAA9AgAAZHJzL2Uyb0RvYy54bWxQSwEC&#10;LQAKAAAAAAAAACEAIDCCfT/1AAA/9QAAFAAAAAAAAAAAAAAAAABaFAAAZHJzL21lZGlhL2ltYWdl&#10;MS5qcGdQSwECLQAUAAYACAAAACEAsLyR8OMAAAAOAQAADwAAAAAAAAAAAAAAAADLCQEAZHJzL2Rv&#10;d25yZXYueG1sUEsBAi0AFAAGAAgAAAAhADedwRi6AAAAIQEAABkAAAAAAAAAAAAAAAAA2woBAGRy&#10;cy9fcmVscy9lMm9Eb2MueG1sLnJlbHNQSwUGAAAAAAYABgB8AQAAzAsBAAAA&#10;">
              <v:rect id="任意多边形 19" o:spid="_x0000_s1027" style="position:absolute;left:17221;top:304;width:78736;height:21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nbSwwAAANoAAAAPAAAAZHJzL2Rvd25yZXYueG1sRI9BSwMx&#10;FITvgv8hPMGbzbZgKWvTIlJF8NKu4vmxedksbl62m9d29debQqHHYWa+YZbrMXTqSENqIxuYTgpQ&#10;xHW0LTcGvj5fHxagkiBb7CKTgV9KsF7d3iyxtPHEOzpW0qgM4VSiAS/Sl1qn2lPANIk9cfZcHAJK&#10;lkOj7YCnDA+dnhXFXAdsOS947OnFU/1THYIB9/f49uHa/V6qzdZ9u2nhvWyMub8bn59ACY1yDV/a&#10;79bAHM5X8g3Qq38AAAD//wMAUEsBAi0AFAAGAAgAAAAhANvh9svuAAAAhQEAABMAAAAAAAAAAAAA&#10;AAAAAAAAAFtDb250ZW50X1R5cGVzXS54bWxQSwECLQAUAAYACAAAACEAWvQsW78AAAAVAQAACwAA&#10;AAAAAAAAAAAAAAAfAQAAX3JlbHMvLnJlbHNQSwECLQAUAAYACAAAACEAxOp20sMAAADaAAAADwAA&#10;AAAAAAAAAAAAAAAHAgAAZHJzL2Rvd25yZXYueG1sUEsFBgAAAAADAAMAtwAAAPcCAAAAAA==&#10;" fillcolor="#335b74 [3215]" stroked="f" strokeweight=".235mm">
                <v:textbox>
                  <w:txbxContent>
                    <w:p w14:paraId="0731ED29" w14:textId="77777777" w:rsidR="00B4386D" w:rsidRDefault="00B4386D" w:rsidP="00B4386D">
                      <w:pPr>
                        <w:jc w:val="center"/>
                      </w:pPr>
                    </w:p>
                  </w:txbxContent>
                </v:textbox>
              </v:rect>
              <v:shape id="任意多边形 18" o:spid="_x0000_s1028" alt="Parent teacher conference " style="position:absolute;left:62407;top:1524;width:33147;height:20034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bRWwgAAANsAAAAPAAAAZHJzL2Rvd25yZXYueG1sRE9LawIx&#10;EL4L/ocwBS+iWT0UuxqlCLbSS32h9jZsprvBZLJsUt3++0YQepuP7zmzReusuFITjGcFo2EGgrjw&#10;2nCp4LBfDSYgQkTWaD2Tgl8KsJh3OzPMtb/xlq67WIoUwiFHBVWMdS5lKCpyGIa+Jk7ct28cxgSb&#10;UuoGbyncWTnOsmfp0HBqqLCmZUXFZffjFHy2/dPXeXN4D+ZD2/XxbWQyb5XqPbWvUxCR2vgvfrjX&#10;Os1/gfsv6QA5/wMAAP//AwBQSwECLQAUAAYACAAAACEA2+H2y+4AAACFAQAAEwAAAAAAAAAAAAAA&#10;AAAAAAAAW0NvbnRlbnRfVHlwZXNdLnhtbFBLAQItABQABgAIAAAAIQBa9CxbvwAAABUBAAALAAAA&#10;AAAAAAAAAAAAAB8BAABfcmVscy8ucmVsc1BLAQItABQABgAIAAAAIQA2qbRWwgAAANsAAAAPAAAA&#10;AAAAAAAAAAAAAAcCAABkcnMvZG93bnJldi54bWxQSwUGAAAAAAMAAwC3AAAA9gIAAAAA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597166,0;3314700,0;3314700,2003425;911163,2003425;0,969800;597166,0" o:connectangles="0,0,0,0,0,0"/>
              </v:shape>
              <v:group id="组 9" o:spid="_x0000_s1029" style="position:absolute;left:55930;top:1447;width:18064;height:19850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平行四边形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cBwwAAANsAAAAPAAAAZHJzL2Rvd25yZXYueG1sRI9Ba8JA&#10;EIXvBf/DMkJvdaNCKNE1BEXoQWhrBK9DdkyC2dmQ3Wry7zuHQm8zvDfvfbPNR9epBw2h9WxguUhA&#10;EVfetlwbuJTHt3dQISJb7DyTgYkC5LvZyxYz65/8TY9zrJWEcMjQQBNjn2kdqoYchoXviUW7+cFh&#10;lHWotR3wKeGu06skSbXDlqWhwZ72DVX3848zcDpe64MuyvtUfaX2c92W0ZUHY17nY7EBFWmM/+a/&#10;6w8r+EIvv8gAevcLAAD//wMAUEsBAi0AFAAGAAgAAAAhANvh9svuAAAAhQEAABMAAAAAAAAAAAAA&#10;AAAAAAAAAFtDb250ZW50X1R5cGVzXS54bWxQSwECLQAUAAYACAAAACEAWvQsW78AAAAVAQAACwAA&#10;AAAAAAAAAAAAAAAfAQAAX3JlbHMvLnJlbHNQSwECLQAUAAYACAAAACEAQ6pHAcMAAADbAAAADwAA&#10;AAAAAAAAAAAAAAAHAgAAZHJzL2Rvd25yZXYueG1sUEsFBgAAAAADAAMAtwAAAPc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平行四边形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s9wAAAANsAAAAPAAAAZHJzL2Rvd25yZXYueG1sRE/bagIx&#10;EH0v+A9hCn2rWRUW2RqlLRRWRMHLBwzJNLt0M1mTqNu/N0Khb3M411msBteJK4XYelYwGRcgiLU3&#10;LVsFp+PX6xxETMgGO8+k4JcirJajpwVWxt94T9dDsiKHcKxQQZNSX0kZdUMO49j3xJn79sFhyjBY&#10;aQLecrjr5LQoSumw5dzQYE+fDemfw8UpWOM5uFJ/lNt6ZuuNvexmGndKvTwP728gEg3pX/znrk2e&#10;P4HHL/kAubwDAAD//wMAUEsBAi0AFAAGAAgAAAAhANvh9svuAAAAhQEAABMAAAAAAAAAAAAAAAAA&#10;AAAAAFtDb250ZW50X1R5cGVzXS54bWxQSwECLQAUAAYACAAAACEAWvQsW78AAAAVAQAACwAAAAAA&#10;AAAAAAAAAAAfAQAAX3JlbHMvLnJlbHNQSwECLQAUAAYACAAAACEAr5nrPcAAAADbAAAADwAAAAAA&#10;AAAAAAAAAAAHAgAAZHJzL2Rvd25yZXYueG1sUEsFBgAAAAADAAMAtwAAAPQCAAAAAA==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组 16" o:spid="_x0000_s1032" style="position:absolute;left:86639;top:1981;width:18673;height:19671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U2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FJ6/pAPk8h8AAP//AwBQSwECLQAUAAYACAAAACEA2+H2y+4AAACFAQAAEwAAAAAAAAAAAAAAAAAA&#10;AAAAW0NvbnRlbnRfVHlwZXNdLnhtbFBLAQItABQABgAIAAAAIQBa9CxbvwAAABUBAAALAAAAAAAA&#10;AAAAAAAAAB8BAABfcmVscy8ucmVsc1BLAQItABQABgAIAAAAIQAWqzU2vwAAANsAAAAPAAAAAAAA&#10;AAAAAAAAAAcCAABkcnMvZG93bnJldi54bWxQSwUGAAAAAAMAAwC3AAAA8wIAAAAA&#10;">
                <v:shape id="平行四边形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40ivwAAANsAAAAPAAAAZHJzL2Rvd25yZXYueG1sRE/fa8Iw&#10;EH4X/B/CDfam6WQ46YwyhaJ7bBV8PZpbU5ZcShNr/e/NQNjbfXw/b70dnRUD9aH1rOBtnoEgrr1u&#10;uVFwPhWzFYgQkTVaz6TgTgG2m+lkjbn2Ny5pqGIjUgiHHBWYGLtcylAbchjmviNO3I/vHcYE+0bq&#10;Hm8p3Fm5yLKldNhyajDY0d5Q/VtdnYLC+HI4rL7Hgt7Le7Xb20u8WqVeX8avTxCRxvgvfrqPOs3/&#10;gL9f0gFy8wAAAP//AwBQSwECLQAUAAYACAAAACEA2+H2y+4AAACFAQAAEwAAAAAAAAAAAAAAAAAA&#10;AAAAW0NvbnRlbnRfVHlwZXNdLnhtbFBLAQItABQABgAIAAAAIQBa9CxbvwAAABUBAAALAAAAAAAA&#10;AAAAAAAAAB8BAABfcmVscy8ucmVsc1BLAQItABQABgAIAAAAIQAp340ivwAAANsAAAAPAAAAAAAA&#10;AAAAAAAAAAcCAABkcnMvZG93bnJldi54bWxQSwUGAAAAAAMAAwC3AAAA8wIAAAAA&#10;" path="m,1167498l728456,r531562,180603l181009,1868187,,1167498xe" fillcolor="#1cade4 [3204]" stroked="f" strokeweight="1pt">
                  <v:fill color2="#1c6194 [240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平行四边形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I/twwAAANsAAAAPAAAAZHJzL2Rvd25yZXYueG1sRI9Ba8JA&#10;FITvQv/D8gq9mU0TWkp0E6SgSHtS68HbM/tMgtm3YXdr0n/fLQg9DjPzDbOsJtOLGznfWVbwnKQg&#10;iGurO24UfB3W8zcQPiBr7C2Tgh/yUJUPsyUW2o68o9s+NCJC2BeooA1hKKT0dUsGfWIH4uhdrDMY&#10;onSN1A7HCDe9zNL0VRrsOC60ONB7S/V1/20UbCnnPP84vZw357F3nz6k01Er9fQ4rRYgAk3hP3xv&#10;b7WCLIO/L/EHyPIXAAD//wMAUEsBAi0AFAAGAAgAAAAhANvh9svuAAAAhQEAABMAAAAAAAAAAAAA&#10;AAAAAAAAAFtDb250ZW50X1R5cGVzXS54bWxQSwECLQAUAAYACAAAACEAWvQsW78AAAAVAQAACwAA&#10;AAAAAAAAAAAAAAAfAQAAX3JlbHMvLnJlbHNQSwECLQAUAAYACAAAACEAO+SP7cMAAADbAAAADwAA&#10;AAAAAAAAAAAAAAAHAgAAZHJzL2Rvd25yZXYueG1sUEsFBgAAAAADAAMAtwAAAPcCAAAAAA=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平行四边形 10" o:spid="_x0000_s1035" style="position:absolute;width:24044;height:26918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H22xAAAANsAAAAPAAAAZHJzL2Rvd25yZXYueG1sRI9BawIx&#10;FITvgv8hPMGbZhWxZTWKiIKCFapb8fjYvO4u3bwsSdT13zdCocdhZr5h5svW1OJOzleWFYyGCQji&#10;3OqKCwXZeTt4B+EDssbaMil4koflotuZY6rtgz/pfgqFiBD2KSooQ2hSKX1ekkE/tA1x9L6tMxii&#10;dIXUDh8Rbmo5TpKpNFhxXCixoXVJ+c/pZhTg8dLkb5v96OOarZ7eHbLr+StRqt9rVzMQgdrwH/5r&#10;77SC8QReX+IPkItfAAAA//8DAFBLAQItABQABgAIAAAAIQDb4fbL7gAAAIUBAAATAAAAAAAAAAAA&#10;AAAAAAAAAABbQ29udGVudF9UeXBlc10ueG1sUEsBAi0AFAAGAAgAAAAhAFr0LFu/AAAAFQEAAAsA&#10;AAAAAAAAAAAAAAAAHwEAAF9yZWxzLy5yZWxzUEsBAi0AFAAGAAgAAAAhAJDofbb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8138;1282352,0;2404450,15196;753995,2691857;0,1918138" o:connectangles="0,0,0,0,0"/>
              </v:shape>
              <v:rect id="矩形 25" o:spid="_x0000_s1036" style="position:absolute;left:17373;top:20878;width:78063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g8OxQAAANsAAAAPAAAAZHJzL2Rvd25yZXYueG1sRI9Ba8JA&#10;FITvQv/D8gq96SYBg6Su0pamVBDBtPT8yD6TtNm3Ibsm6b93BcHjMDPfMOvtZFoxUO8aywriRQSC&#10;uLS64UrB91c+X4FwHllja5kU/JOD7eZhtsZM25GPNBS+EgHCLkMFtfddJqUrazLoFrYjDt7J9gZ9&#10;kH0ldY9jgJtWJlGUSoMNh4UaO3qrqfwrzkbBzv7+yP1HMZTp62l5PK/yw3seK/X0OL08g/A0+Xv4&#10;1v7UCpIlXL+EHyA3FwAAAP//AwBQSwECLQAUAAYACAAAACEA2+H2y+4AAACFAQAAEwAAAAAAAAAA&#10;AAAAAAAAAAAAW0NvbnRlbnRfVHlwZXNdLnhtbFBLAQItABQABgAIAAAAIQBa9CxbvwAAABUBAAAL&#10;AAAAAAAAAAAAAAAAAB8BAABfcmVscy8ucmVsc1BLAQItABQABgAIAAAAIQBTXg8OxQAAANsAAAAP&#10;AAAAAAAAAAAAAAAAAAcCAABkcnMvZG93bnJldi54bWxQSwUGAAAAAAMAAwC3AAAA+QIAAAAA&#10;" fillcolor="#1cade4 [3204]" stroked="f" strokeweight="1pt">
                <v:fill color2="#1481ab [2404]" rotate="t" angle="270" colors="0 #1cade4;62259f #1482ac" focus="100%" type="gradient"/>
              </v:rect>
              <v:rect id="矩形 26" o:spid="_x0000_s1037" style="position:absolute;left:17602;top:104262;width:78063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F5wwAAANsAAAAPAAAAZHJzL2Rvd25yZXYueG1sRI9Ba8JA&#10;FITvgv9heYI33SgYJLpKFSMWpGAqPT+yzyRt9m3IrjH++65Q6HGYmW+Y9bY3teiodZVlBbNpBII4&#10;t7riQsH1M50sQTiPrLG2TAqe5GC7GQ7WmGj74At1mS9EgLBLUEHpfZNI6fKSDLqpbYiDd7OtQR9k&#10;W0jd4iPATS3nURRLgxWHhRIb2peU/2R3o+Ddfn/J8zHr8nh3W1zuy/TjkM6UGo/6txUIT73/D/+1&#10;T1rBPIbXl/AD5OYXAAD//wMAUEsBAi0AFAAGAAgAAAAhANvh9svuAAAAhQEAABMAAAAAAAAAAAAA&#10;AAAAAAAAAFtDb250ZW50X1R5cGVzXS54bWxQSwECLQAUAAYACAAAACEAWvQsW78AAAAVAQAACwAA&#10;AAAAAAAAAAAAAAAfAQAAX3JlbHMvLnJlbHNQSwECLQAUAAYACAAAACEAo4yRecMAAADbAAAADwAA&#10;AAAAAAAAAAAAAAAHAgAAZHJzL2Rvd25yZXYueG1sUEsFBgAAAAADAAMAtwAAAPcCAAAAAA=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B12341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EC901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CCA2F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E60AE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46A66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34413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9ED86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A8704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828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4D35EB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C39A0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84"/>
    <w:rsid w:val="0001495E"/>
    <w:rsid w:val="0001626D"/>
    <w:rsid w:val="00034780"/>
    <w:rsid w:val="000655CA"/>
    <w:rsid w:val="000930B5"/>
    <w:rsid w:val="000A701C"/>
    <w:rsid w:val="000D17FC"/>
    <w:rsid w:val="00100BF2"/>
    <w:rsid w:val="001432E2"/>
    <w:rsid w:val="00170575"/>
    <w:rsid w:val="002736BD"/>
    <w:rsid w:val="00283063"/>
    <w:rsid w:val="00285C21"/>
    <w:rsid w:val="0029371A"/>
    <w:rsid w:val="002A47A2"/>
    <w:rsid w:val="002D327C"/>
    <w:rsid w:val="002D72F3"/>
    <w:rsid w:val="002E6287"/>
    <w:rsid w:val="0030499F"/>
    <w:rsid w:val="003168AC"/>
    <w:rsid w:val="003C520B"/>
    <w:rsid w:val="00400A51"/>
    <w:rsid w:val="0045130A"/>
    <w:rsid w:val="00454002"/>
    <w:rsid w:val="00481861"/>
    <w:rsid w:val="004B13B1"/>
    <w:rsid w:val="00524B92"/>
    <w:rsid w:val="00560F76"/>
    <w:rsid w:val="0058317D"/>
    <w:rsid w:val="005B66C7"/>
    <w:rsid w:val="005C7D29"/>
    <w:rsid w:val="005E196A"/>
    <w:rsid w:val="00615875"/>
    <w:rsid w:val="00615B47"/>
    <w:rsid w:val="0065544D"/>
    <w:rsid w:val="0066165A"/>
    <w:rsid w:val="006A2850"/>
    <w:rsid w:val="006A69B0"/>
    <w:rsid w:val="006F02B3"/>
    <w:rsid w:val="007038AD"/>
    <w:rsid w:val="007520BE"/>
    <w:rsid w:val="00767018"/>
    <w:rsid w:val="007743B3"/>
    <w:rsid w:val="007C1507"/>
    <w:rsid w:val="007E4B15"/>
    <w:rsid w:val="0080607D"/>
    <w:rsid w:val="008962D9"/>
    <w:rsid w:val="008F6DA7"/>
    <w:rsid w:val="009B03EC"/>
    <w:rsid w:val="009D680F"/>
    <w:rsid w:val="009E2314"/>
    <w:rsid w:val="00A00045"/>
    <w:rsid w:val="00A448C1"/>
    <w:rsid w:val="00AA27FB"/>
    <w:rsid w:val="00AA7AA0"/>
    <w:rsid w:val="00AE735A"/>
    <w:rsid w:val="00B2198A"/>
    <w:rsid w:val="00B4386D"/>
    <w:rsid w:val="00B76A90"/>
    <w:rsid w:val="00B906E4"/>
    <w:rsid w:val="00BC00A9"/>
    <w:rsid w:val="00BD331F"/>
    <w:rsid w:val="00C43004"/>
    <w:rsid w:val="00CA6B4F"/>
    <w:rsid w:val="00CC1184"/>
    <w:rsid w:val="00D05245"/>
    <w:rsid w:val="00D30645"/>
    <w:rsid w:val="00D34BD1"/>
    <w:rsid w:val="00D45644"/>
    <w:rsid w:val="00D55759"/>
    <w:rsid w:val="00D91BD5"/>
    <w:rsid w:val="00DA4A43"/>
    <w:rsid w:val="00DC6C0B"/>
    <w:rsid w:val="00E24253"/>
    <w:rsid w:val="00E37225"/>
    <w:rsid w:val="00E40A41"/>
    <w:rsid w:val="00E81885"/>
    <w:rsid w:val="00EA1E3C"/>
    <w:rsid w:val="00EB5226"/>
    <w:rsid w:val="00F065E6"/>
    <w:rsid w:val="00F27B6C"/>
    <w:rsid w:val="00F814ED"/>
    <w:rsid w:val="00FC321B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693C9"/>
  <w15:docId w15:val="{5820D7F0-BEAB-4204-88A6-AFC329E3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4386D"/>
    <w:pPr>
      <w:spacing w:before="40" w:after="40" w:line="216" w:lineRule="auto"/>
    </w:pPr>
    <w:rPr>
      <w:rFonts w:ascii="Microsoft YaHei UI" w:eastAsia="Microsoft YaHei UI" w:hAnsi="Microsoft YaHei UI"/>
      <w:szCs w:val="20"/>
    </w:rPr>
  </w:style>
  <w:style w:type="paragraph" w:styleId="1">
    <w:name w:val="heading 1"/>
    <w:basedOn w:val="a2"/>
    <w:next w:val="a2"/>
    <w:link w:val="10"/>
    <w:uiPriority w:val="4"/>
    <w:qFormat/>
    <w:rsid w:val="00D91BD5"/>
    <w:pPr>
      <w:keepNext/>
      <w:keepLines/>
      <w:spacing w:before="360"/>
      <w:outlineLvl w:val="0"/>
    </w:pPr>
    <w:rPr>
      <w:rFonts w:cstheme="majorBidi"/>
      <w:color w:val="1CADE4" w:themeColor="accent1"/>
      <w:sz w:val="30"/>
      <w:szCs w:val="30"/>
    </w:rPr>
  </w:style>
  <w:style w:type="paragraph" w:styleId="21">
    <w:name w:val="heading 2"/>
    <w:basedOn w:val="a2"/>
    <w:next w:val="a2"/>
    <w:link w:val="22"/>
    <w:uiPriority w:val="6"/>
    <w:semiHidden/>
    <w:qFormat/>
    <w:rsid w:val="00D91BD5"/>
    <w:pPr>
      <w:keepNext/>
      <w:keepLines/>
      <w:spacing w:before="200" w:after="80"/>
      <w:outlineLvl w:val="1"/>
    </w:pPr>
    <w:rPr>
      <w:rFonts w:cstheme="majorBidi"/>
      <w:color w:val="1CADE4" w:themeColor="accent1"/>
    </w:rPr>
  </w:style>
  <w:style w:type="paragraph" w:styleId="31">
    <w:name w:val="heading 3"/>
    <w:basedOn w:val="a2"/>
    <w:next w:val="a2"/>
    <w:link w:val="32"/>
    <w:uiPriority w:val="9"/>
    <w:semiHidden/>
    <w:qFormat/>
    <w:rsid w:val="00D91BD5"/>
    <w:pPr>
      <w:keepNext/>
      <w:keepLines/>
      <w:spacing w:after="0"/>
      <w:outlineLvl w:val="2"/>
    </w:pPr>
    <w:rPr>
      <w:rFonts w:cstheme="majorBidi"/>
      <w:color w:val="0D5571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qFormat/>
    <w:rsid w:val="00D91BD5"/>
    <w:pPr>
      <w:keepNext/>
      <w:keepLines/>
      <w:spacing w:after="0"/>
      <w:outlineLvl w:val="3"/>
    </w:pPr>
    <w:rPr>
      <w:rFonts w:cstheme="majorBidi"/>
      <w:i/>
      <w:iCs/>
      <w:color w:val="1481AB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D91BD5"/>
    <w:pPr>
      <w:keepNext/>
      <w:keepLines/>
      <w:spacing w:after="0"/>
      <w:outlineLvl w:val="4"/>
    </w:pPr>
    <w:rPr>
      <w:rFonts w:cstheme="majorBidi"/>
      <w:color w:val="1481AB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D91BD5"/>
    <w:pPr>
      <w:keepNext/>
      <w:keepLines/>
      <w:spacing w:after="0"/>
      <w:outlineLvl w:val="5"/>
    </w:pPr>
    <w:rPr>
      <w:rFonts w:cstheme="majorBidi"/>
      <w:color w:val="0D5571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D91BD5"/>
    <w:pPr>
      <w:keepNext/>
      <w:keepLines/>
      <w:spacing w:after="0"/>
      <w:outlineLvl w:val="6"/>
    </w:pPr>
    <w:rPr>
      <w:rFonts w:cstheme="majorBidi"/>
      <w:i/>
      <w:iCs/>
      <w:color w:val="0D5571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D91BD5"/>
    <w:pPr>
      <w:keepNext/>
      <w:keepLines/>
      <w:spacing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D91BD5"/>
    <w:pPr>
      <w:keepNext/>
      <w:keepLines/>
      <w:spacing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6"/>
    <w:qFormat/>
    <w:rsid w:val="00D91BD5"/>
    <w:pPr>
      <w:spacing w:after="1680"/>
      <w:contextualSpacing/>
    </w:pPr>
    <w:rPr>
      <w:b/>
      <w:caps/>
      <w:color w:val="FFFFFF" w:themeColor="background1"/>
      <w:sz w:val="52"/>
    </w:rPr>
  </w:style>
  <w:style w:type="character" w:customStyle="1" w:styleId="a7">
    <w:name w:val="标题 字符"/>
    <w:basedOn w:val="a3"/>
    <w:link w:val="a6"/>
    <w:uiPriority w:val="6"/>
    <w:rsid w:val="00D91BD5"/>
    <w:rPr>
      <w:rFonts w:ascii="Microsoft YaHei UI" w:eastAsia="Microsoft YaHei UI" w:hAnsi="Microsoft YaHei UI"/>
      <w:b/>
      <w:caps/>
      <w:color w:val="FFFFFF" w:themeColor="background1"/>
      <w:sz w:val="52"/>
      <w:szCs w:val="20"/>
    </w:rPr>
  </w:style>
  <w:style w:type="paragraph" w:customStyle="1" w:styleId="a8">
    <w:name w:val="行标题"/>
    <w:basedOn w:val="a2"/>
    <w:uiPriority w:val="5"/>
    <w:semiHidden/>
    <w:qFormat/>
    <w:rsid w:val="00D91BD5"/>
    <w:rPr>
      <w:b/>
      <w:bCs/>
    </w:rPr>
  </w:style>
  <w:style w:type="table" w:styleId="a9">
    <w:name w:val="Table Grid"/>
    <w:basedOn w:val="a4"/>
    <w:uiPriority w:val="39"/>
    <w:rsid w:val="00D91B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表单标题"/>
    <w:basedOn w:val="a2"/>
    <w:uiPriority w:val="3"/>
    <w:semiHidden/>
    <w:qFormat/>
    <w:rsid w:val="00D91BD5"/>
    <w:pPr>
      <w:spacing w:after="320"/>
      <w:ind w:right="288"/>
    </w:pPr>
    <w:rPr>
      <w:color w:val="595959" w:themeColor="text1" w:themeTint="A6"/>
    </w:rPr>
  </w:style>
  <w:style w:type="paragraph" w:customStyle="1" w:styleId="ab">
    <w:name w:val="表格文本"/>
    <w:basedOn w:val="a2"/>
    <w:uiPriority w:val="3"/>
    <w:semiHidden/>
    <w:qFormat/>
    <w:rsid w:val="00D91BD5"/>
    <w:pPr>
      <w:spacing w:after="320"/>
    </w:pPr>
  </w:style>
  <w:style w:type="character" w:customStyle="1" w:styleId="10">
    <w:name w:val="标题 1 字符"/>
    <w:basedOn w:val="a3"/>
    <w:link w:val="1"/>
    <w:uiPriority w:val="4"/>
    <w:rsid w:val="00D91BD5"/>
    <w:rPr>
      <w:rFonts w:ascii="Microsoft YaHei UI" w:eastAsia="Microsoft YaHei UI" w:hAnsi="Microsoft YaHei UI" w:cstheme="majorBidi"/>
      <w:color w:val="1CADE4" w:themeColor="accent1"/>
      <w:sz w:val="30"/>
      <w:szCs w:val="30"/>
    </w:rPr>
  </w:style>
  <w:style w:type="paragraph" w:styleId="a">
    <w:name w:val="List Number"/>
    <w:basedOn w:val="a2"/>
    <w:uiPriority w:val="9"/>
    <w:semiHidden/>
    <w:qFormat/>
    <w:rsid w:val="00D91BD5"/>
    <w:pPr>
      <w:numPr>
        <w:numId w:val="1"/>
      </w:numPr>
      <w:spacing w:after="200"/>
    </w:pPr>
  </w:style>
  <w:style w:type="character" w:customStyle="1" w:styleId="22">
    <w:name w:val="标题 2 字符"/>
    <w:basedOn w:val="a3"/>
    <w:link w:val="21"/>
    <w:uiPriority w:val="6"/>
    <w:semiHidden/>
    <w:rsid w:val="00D91BD5"/>
    <w:rPr>
      <w:rFonts w:ascii="Microsoft YaHei UI" w:eastAsia="Microsoft YaHei UI" w:hAnsi="Microsoft YaHei UI" w:cstheme="majorBidi"/>
      <w:color w:val="1CADE4" w:themeColor="accent1"/>
      <w:szCs w:val="20"/>
    </w:rPr>
  </w:style>
  <w:style w:type="paragraph" w:styleId="ac">
    <w:name w:val="footer"/>
    <w:basedOn w:val="a2"/>
    <w:link w:val="ad"/>
    <w:uiPriority w:val="99"/>
    <w:semiHidden/>
    <w:qFormat/>
    <w:rsid w:val="00D91BD5"/>
    <w:pPr>
      <w:spacing w:after="0" w:line="240" w:lineRule="auto"/>
      <w:jc w:val="right"/>
    </w:pPr>
    <w:rPr>
      <w:color w:val="1CADE4" w:themeColor="accent1"/>
    </w:rPr>
  </w:style>
  <w:style w:type="character" w:customStyle="1" w:styleId="ad">
    <w:name w:val="页脚 字符"/>
    <w:basedOn w:val="a3"/>
    <w:link w:val="ac"/>
    <w:uiPriority w:val="99"/>
    <w:semiHidden/>
    <w:rsid w:val="00D91BD5"/>
    <w:rPr>
      <w:rFonts w:ascii="Microsoft YaHei UI" w:eastAsia="Microsoft YaHei UI" w:hAnsi="Microsoft YaHei UI"/>
      <w:color w:val="1CADE4" w:themeColor="accent1"/>
      <w:szCs w:val="20"/>
    </w:rPr>
  </w:style>
  <w:style w:type="paragraph" w:styleId="ae">
    <w:name w:val="Normal (Web)"/>
    <w:basedOn w:val="a2"/>
    <w:uiPriority w:val="99"/>
    <w:semiHidden/>
    <w:unhideWhenUsed/>
    <w:rsid w:val="00D91BD5"/>
    <w:pPr>
      <w:spacing w:before="100" w:beforeAutospacing="1" w:after="100" w:afterAutospacing="1" w:line="240" w:lineRule="auto"/>
    </w:pPr>
    <w:rPr>
      <w:rFonts w:cs="Times New Roman"/>
      <w:color w:val="auto"/>
      <w:sz w:val="24"/>
      <w:szCs w:val="24"/>
    </w:rPr>
  </w:style>
  <w:style w:type="paragraph" w:styleId="af">
    <w:name w:val="Balloon Text"/>
    <w:basedOn w:val="a2"/>
    <w:link w:val="af0"/>
    <w:uiPriority w:val="99"/>
    <w:semiHidden/>
    <w:unhideWhenUsed/>
    <w:rsid w:val="00D91BD5"/>
    <w:pPr>
      <w:spacing w:after="0" w:line="240" w:lineRule="auto"/>
    </w:pPr>
    <w:rPr>
      <w:rFonts w:cs="Segoe UI"/>
      <w:sz w:val="18"/>
      <w:szCs w:val="18"/>
    </w:rPr>
  </w:style>
  <w:style w:type="character" w:customStyle="1" w:styleId="af0">
    <w:name w:val="批注框文本 字符"/>
    <w:basedOn w:val="a3"/>
    <w:link w:val="af"/>
    <w:uiPriority w:val="99"/>
    <w:semiHidden/>
    <w:rsid w:val="00D91BD5"/>
    <w:rPr>
      <w:rFonts w:ascii="Microsoft YaHei UI" w:eastAsia="Microsoft YaHei UI" w:hAnsi="Microsoft YaHei UI" w:cs="Segoe UI"/>
      <w:sz w:val="18"/>
      <w:szCs w:val="18"/>
    </w:rPr>
  </w:style>
  <w:style w:type="paragraph" w:styleId="a1">
    <w:name w:val="List Bullet"/>
    <w:basedOn w:val="a2"/>
    <w:uiPriority w:val="10"/>
    <w:unhideWhenUsed/>
    <w:qFormat/>
    <w:rsid w:val="00D91BD5"/>
    <w:pPr>
      <w:numPr>
        <w:numId w:val="3"/>
      </w:numPr>
      <w:spacing w:before="100" w:after="100" w:line="240" w:lineRule="auto"/>
      <w:contextualSpacing/>
    </w:pPr>
    <w:rPr>
      <w:color w:val="auto"/>
      <w:szCs w:val="21"/>
    </w:rPr>
  </w:style>
  <w:style w:type="table" w:customStyle="1" w:styleId="ListTable6Colorful1">
    <w:name w:val="List Table 6 Colorful1"/>
    <w:basedOn w:val="a4"/>
    <w:uiPriority w:val="51"/>
    <w:rsid w:val="00D91BD5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1">
    <w:name w:val="header"/>
    <w:basedOn w:val="a2"/>
    <w:link w:val="af2"/>
    <w:uiPriority w:val="99"/>
    <w:semiHidden/>
    <w:rsid w:val="00D9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页眉 字符"/>
    <w:basedOn w:val="a3"/>
    <w:link w:val="af1"/>
    <w:uiPriority w:val="99"/>
    <w:semiHidden/>
    <w:rsid w:val="00D91BD5"/>
    <w:rPr>
      <w:rFonts w:ascii="Microsoft YaHei UI" w:eastAsia="Microsoft YaHei UI" w:hAnsi="Microsoft YaHei UI"/>
      <w:szCs w:val="20"/>
    </w:rPr>
  </w:style>
  <w:style w:type="character" w:styleId="af3">
    <w:name w:val="Placeholder Text"/>
    <w:basedOn w:val="a3"/>
    <w:uiPriority w:val="99"/>
    <w:semiHidden/>
    <w:rsid w:val="00D91BD5"/>
    <w:rPr>
      <w:rFonts w:ascii="Microsoft YaHei UI" w:eastAsia="Microsoft YaHei UI" w:hAnsi="Microsoft YaHei UI"/>
      <w:color w:val="808080"/>
    </w:rPr>
  </w:style>
  <w:style w:type="numbering" w:styleId="111111">
    <w:name w:val="Outline List 2"/>
    <w:basedOn w:val="a5"/>
    <w:uiPriority w:val="99"/>
    <w:semiHidden/>
    <w:unhideWhenUsed/>
    <w:rsid w:val="00D91BD5"/>
    <w:pPr>
      <w:numPr>
        <w:numId w:val="4"/>
      </w:numPr>
    </w:pPr>
  </w:style>
  <w:style w:type="numbering" w:styleId="1111110">
    <w:name w:val="Outline List 1"/>
    <w:basedOn w:val="a5"/>
    <w:uiPriority w:val="99"/>
    <w:semiHidden/>
    <w:unhideWhenUsed/>
    <w:rsid w:val="00D91BD5"/>
    <w:pPr>
      <w:numPr>
        <w:numId w:val="5"/>
      </w:numPr>
    </w:pPr>
  </w:style>
  <w:style w:type="character" w:customStyle="1" w:styleId="32">
    <w:name w:val="标题 3 字符"/>
    <w:basedOn w:val="a3"/>
    <w:link w:val="31"/>
    <w:uiPriority w:val="9"/>
    <w:semiHidden/>
    <w:rsid w:val="00D91BD5"/>
    <w:rPr>
      <w:rFonts w:ascii="Microsoft YaHei UI" w:eastAsia="Microsoft YaHei UI" w:hAnsi="Microsoft YaHei UI" w:cstheme="majorBidi"/>
      <w:color w:val="0D5571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semiHidden/>
    <w:rsid w:val="00D91BD5"/>
    <w:rPr>
      <w:rFonts w:ascii="Microsoft YaHei UI" w:eastAsia="Microsoft YaHei UI" w:hAnsi="Microsoft YaHei UI" w:cstheme="majorBidi"/>
      <w:i/>
      <w:iCs/>
      <w:color w:val="1481AB" w:themeColor="accent1" w:themeShade="BF"/>
      <w:szCs w:val="20"/>
    </w:rPr>
  </w:style>
  <w:style w:type="character" w:customStyle="1" w:styleId="52">
    <w:name w:val="标题 5 字符"/>
    <w:basedOn w:val="a3"/>
    <w:link w:val="51"/>
    <w:uiPriority w:val="9"/>
    <w:semiHidden/>
    <w:rsid w:val="00D91BD5"/>
    <w:rPr>
      <w:rFonts w:ascii="Microsoft YaHei UI" w:eastAsia="Microsoft YaHei UI" w:hAnsi="Microsoft YaHei UI" w:cstheme="majorBidi"/>
      <w:color w:val="1481AB" w:themeColor="accent1" w:themeShade="BF"/>
      <w:szCs w:val="20"/>
    </w:rPr>
  </w:style>
  <w:style w:type="character" w:customStyle="1" w:styleId="60">
    <w:name w:val="标题 6 字符"/>
    <w:basedOn w:val="a3"/>
    <w:link w:val="6"/>
    <w:uiPriority w:val="9"/>
    <w:semiHidden/>
    <w:rsid w:val="00D91BD5"/>
    <w:rPr>
      <w:rFonts w:ascii="Microsoft YaHei UI" w:eastAsia="Microsoft YaHei UI" w:hAnsi="Microsoft YaHei UI" w:cstheme="majorBidi"/>
      <w:color w:val="0D5571" w:themeColor="accent1" w:themeShade="7F"/>
      <w:szCs w:val="20"/>
    </w:rPr>
  </w:style>
  <w:style w:type="character" w:customStyle="1" w:styleId="70">
    <w:name w:val="标题 7 字符"/>
    <w:basedOn w:val="a3"/>
    <w:link w:val="7"/>
    <w:uiPriority w:val="9"/>
    <w:semiHidden/>
    <w:rsid w:val="00D91BD5"/>
    <w:rPr>
      <w:rFonts w:ascii="Microsoft YaHei UI" w:eastAsia="Microsoft YaHei UI" w:hAnsi="Microsoft YaHei UI" w:cstheme="majorBidi"/>
      <w:i/>
      <w:iCs/>
      <w:color w:val="0D5571" w:themeColor="accent1" w:themeShade="7F"/>
      <w:szCs w:val="20"/>
    </w:rPr>
  </w:style>
  <w:style w:type="character" w:customStyle="1" w:styleId="80">
    <w:name w:val="标题 8 字符"/>
    <w:basedOn w:val="a3"/>
    <w:link w:val="8"/>
    <w:uiPriority w:val="9"/>
    <w:semiHidden/>
    <w:rsid w:val="00D91BD5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D91BD5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0">
    <w:name w:val="Outline List 3"/>
    <w:basedOn w:val="a5"/>
    <w:uiPriority w:val="99"/>
    <w:semiHidden/>
    <w:unhideWhenUsed/>
    <w:rsid w:val="00D91BD5"/>
    <w:pPr>
      <w:numPr>
        <w:numId w:val="6"/>
      </w:numPr>
    </w:pPr>
  </w:style>
  <w:style w:type="paragraph" w:styleId="af4">
    <w:name w:val="Bibliography"/>
    <w:basedOn w:val="a2"/>
    <w:next w:val="a2"/>
    <w:uiPriority w:val="37"/>
    <w:semiHidden/>
    <w:unhideWhenUsed/>
    <w:rsid w:val="00D91BD5"/>
  </w:style>
  <w:style w:type="paragraph" w:styleId="af5">
    <w:name w:val="Block Text"/>
    <w:basedOn w:val="a2"/>
    <w:uiPriority w:val="99"/>
    <w:semiHidden/>
    <w:unhideWhenUsed/>
    <w:rsid w:val="00D91BD5"/>
    <w:pPr>
      <w:pBdr>
        <w:top w:val="single" w:sz="2" w:space="10" w:color="1CADE4" w:themeColor="accent1" w:frame="1"/>
        <w:left w:val="single" w:sz="2" w:space="10" w:color="1CADE4" w:themeColor="accent1" w:frame="1"/>
        <w:bottom w:val="single" w:sz="2" w:space="10" w:color="1CADE4" w:themeColor="accent1" w:frame="1"/>
        <w:right w:val="single" w:sz="2" w:space="10" w:color="1CADE4" w:themeColor="accent1" w:frame="1"/>
      </w:pBdr>
      <w:ind w:left="1152" w:right="1152"/>
    </w:pPr>
    <w:rPr>
      <w:i/>
      <w:iCs/>
      <w:color w:val="1CADE4" w:themeColor="accent1"/>
    </w:rPr>
  </w:style>
  <w:style w:type="paragraph" w:styleId="af6">
    <w:name w:val="Body Text"/>
    <w:basedOn w:val="a2"/>
    <w:link w:val="af7"/>
    <w:uiPriority w:val="99"/>
    <w:semiHidden/>
    <w:unhideWhenUsed/>
    <w:rsid w:val="00D91BD5"/>
    <w:pPr>
      <w:spacing w:after="120"/>
    </w:pPr>
  </w:style>
  <w:style w:type="character" w:customStyle="1" w:styleId="af7">
    <w:name w:val="正文文本 字符"/>
    <w:basedOn w:val="a3"/>
    <w:link w:val="af6"/>
    <w:uiPriority w:val="99"/>
    <w:semiHidden/>
    <w:rsid w:val="00D91BD5"/>
    <w:rPr>
      <w:rFonts w:ascii="Microsoft YaHei UI" w:eastAsia="Microsoft YaHei UI" w:hAnsi="Microsoft YaHei UI"/>
      <w:szCs w:val="20"/>
    </w:rPr>
  </w:style>
  <w:style w:type="paragraph" w:styleId="23">
    <w:name w:val="Body Text 2"/>
    <w:basedOn w:val="a2"/>
    <w:link w:val="24"/>
    <w:uiPriority w:val="99"/>
    <w:semiHidden/>
    <w:unhideWhenUsed/>
    <w:rsid w:val="00D91BD5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D91BD5"/>
    <w:rPr>
      <w:rFonts w:ascii="Microsoft YaHei UI" w:eastAsia="Microsoft YaHei UI" w:hAnsi="Microsoft YaHei UI"/>
      <w:szCs w:val="20"/>
    </w:rPr>
  </w:style>
  <w:style w:type="paragraph" w:styleId="33">
    <w:name w:val="Body Text 3"/>
    <w:basedOn w:val="a2"/>
    <w:link w:val="34"/>
    <w:uiPriority w:val="99"/>
    <w:semiHidden/>
    <w:unhideWhenUsed/>
    <w:rsid w:val="00D91BD5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91BD5"/>
    <w:rPr>
      <w:rFonts w:ascii="Microsoft YaHei UI" w:eastAsia="Microsoft YaHei UI" w:hAnsi="Microsoft YaHei UI"/>
      <w:sz w:val="16"/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D91BD5"/>
    <w:pPr>
      <w:spacing w:after="40"/>
      <w:ind w:firstLine="360"/>
    </w:pPr>
  </w:style>
  <w:style w:type="character" w:customStyle="1" w:styleId="af9">
    <w:name w:val="正文文本首行缩进 字符"/>
    <w:basedOn w:val="af7"/>
    <w:link w:val="af8"/>
    <w:uiPriority w:val="99"/>
    <w:semiHidden/>
    <w:rsid w:val="00D91BD5"/>
    <w:rPr>
      <w:rFonts w:ascii="Microsoft YaHei UI" w:eastAsia="Microsoft YaHei UI" w:hAnsi="Microsoft YaHei UI"/>
      <w:szCs w:val="20"/>
    </w:rPr>
  </w:style>
  <w:style w:type="paragraph" w:styleId="afa">
    <w:name w:val="Body Text Indent"/>
    <w:basedOn w:val="a2"/>
    <w:link w:val="afb"/>
    <w:uiPriority w:val="99"/>
    <w:semiHidden/>
    <w:unhideWhenUsed/>
    <w:rsid w:val="00D91BD5"/>
    <w:pPr>
      <w:spacing w:after="120"/>
      <w:ind w:left="360"/>
    </w:pPr>
  </w:style>
  <w:style w:type="character" w:customStyle="1" w:styleId="afb">
    <w:name w:val="正文文本缩进 字符"/>
    <w:basedOn w:val="a3"/>
    <w:link w:val="afa"/>
    <w:uiPriority w:val="99"/>
    <w:semiHidden/>
    <w:rsid w:val="00D91BD5"/>
    <w:rPr>
      <w:rFonts w:ascii="Microsoft YaHei UI" w:eastAsia="Microsoft YaHei UI" w:hAnsi="Microsoft YaHei UI"/>
      <w:szCs w:val="20"/>
    </w:rPr>
  </w:style>
  <w:style w:type="paragraph" w:styleId="25">
    <w:name w:val="Body Text First Indent 2"/>
    <w:basedOn w:val="afa"/>
    <w:link w:val="26"/>
    <w:uiPriority w:val="99"/>
    <w:semiHidden/>
    <w:unhideWhenUsed/>
    <w:rsid w:val="00D91BD5"/>
    <w:pPr>
      <w:spacing w:after="40"/>
      <w:ind w:firstLine="360"/>
    </w:pPr>
  </w:style>
  <w:style w:type="character" w:customStyle="1" w:styleId="26">
    <w:name w:val="正文文本首行缩进 2 字符"/>
    <w:basedOn w:val="afb"/>
    <w:link w:val="25"/>
    <w:uiPriority w:val="99"/>
    <w:semiHidden/>
    <w:rsid w:val="00D91BD5"/>
    <w:rPr>
      <w:rFonts w:ascii="Microsoft YaHei UI" w:eastAsia="Microsoft YaHei UI" w:hAnsi="Microsoft YaHei UI"/>
      <w:szCs w:val="20"/>
    </w:rPr>
  </w:style>
  <w:style w:type="paragraph" w:styleId="27">
    <w:name w:val="Body Text Indent 2"/>
    <w:basedOn w:val="a2"/>
    <w:link w:val="28"/>
    <w:uiPriority w:val="99"/>
    <w:semiHidden/>
    <w:unhideWhenUsed/>
    <w:rsid w:val="00D91BD5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D91BD5"/>
    <w:rPr>
      <w:rFonts w:ascii="Microsoft YaHei UI" w:eastAsia="Microsoft YaHei UI" w:hAnsi="Microsoft YaHei UI"/>
      <w:szCs w:val="20"/>
    </w:rPr>
  </w:style>
  <w:style w:type="paragraph" w:styleId="35">
    <w:name w:val="Body Text Indent 3"/>
    <w:basedOn w:val="a2"/>
    <w:link w:val="36"/>
    <w:uiPriority w:val="99"/>
    <w:semiHidden/>
    <w:unhideWhenUsed/>
    <w:rsid w:val="00D91BD5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91BD5"/>
    <w:rPr>
      <w:rFonts w:ascii="Microsoft YaHei UI" w:eastAsia="Microsoft YaHei UI" w:hAnsi="Microsoft YaHei UI"/>
      <w:sz w:val="16"/>
      <w:szCs w:val="16"/>
    </w:rPr>
  </w:style>
  <w:style w:type="character" w:styleId="afc">
    <w:name w:val="Book Title"/>
    <w:basedOn w:val="a3"/>
    <w:uiPriority w:val="33"/>
    <w:semiHidden/>
    <w:unhideWhenUsed/>
    <w:qFormat/>
    <w:rsid w:val="00D91BD5"/>
    <w:rPr>
      <w:rFonts w:ascii="Microsoft YaHei UI" w:eastAsia="Microsoft YaHei UI" w:hAnsi="Microsoft YaHei UI"/>
      <w:b/>
      <w:bCs/>
      <w:i/>
      <w:iCs/>
      <w:spacing w:val="5"/>
    </w:rPr>
  </w:style>
  <w:style w:type="paragraph" w:styleId="afd">
    <w:name w:val="caption"/>
    <w:basedOn w:val="a2"/>
    <w:next w:val="a2"/>
    <w:uiPriority w:val="35"/>
    <w:semiHidden/>
    <w:unhideWhenUsed/>
    <w:qFormat/>
    <w:rsid w:val="00D91BD5"/>
    <w:pPr>
      <w:spacing w:before="0" w:after="200" w:line="240" w:lineRule="auto"/>
    </w:pPr>
    <w:rPr>
      <w:i/>
      <w:iCs/>
      <w:color w:val="335B74" w:themeColor="text2"/>
      <w:sz w:val="18"/>
      <w:szCs w:val="18"/>
    </w:rPr>
  </w:style>
  <w:style w:type="paragraph" w:styleId="afe">
    <w:name w:val="Closing"/>
    <w:basedOn w:val="a2"/>
    <w:link w:val="aff"/>
    <w:uiPriority w:val="99"/>
    <w:semiHidden/>
    <w:unhideWhenUsed/>
    <w:rsid w:val="00D91BD5"/>
    <w:pPr>
      <w:spacing w:before="0" w:after="0" w:line="240" w:lineRule="auto"/>
      <w:ind w:left="4320"/>
    </w:pPr>
  </w:style>
  <w:style w:type="character" w:customStyle="1" w:styleId="aff">
    <w:name w:val="结束语 字符"/>
    <w:basedOn w:val="a3"/>
    <w:link w:val="afe"/>
    <w:uiPriority w:val="99"/>
    <w:semiHidden/>
    <w:rsid w:val="00D91BD5"/>
    <w:rPr>
      <w:rFonts w:ascii="Microsoft YaHei UI" w:eastAsia="Microsoft YaHei UI" w:hAnsi="Microsoft YaHei UI"/>
      <w:szCs w:val="20"/>
    </w:rPr>
  </w:style>
  <w:style w:type="table" w:styleId="aff0">
    <w:name w:val="Colorful Grid"/>
    <w:basedOn w:val="a4"/>
    <w:uiPriority w:val="73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D91BD5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D91BD5"/>
    <w:pPr>
      <w:spacing w:line="240" w:lineRule="auto"/>
    </w:pPr>
    <w:rPr>
      <w:sz w:val="20"/>
    </w:rPr>
  </w:style>
  <w:style w:type="character" w:customStyle="1" w:styleId="aff5">
    <w:name w:val="批注文字 字符"/>
    <w:basedOn w:val="a3"/>
    <w:link w:val="aff4"/>
    <w:uiPriority w:val="99"/>
    <w:semiHidden/>
    <w:rsid w:val="00D91BD5"/>
    <w:rPr>
      <w:rFonts w:ascii="Microsoft YaHei UI" w:eastAsia="Microsoft YaHei UI" w:hAnsi="Microsoft YaHei UI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D91BD5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D91BD5"/>
    <w:rPr>
      <w:rFonts w:ascii="Microsoft YaHei UI" w:eastAsia="Microsoft YaHei UI" w:hAnsi="Microsoft YaHei UI"/>
      <w:b/>
      <w:bCs/>
      <w:sz w:val="20"/>
      <w:szCs w:val="20"/>
    </w:rPr>
  </w:style>
  <w:style w:type="table" w:styleId="aff8">
    <w:name w:val="Dark List"/>
    <w:basedOn w:val="a4"/>
    <w:uiPriority w:val="70"/>
    <w:semiHidden/>
    <w:unhideWhenUsed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aff9">
    <w:name w:val="Date"/>
    <w:basedOn w:val="a2"/>
    <w:next w:val="a2"/>
    <w:link w:val="affa"/>
    <w:uiPriority w:val="99"/>
    <w:semiHidden/>
    <w:unhideWhenUsed/>
    <w:rsid w:val="00D91BD5"/>
  </w:style>
  <w:style w:type="character" w:customStyle="1" w:styleId="affa">
    <w:name w:val="日期 字符"/>
    <w:basedOn w:val="a3"/>
    <w:link w:val="aff9"/>
    <w:uiPriority w:val="99"/>
    <w:semiHidden/>
    <w:rsid w:val="00D91BD5"/>
    <w:rPr>
      <w:rFonts w:ascii="Microsoft YaHei UI" w:eastAsia="Microsoft YaHei UI" w:hAnsi="Microsoft YaHei UI"/>
      <w:szCs w:val="20"/>
    </w:rPr>
  </w:style>
  <w:style w:type="paragraph" w:styleId="affb">
    <w:name w:val="Document Map"/>
    <w:basedOn w:val="a2"/>
    <w:link w:val="affc"/>
    <w:uiPriority w:val="99"/>
    <w:semiHidden/>
    <w:unhideWhenUsed/>
    <w:rsid w:val="00D91BD5"/>
    <w:pPr>
      <w:spacing w:before="0" w:after="0" w:line="240" w:lineRule="auto"/>
    </w:pPr>
    <w:rPr>
      <w:rFonts w:cs="Segoe UI"/>
      <w:sz w:val="16"/>
      <w:szCs w:val="16"/>
    </w:rPr>
  </w:style>
  <w:style w:type="character" w:customStyle="1" w:styleId="affc">
    <w:name w:val="文档结构图 字符"/>
    <w:basedOn w:val="a3"/>
    <w:link w:val="affb"/>
    <w:uiPriority w:val="99"/>
    <w:semiHidden/>
    <w:rsid w:val="00D91BD5"/>
    <w:rPr>
      <w:rFonts w:ascii="Microsoft YaHei UI" w:eastAsia="Microsoft YaHei UI" w:hAnsi="Microsoft YaHei UI" w:cs="Segoe UI"/>
      <w:sz w:val="16"/>
      <w:szCs w:val="16"/>
    </w:rPr>
  </w:style>
  <w:style w:type="paragraph" w:styleId="affd">
    <w:name w:val="E-mail Signature"/>
    <w:basedOn w:val="a2"/>
    <w:link w:val="affe"/>
    <w:uiPriority w:val="99"/>
    <w:semiHidden/>
    <w:unhideWhenUsed/>
    <w:rsid w:val="00D91BD5"/>
    <w:pPr>
      <w:spacing w:before="0" w:after="0" w:line="240" w:lineRule="auto"/>
    </w:pPr>
  </w:style>
  <w:style w:type="character" w:customStyle="1" w:styleId="affe">
    <w:name w:val="电子邮件签名 字符"/>
    <w:basedOn w:val="a3"/>
    <w:link w:val="affd"/>
    <w:uiPriority w:val="99"/>
    <w:semiHidden/>
    <w:rsid w:val="00D91BD5"/>
    <w:rPr>
      <w:rFonts w:ascii="Microsoft YaHei UI" w:eastAsia="Microsoft YaHei UI" w:hAnsi="Microsoft YaHei UI"/>
      <w:szCs w:val="20"/>
    </w:rPr>
  </w:style>
  <w:style w:type="character" w:styleId="afff">
    <w:name w:val="Emphasis"/>
    <w:basedOn w:val="a3"/>
    <w:uiPriority w:val="20"/>
    <w:qFormat/>
    <w:rsid w:val="00D91BD5"/>
    <w:rPr>
      <w:rFonts w:ascii="Microsoft YaHei UI" w:eastAsia="Microsoft YaHei UI" w:hAnsi="Microsoft YaHei UI"/>
      <w:i/>
      <w:iCs/>
    </w:rPr>
  </w:style>
  <w:style w:type="character" w:styleId="afff0">
    <w:name w:val="endnote reference"/>
    <w:basedOn w:val="a3"/>
    <w:uiPriority w:val="99"/>
    <w:semiHidden/>
    <w:unhideWhenUsed/>
    <w:rsid w:val="00D91BD5"/>
    <w:rPr>
      <w:rFonts w:ascii="Microsoft YaHei UI" w:eastAsia="Microsoft YaHei UI" w:hAnsi="Microsoft YaHei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rsid w:val="00D91BD5"/>
    <w:pPr>
      <w:spacing w:before="0" w:after="0" w:line="240" w:lineRule="auto"/>
    </w:pPr>
    <w:rPr>
      <w:sz w:val="20"/>
    </w:rPr>
  </w:style>
  <w:style w:type="character" w:customStyle="1" w:styleId="afff2">
    <w:name w:val="尾注文本 字符"/>
    <w:basedOn w:val="a3"/>
    <w:link w:val="afff1"/>
    <w:uiPriority w:val="99"/>
    <w:semiHidden/>
    <w:rsid w:val="00D91BD5"/>
    <w:rPr>
      <w:rFonts w:ascii="Microsoft YaHei UI" w:eastAsia="Microsoft YaHei UI" w:hAnsi="Microsoft YaHei UI"/>
      <w:sz w:val="20"/>
      <w:szCs w:val="20"/>
    </w:rPr>
  </w:style>
  <w:style w:type="paragraph" w:styleId="afff3">
    <w:name w:val="envelope address"/>
    <w:basedOn w:val="a2"/>
    <w:uiPriority w:val="99"/>
    <w:semiHidden/>
    <w:unhideWhenUsed/>
    <w:rsid w:val="00D91BD5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rsid w:val="00D91BD5"/>
    <w:pPr>
      <w:spacing w:before="0" w:after="0" w:line="240" w:lineRule="auto"/>
    </w:pPr>
    <w:rPr>
      <w:rFonts w:cstheme="majorBidi"/>
      <w:sz w:val="20"/>
    </w:rPr>
  </w:style>
  <w:style w:type="character" w:styleId="afff5">
    <w:name w:val="FollowedHyperlink"/>
    <w:basedOn w:val="a3"/>
    <w:uiPriority w:val="99"/>
    <w:semiHidden/>
    <w:unhideWhenUsed/>
    <w:rsid w:val="00D91BD5"/>
    <w:rPr>
      <w:rFonts w:ascii="Microsoft YaHei UI" w:eastAsia="Microsoft YaHei UI" w:hAnsi="Microsoft YaHei UI"/>
      <w:color w:val="B26B02" w:themeColor="followedHyperlink"/>
      <w:u w:val="single"/>
    </w:rPr>
  </w:style>
  <w:style w:type="character" w:styleId="afff6">
    <w:name w:val="footnote reference"/>
    <w:basedOn w:val="a3"/>
    <w:uiPriority w:val="99"/>
    <w:semiHidden/>
    <w:unhideWhenUsed/>
    <w:rsid w:val="00D91BD5"/>
    <w:rPr>
      <w:rFonts w:ascii="Microsoft YaHei UI" w:eastAsia="Microsoft YaHei UI" w:hAnsi="Microsoft YaHei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rsid w:val="00D91BD5"/>
    <w:pPr>
      <w:spacing w:before="0" w:after="0" w:line="240" w:lineRule="auto"/>
    </w:pPr>
    <w:rPr>
      <w:sz w:val="20"/>
    </w:rPr>
  </w:style>
  <w:style w:type="character" w:customStyle="1" w:styleId="afff8">
    <w:name w:val="脚注文本 字符"/>
    <w:basedOn w:val="a3"/>
    <w:link w:val="afff7"/>
    <w:uiPriority w:val="99"/>
    <w:semiHidden/>
    <w:rsid w:val="00D91BD5"/>
    <w:rPr>
      <w:rFonts w:ascii="Microsoft YaHei UI" w:eastAsia="Microsoft YaHei UI" w:hAnsi="Microsoft YaHei UI"/>
      <w:sz w:val="20"/>
      <w:szCs w:val="20"/>
    </w:rPr>
  </w:style>
  <w:style w:type="table" w:styleId="11">
    <w:name w:val="Grid Table 1 Light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2-2">
    <w:name w:val="Grid Table 2 Accent 2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2-3">
    <w:name w:val="Grid Table 2 Accent 3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2-4">
    <w:name w:val="Grid Table 2 Accent 4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2-5">
    <w:name w:val="Grid Table 2 Accent 5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2-6">
    <w:name w:val="Grid Table 2 Accent 6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37">
    <w:name w:val="Grid Table 3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43">
    <w:name w:val="Grid Table 4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4-2">
    <w:name w:val="Grid Table 4 Accent 2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4-3">
    <w:name w:val="Grid Table 4 Accent 3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4-4">
    <w:name w:val="Grid Table 4 Accent 4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4-5">
    <w:name w:val="Grid Table 4 Accent 5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4-6">
    <w:name w:val="Grid Table 4 Accent 6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53">
    <w:name w:val="Grid Table 5 Dark"/>
    <w:basedOn w:val="a4"/>
    <w:uiPriority w:val="50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5-2">
    <w:name w:val="Grid Table 5 Dark Accent 2"/>
    <w:basedOn w:val="a4"/>
    <w:uiPriority w:val="50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5-3">
    <w:name w:val="Grid Table 5 Dark Accent 3"/>
    <w:basedOn w:val="a4"/>
    <w:uiPriority w:val="50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5-4">
    <w:name w:val="Grid Table 5 Dark Accent 4"/>
    <w:basedOn w:val="a4"/>
    <w:uiPriority w:val="50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5-5">
    <w:name w:val="Grid Table 5 Dark Accent 5"/>
    <w:basedOn w:val="a4"/>
    <w:uiPriority w:val="50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5-6">
    <w:name w:val="Grid Table 5 Dark Accent 6"/>
    <w:basedOn w:val="a4"/>
    <w:uiPriority w:val="50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styleId="61">
    <w:name w:val="Grid Table 6 Colorful"/>
    <w:basedOn w:val="a4"/>
    <w:uiPriority w:val="51"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D91BD5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6-2">
    <w:name w:val="Grid Table 6 Colorful Accent 2"/>
    <w:basedOn w:val="a4"/>
    <w:uiPriority w:val="51"/>
    <w:rsid w:val="00D91BD5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6-3">
    <w:name w:val="Grid Table 6 Colorful Accent 3"/>
    <w:basedOn w:val="a4"/>
    <w:uiPriority w:val="51"/>
    <w:rsid w:val="00D91BD5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6-4">
    <w:name w:val="Grid Table 6 Colorful Accent 4"/>
    <w:basedOn w:val="a4"/>
    <w:uiPriority w:val="51"/>
    <w:rsid w:val="00D91BD5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6-5">
    <w:name w:val="Grid Table 6 Colorful Accent 5"/>
    <w:basedOn w:val="a4"/>
    <w:uiPriority w:val="51"/>
    <w:rsid w:val="00D91BD5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6-6">
    <w:name w:val="Grid Table 6 Colorful Accent 6"/>
    <w:basedOn w:val="a4"/>
    <w:uiPriority w:val="51"/>
    <w:rsid w:val="00D91BD5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71">
    <w:name w:val="Grid Table 7 Colorful"/>
    <w:basedOn w:val="a4"/>
    <w:uiPriority w:val="52"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D91BD5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D91BD5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D91BD5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D91BD5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D91BD5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D91BD5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character" w:styleId="afff9">
    <w:name w:val="Hashtag"/>
    <w:basedOn w:val="a3"/>
    <w:uiPriority w:val="99"/>
    <w:semiHidden/>
    <w:unhideWhenUsed/>
    <w:rsid w:val="00D91BD5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D91BD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D91BD5"/>
    <w:pPr>
      <w:spacing w:before="0"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D91BD5"/>
    <w:rPr>
      <w:rFonts w:ascii="Microsoft YaHei UI" w:eastAsia="Microsoft YaHei UI" w:hAnsi="Microsoft YaHei UI"/>
      <w:i/>
      <w:iCs/>
      <w:szCs w:val="20"/>
    </w:rPr>
  </w:style>
  <w:style w:type="character" w:styleId="HTML2">
    <w:name w:val="HTML Cite"/>
    <w:basedOn w:val="a3"/>
    <w:uiPriority w:val="99"/>
    <w:semiHidden/>
    <w:unhideWhenUsed/>
    <w:rsid w:val="00D91BD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D91BD5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D91BD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D91BD5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unhideWhenUsed/>
    <w:rsid w:val="00D91BD5"/>
    <w:pPr>
      <w:spacing w:before="0" w:after="0" w:line="240" w:lineRule="auto"/>
    </w:pPr>
    <w:rPr>
      <w:sz w:val="20"/>
    </w:rPr>
  </w:style>
  <w:style w:type="character" w:customStyle="1" w:styleId="HTML7">
    <w:name w:val="HTML 预设格式 字符"/>
    <w:basedOn w:val="a3"/>
    <w:link w:val="HTML6"/>
    <w:uiPriority w:val="99"/>
    <w:rsid w:val="00D91BD5"/>
    <w:rPr>
      <w:rFonts w:ascii="Microsoft YaHei UI" w:eastAsia="Microsoft YaHei UI" w:hAnsi="Microsoft YaHei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D91BD5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1BD5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D91BD5"/>
    <w:rPr>
      <w:rFonts w:ascii="Microsoft YaHei UI" w:eastAsia="Microsoft YaHei UI" w:hAnsi="Microsoft YaHei UI"/>
      <w:i/>
      <w:iCs/>
    </w:rPr>
  </w:style>
  <w:style w:type="character" w:styleId="afffa">
    <w:name w:val="Hyperlink"/>
    <w:basedOn w:val="a3"/>
    <w:uiPriority w:val="99"/>
    <w:semiHidden/>
    <w:unhideWhenUsed/>
    <w:rsid w:val="00D91BD5"/>
    <w:rPr>
      <w:rFonts w:ascii="Microsoft YaHei UI" w:eastAsia="Microsoft YaHei UI" w:hAnsi="Microsoft YaHei UI"/>
      <w:color w:val="6EAC1C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D91BD5"/>
    <w:pPr>
      <w:spacing w:before="0"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1BD5"/>
    <w:pPr>
      <w:spacing w:before="0"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D91BD5"/>
    <w:pPr>
      <w:spacing w:before="0" w:after="0" w:line="240" w:lineRule="auto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D91BD5"/>
    <w:pPr>
      <w:spacing w:before="0" w:after="0" w:line="240" w:lineRule="auto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D91BD5"/>
    <w:pPr>
      <w:spacing w:before="0" w:after="0" w:line="240" w:lineRule="auto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D91BD5"/>
    <w:pPr>
      <w:spacing w:before="0" w:after="0" w:line="240" w:lineRule="auto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D91BD5"/>
    <w:pPr>
      <w:spacing w:before="0" w:after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1BD5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1BD5"/>
    <w:pPr>
      <w:spacing w:before="0" w:after="0" w:line="240" w:lineRule="auto"/>
      <w:ind w:left="1980" w:hanging="220"/>
    </w:pPr>
  </w:style>
  <w:style w:type="paragraph" w:styleId="afffb">
    <w:name w:val="index heading"/>
    <w:basedOn w:val="a2"/>
    <w:next w:val="12"/>
    <w:uiPriority w:val="99"/>
    <w:semiHidden/>
    <w:unhideWhenUsed/>
    <w:rsid w:val="00D91BD5"/>
    <w:rPr>
      <w:rFonts w:cstheme="majorBidi"/>
      <w:b/>
      <w:bCs/>
    </w:rPr>
  </w:style>
  <w:style w:type="character" w:styleId="afffc">
    <w:name w:val="Intense Emphasis"/>
    <w:basedOn w:val="a3"/>
    <w:uiPriority w:val="21"/>
    <w:qFormat/>
    <w:rsid w:val="00D91BD5"/>
    <w:rPr>
      <w:rFonts w:ascii="Microsoft YaHei UI" w:eastAsia="Microsoft YaHei UI" w:hAnsi="Microsoft YaHei UI"/>
      <w:i/>
      <w:iCs/>
      <w:color w:val="1CADE4" w:themeColor="accent1"/>
    </w:rPr>
  </w:style>
  <w:style w:type="paragraph" w:styleId="afffd">
    <w:name w:val="Intense Quote"/>
    <w:basedOn w:val="a2"/>
    <w:next w:val="a2"/>
    <w:link w:val="afffe"/>
    <w:uiPriority w:val="30"/>
    <w:qFormat/>
    <w:rsid w:val="00D91BD5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afffe">
    <w:name w:val="明显引用 字符"/>
    <w:basedOn w:val="a3"/>
    <w:link w:val="afffd"/>
    <w:uiPriority w:val="30"/>
    <w:rsid w:val="00D91BD5"/>
    <w:rPr>
      <w:rFonts w:ascii="Microsoft YaHei UI" w:eastAsia="Microsoft YaHei UI" w:hAnsi="Microsoft YaHei UI"/>
      <w:i/>
      <w:iCs/>
      <w:color w:val="1CADE4" w:themeColor="accent1"/>
      <w:szCs w:val="20"/>
    </w:rPr>
  </w:style>
  <w:style w:type="character" w:styleId="affff">
    <w:name w:val="Intense Reference"/>
    <w:basedOn w:val="a3"/>
    <w:uiPriority w:val="32"/>
    <w:semiHidden/>
    <w:unhideWhenUsed/>
    <w:qFormat/>
    <w:rsid w:val="00D91BD5"/>
    <w:rPr>
      <w:rFonts w:ascii="Microsoft YaHei UI" w:eastAsia="Microsoft YaHei UI" w:hAnsi="Microsoft YaHei UI"/>
      <w:b/>
      <w:bCs/>
      <w:smallCaps/>
      <w:color w:val="1CADE4" w:themeColor="accent1"/>
      <w:spacing w:val="5"/>
    </w:rPr>
  </w:style>
  <w:style w:type="table" w:styleId="affff0">
    <w:name w:val="Light Grid"/>
    <w:basedOn w:val="a4"/>
    <w:uiPriority w:val="62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1B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D91BD5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D91BD5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D91BD5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D91BD5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D91BD5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D91BD5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1BD5"/>
    <w:rPr>
      <w:rFonts w:ascii="Microsoft YaHei UI" w:eastAsia="Microsoft YaHei UI" w:hAnsi="Microsoft YaHei UI"/>
    </w:rPr>
  </w:style>
  <w:style w:type="paragraph" w:styleId="affff4">
    <w:name w:val="List"/>
    <w:basedOn w:val="a2"/>
    <w:uiPriority w:val="99"/>
    <w:semiHidden/>
    <w:unhideWhenUsed/>
    <w:rsid w:val="00D91BD5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1BD5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D91BD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D91BD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D91BD5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1BD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1BD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1BD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1BD5"/>
    <w:pPr>
      <w:numPr>
        <w:numId w:val="10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1BD5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1BD5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91BD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D91BD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D91BD5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1BD5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1BD5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1BD5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1BD5"/>
    <w:pPr>
      <w:numPr>
        <w:numId w:val="14"/>
      </w:numPr>
      <w:contextualSpacing/>
    </w:pPr>
  </w:style>
  <w:style w:type="paragraph" w:styleId="affff6">
    <w:name w:val="List Paragraph"/>
    <w:basedOn w:val="a2"/>
    <w:uiPriority w:val="34"/>
    <w:qFormat/>
    <w:rsid w:val="00D91BD5"/>
    <w:pPr>
      <w:ind w:left="720"/>
      <w:contextualSpacing/>
    </w:pPr>
  </w:style>
  <w:style w:type="table" w:styleId="13">
    <w:name w:val="List Table 1 Light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1-20">
    <w:name w:val="List Table 1 Light Accent 2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1-30">
    <w:name w:val="List Table 1 Light Accent 3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1-40">
    <w:name w:val="List Table 1 Light Accent 4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1-50">
    <w:name w:val="List Table 1 Light Accent 5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1-60">
    <w:name w:val="List Table 1 Light Accent 6"/>
    <w:basedOn w:val="a4"/>
    <w:uiPriority w:val="46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2d">
    <w:name w:val="List Table 2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bottom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2-20">
    <w:name w:val="List Table 2 Accent 2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2-30">
    <w:name w:val="List Table 2 Accent 3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bottom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2-40">
    <w:name w:val="List Table 2 Accent 4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bottom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2-50">
    <w:name w:val="List Table 2 Accent 5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bottom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2-60">
    <w:name w:val="List Table 2 Accent 6"/>
    <w:basedOn w:val="a4"/>
    <w:uiPriority w:val="47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bottom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3b">
    <w:name w:val="List Table 3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27CED7" w:themeColor="accent3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CED7" w:themeColor="accent3"/>
          <w:right w:val="single" w:sz="4" w:space="0" w:color="27CED7" w:themeColor="accent3"/>
        </w:tcBorders>
      </w:tcPr>
    </w:tblStylePr>
    <w:tblStylePr w:type="band1Horz">
      <w:tblPr/>
      <w:tcPr>
        <w:tcBorders>
          <w:top w:val="single" w:sz="4" w:space="0" w:color="27CED7" w:themeColor="accent3"/>
          <w:bottom w:val="single" w:sz="4" w:space="0" w:color="27CED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CED7" w:themeColor="accent3"/>
          <w:left w:val="nil"/>
        </w:tcBorders>
      </w:tcPr>
    </w:tblStylePr>
    <w:tblStylePr w:type="swCell">
      <w:tblPr/>
      <w:tcPr>
        <w:tcBorders>
          <w:top w:val="double" w:sz="4" w:space="0" w:color="27CED7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42BA97" w:themeColor="accent4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BA97" w:themeColor="accent4"/>
          <w:right w:val="single" w:sz="4" w:space="0" w:color="42BA97" w:themeColor="accent4"/>
        </w:tcBorders>
      </w:tcPr>
    </w:tblStylePr>
    <w:tblStylePr w:type="band1Horz">
      <w:tblPr/>
      <w:tcPr>
        <w:tcBorders>
          <w:top w:val="single" w:sz="4" w:space="0" w:color="42BA97" w:themeColor="accent4"/>
          <w:bottom w:val="single" w:sz="4" w:space="0" w:color="42BA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BA97" w:themeColor="accent4"/>
          <w:left w:val="nil"/>
        </w:tcBorders>
      </w:tcPr>
    </w:tblStylePr>
    <w:tblStylePr w:type="swCell">
      <w:tblPr/>
      <w:tcPr>
        <w:tcBorders>
          <w:top w:val="double" w:sz="4" w:space="0" w:color="42BA9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3E8853" w:themeColor="accent5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853" w:themeColor="accent5"/>
          <w:right w:val="single" w:sz="4" w:space="0" w:color="3E8853" w:themeColor="accent5"/>
        </w:tcBorders>
      </w:tcPr>
    </w:tblStylePr>
    <w:tblStylePr w:type="band1Horz">
      <w:tblPr/>
      <w:tcPr>
        <w:tcBorders>
          <w:top w:val="single" w:sz="4" w:space="0" w:color="3E8853" w:themeColor="accent5"/>
          <w:bottom w:val="single" w:sz="4" w:space="0" w:color="3E885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853" w:themeColor="accent5"/>
          <w:left w:val="nil"/>
        </w:tcBorders>
      </w:tcPr>
    </w:tblStylePr>
    <w:tblStylePr w:type="swCell">
      <w:tblPr/>
      <w:tcPr>
        <w:tcBorders>
          <w:top w:val="double" w:sz="4" w:space="0" w:color="3E8853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4-20">
    <w:name w:val="List Table 4 Accent 2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4-30">
    <w:name w:val="List Table 4 Accent 3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4-40">
    <w:name w:val="List Table 4 Accent 4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4-50">
    <w:name w:val="List Table 4 Accent 5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4-60">
    <w:name w:val="List Table 4 Accent 6"/>
    <w:basedOn w:val="a4"/>
    <w:uiPriority w:val="49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57">
    <w:name w:val="List Table 5 Dark"/>
    <w:basedOn w:val="a4"/>
    <w:uiPriority w:val="50"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tblBorders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2"/>
        <w:left w:val="single" w:sz="24" w:space="0" w:color="2683C6" w:themeColor="accent2"/>
        <w:bottom w:val="single" w:sz="24" w:space="0" w:color="2683C6" w:themeColor="accent2"/>
        <w:right w:val="single" w:sz="24" w:space="0" w:color="2683C6" w:themeColor="accent2"/>
      </w:tblBorders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CED7" w:themeColor="accent3"/>
        <w:left w:val="single" w:sz="24" w:space="0" w:color="27CED7" w:themeColor="accent3"/>
        <w:bottom w:val="single" w:sz="24" w:space="0" w:color="27CED7" w:themeColor="accent3"/>
        <w:right w:val="single" w:sz="24" w:space="0" w:color="27CED7" w:themeColor="accent3"/>
      </w:tblBorders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BA97" w:themeColor="accent4"/>
        <w:left w:val="single" w:sz="24" w:space="0" w:color="42BA97" w:themeColor="accent4"/>
        <w:bottom w:val="single" w:sz="24" w:space="0" w:color="42BA97" w:themeColor="accent4"/>
        <w:right w:val="single" w:sz="24" w:space="0" w:color="42BA97" w:themeColor="accent4"/>
      </w:tblBorders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E8853" w:themeColor="accent5"/>
        <w:left w:val="single" w:sz="24" w:space="0" w:color="3E8853" w:themeColor="accent5"/>
        <w:bottom w:val="single" w:sz="24" w:space="0" w:color="3E8853" w:themeColor="accent5"/>
        <w:right w:val="single" w:sz="24" w:space="0" w:color="3E8853" w:themeColor="accent5"/>
      </w:tblBorders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D91B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A39F" w:themeColor="accent6"/>
        <w:left w:val="single" w:sz="24" w:space="0" w:color="62A39F" w:themeColor="accent6"/>
        <w:bottom w:val="single" w:sz="24" w:space="0" w:color="62A39F" w:themeColor="accent6"/>
        <w:right w:val="single" w:sz="24" w:space="0" w:color="62A39F" w:themeColor="accent6"/>
      </w:tblBorders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D91BD5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6-20">
    <w:name w:val="List Table 6 Colorful Accent 2"/>
    <w:basedOn w:val="a4"/>
    <w:uiPriority w:val="51"/>
    <w:rsid w:val="00D91BD5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4" w:space="0" w:color="2683C6" w:themeColor="accent2"/>
        <w:bottom w:val="single" w:sz="4" w:space="0" w:color="2683C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6-30">
    <w:name w:val="List Table 6 Colorful Accent 3"/>
    <w:basedOn w:val="a4"/>
    <w:uiPriority w:val="51"/>
    <w:rsid w:val="00D91BD5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4" w:space="0" w:color="27CED7" w:themeColor="accent3"/>
        <w:bottom w:val="single" w:sz="4" w:space="0" w:color="27CED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CED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6-40">
    <w:name w:val="List Table 6 Colorful Accent 4"/>
    <w:basedOn w:val="a4"/>
    <w:uiPriority w:val="51"/>
    <w:rsid w:val="00D91BD5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4" w:space="0" w:color="42BA97" w:themeColor="accent4"/>
        <w:bottom w:val="single" w:sz="4" w:space="0" w:color="42BA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BA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6-50">
    <w:name w:val="List Table 6 Colorful Accent 5"/>
    <w:basedOn w:val="a4"/>
    <w:uiPriority w:val="51"/>
    <w:rsid w:val="00D91BD5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4" w:space="0" w:color="3E8853" w:themeColor="accent5"/>
        <w:bottom w:val="single" w:sz="4" w:space="0" w:color="3E885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E885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6-60">
    <w:name w:val="List Table 6 Colorful Accent 6"/>
    <w:basedOn w:val="a4"/>
    <w:uiPriority w:val="51"/>
    <w:rsid w:val="00D91BD5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4" w:space="0" w:color="62A39F" w:themeColor="accent6"/>
        <w:bottom w:val="single" w:sz="4" w:space="0" w:color="62A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2A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73">
    <w:name w:val="List Table 7 Colorful"/>
    <w:basedOn w:val="a4"/>
    <w:uiPriority w:val="52"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D91BD5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ADE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ADE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ADE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ADE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D91BD5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D91BD5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ED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ED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ED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ED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D91BD5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BA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BA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BA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BA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D91BD5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E885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E885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E885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E885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D91BD5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A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A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A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A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1BD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fff8">
    <w:name w:val="宏文本 字符"/>
    <w:basedOn w:val="a3"/>
    <w:link w:val="affff7"/>
    <w:uiPriority w:val="99"/>
    <w:semiHidden/>
    <w:rsid w:val="00D91BD5"/>
    <w:rPr>
      <w:rFonts w:ascii="Microsoft YaHei UI" w:eastAsia="Microsoft YaHei UI" w:hAnsi="Microsoft YaHei UI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D91BD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D91BD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D91B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9">
    <w:name w:val="Mention"/>
    <w:basedOn w:val="a3"/>
    <w:uiPriority w:val="99"/>
    <w:semiHidden/>
    <w:unhideWhenUsed/>
    <w:rsid w:val="00D91BD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a">
    <w:name w:val="Message Header"/>
    <w:basedOn w:val="a2"/>
    <w:link w:val="affffb"/>
    <w:uiPriority w:val="99"/>
    <w:semiHidden/>
    <w:unhideWhenUsed/>
    <w:rsid w:val="00D91BD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b">
    <w:name w:val="信息标题 字符"/>
    <w:basedOn w:val="a3"/>
    <w:link w:val="affffa"/>
    <w:uiPriority w:val="99"/>
    <w:semiHidden/>
    <w:rsid w:val="00D91BD5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c">
    <w:name w:val="No Spacing"/>
    <w:uiPriority w:val="99"/>
    <w:qFormat/>
    <w:rsid w:val="00D91BD5"/>
    <w:pPr>
      <w:spacing w:after="0" w:line="240" w:lineRule="auto"/>
    </w:pPr>
    <w:rPr>
      <w:rFonts w:ascii="Microsoft YaHei UI" w:eastAsia="Microsoft YaHei UI" w:hAnsi="Microsoft YaHei UI"/>
      <w:szCs w:val="20"/>
    </w:rPr>
  </w:style>
  <w:style w:type="paragraph" w:styleId="affffd">
    <w:name w:val="Normal Indent"/>
    <w:basedOn w:val="a2"/>
    <w:uiPriority w:val="99"/>
    <w:semiHidden/>
    <w:unhideWhenUsed/>
    <w:rsid w:val="00D91BD5"/>
    <w:pPr>
      <w:ind w:left="720"/>
    </w:pPr>
  </w:style>
  <w:style w:type="paragraph" w:styleId="affffe">
    <w:name w:val="Note Heading"/>
    <w:basedOn w:val="a2"/>
    <w:next w:val="a2"/>
    <w:link w:val="afffff"/>
    <w:uiPriority w:val="99"/>
    <w:semiHidden/>
    <w:unhideWhenUsed/>
    <w:rsid w:val="00D91BD5"/>
    <w:pPr>
      <w:spacing w:before="0" w:after="0" w:line="240" w:lineRule="auto"/>
    </w:pPr>
  </w:style>
  <w:style w:type="character" w:customStyle="1" w:styleId="afffff">
    <w:name w:val="注释标题 字符"/>
    <w:basedOn w:val="a3"/>
    <w:link w:val="affffe"/>
    <w:uiPriority w:val="99"/>
    <w:semiHidden/>
    <w:rsid w:val="00D91BD5"/>
    <w:rPr>
      <w:rFonts w:ascii="Microsoft YaHei UI" w:eastAsia="Microsoft YaHei UI" w:hAnsi="Microsoft YaHei UI"/>
      <w:szCs w:val="20"/>
    </w:rPr>
  </w:style>
  <w:style w:type="character" w:styleId="afffff0">
    <w:name w:val="page number"/>
    <w:basedOn w:val="a3"/>
    <w:uiPriority w:val="99"/>
    <w:semiHidden/>
    <w:unhideWhenUsed/>
    <w:rsid w:val="00D91BD5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D91B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D91B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1BD5"/>
    <w:pPr>
      <w:spacing w:before="0" w:after="0" w:line="240" w:lineRule="auto"/>
    </w:pPr>
    <w:rPr>
      <w:sz w:val="21"/>
      <w:szCs w:val="21"/>
    </w:rPr>
  </w:style>
  <w:style w:type="character" w:customStyle="1" w:styleId="afffff2">
    <w:name w:val="纯文本 字符"/>
    <w:basedOn w:val="a3"/>
    <w:link w:val="afffff1"/>
    <w:uiPriority w:val="99"/>
    <w:semiHidden/>
    <w:rsid w:val="00D91BD5"/>
    <w:rPr>
      <w:rFonts w:ascii="Microsoft YaHei UI" w:eastAsia="Microsoft YaHei UI" w:hAnsi="Microsoft YaHei UI"/>
      <w:sz w:val="21"/>
      <w:szCs w:val="21"/>
    </w:rPr>
  </w:style>
  <w:style w:type="paragraph" w:styleId="afffff3">
    <w:name w:val="Quote"/>
    <w:basedOn w:val="a2"/>
    <w:next w:val="a2"/>
    <w:link w:val="afffff4"/>
    <w:uiPriority w:val="29"/>
    <w:qFormat/>
    <w:rsid w:val="00D91B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4">
    <w:name w:val="引用 字符"/>
    <w:basedOn w:val="a3"/>
    <w:link w:val="afffff3"/>
    <w:uiPriority w:val="29"/>
    <w:rsid w:val="00D91BD5"/>
    <w:rPr>
      <w:rFonts w:ascii="Microsoft YaHei UI" w:eastAsia="Microsoft YaHei UI" w:hAnsi="Microsoft YaHei UI"/>
      <w:i/>
      <w:iCs/>
      <w:color w:val="404040" w:themeColor="text1" w:themeTint="BF"/>
      <w:szCs w:val="20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D91BD5"/>
  </w:style>
  <w:style w:type="character" w:customStyle="1" w:styleId="afffff6">
    <w:name w:val="称呼 字符"/>
    <w:basedOn w:val="a3"/>
    <w:link w:val="afffff5"/>
    <w:uiPriority w:val="99"/>
    <w:semiHidden/>
    <w:rsid w:val="00D91BD5"/>
    <w:rPr>
      <w:rFonts w:ascii="Microsoft YaHei UI" w:eastAsia="Microsoft YaHei UI" w:hAnsi="Microsoft YaHei UI"/>
      <w:szCs w:val="20"/>
    </w:rPr>
  </w:style>
  <w:style w:type="paragraph" w:styleId="afffff7">
    <w:name w:val="Signature"/>
    <w:basedOn w:val="a2"/>
    <w:link w:val="afffff8"/>
    <w:uiPriority w:val="99"/>
    <w:semiHidden/>
    <w:unhideWhenUsed/>
    <w:rsid w:val="00D91BD5"/>
    <w:pPr>
      <w:spacing w:before="0" w:after="0" w:line="240" w:lineRule="auto"/>
      <w:ind w:left="4320"/>
    </w:pPr>
  </w:style>
  <w:style w:type="character" w:customStyle="1" w:styleId="afffff8">
    <w:name w:val="签名 字符"/>
    <w:basedOn w:val="a3"/>
    <w:link w:val="afffff7"/>
    <w:uiPriority w:val="99"/>
    <w:semiHidden/>
    <w:rsid w:val="00D91BD5"/>
    <w:rPr>
      <w:rFonts w:ascii="Microsoft YaHei UI" w:eastAsia="Microsoft YaHei UI" w:hAnsi="Microsoft YaHei UI"/>
      <w:szCs w:val="20"/>
    </w:rPr>
  </w:style>
  <w:style w:type="character" w:styleId="afffff9">
    <w:name w:val="Smart Hyperlink"/>
    <w:basedOn w:val="a3"/>
    <w:uiPriority w:val="99"/>
    <w:semiHidden/>
    <w:unhideWhenUsed/>
    <w:rsid w:val="00D91BD5"/>
    <w:rPr>
      <w:rFonts w:ascii="Microsoft YaHei UI" w:eastAsia="Microsoft YaHei UI" w:hAnsi="Microsoft YaHei UI"/>
      <w:u w:val="dotted"/>
    </w:rPr>
  </w:style>
  <w:style w:type="character" w:styleId="afffffa">
    <w:name w:val="Strong"/>
    <w:basedOn w:val="a3"/>
    <w:uiPriority w:val="22"/>
    <w:qFormat/>
    <w:rsid w:val="00D91BD5"/>
    <w:rPr>
      <w:rFonts w:ascii="Microsoft YaHei UI" w:eastAsia="Microsoft YaHei UI" w:hAnsi="Microsoft YaHei UI"/>
      <w:b/>
      <w:bCs/>
    </w:rPr>
  </w:style>
  <w:style w:type="paragraph" w:styleId="afffffb">
    <w:name w:val="Subtitle"/>
    <w:basedOn w:val="a2"/>
    <w:next w:val="a2"/>
    <w:link w:val="afffffc"/>
    <w:uiPriority w:val="11"/>
    <w:qFormat/>
    <w:rsid w:val="00D91BD5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afffffc">
    <w:name w:val="副标题 字符"/>
    <w:basedOn w:val="a3"/>
    <w:link w:val="afffffb"/>
    <w:uiPriority w:val="11"/>
    <w:rsid w:val="00D91BD5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d">
    <w:name w:val="Subtle Emphasis"/>
    <w:basedOn w:val="a3"/>
    <w:uiPriority w:val="19"/>
    <w:qFormat/>
    <w:rsid w:val="00D91BD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e">
    <w:name w:val="Subtle Reference"/>
    <w:basedOn w:val="a3"/>
    <w:uiPriority w:val="31"/>
    <w:qFormat/>
    <w:rsid w:val="00D91BD5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D91BD5"/>
    <w:pPr>
      <w:spacing w:before="40" w:after="40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D91BD5"/>
    <w:pPr>
      <w:spacing w:before="40" w:after="4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D91BD5"/>
    <w:pPr>
      <w:spacing w:before="40" w:after="4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D91BD5"/>
    <w:pPr>
      <w:spacing w:before="40" w:after="40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D91BD5"/>
    <w:pPr>
      <w:spacing w:before="40" w:after="40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D91BD5"/>
    <w:pPr>
      <w:spacing w:before="40" w:after="40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">
    <w:name w:val="Table Contemporary"/>
    <w:basedOn w:val="a4"/>
    <w:uiPriority w:val="99"/>
    <w:semiHidden/>
    <w:unhideWhenUsed/>
    <w:rsid w:val="00D91BD5"/>
    <w:pPr>
      <w:spacing w:before="40" w:after="4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0">
    <w:name w:val="Table Elegant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91BD5"/>
    <w:pPr>
      <w:spacing w:before="40" w:after="40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4"/>
    <w:uiPriority w:val="40"/>
    <w:rsid w:val="00D91B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D91BD5"/>
    <w:pPr>
      <w:spacing w:before="40" w:after="4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D91BD5"/>
    <w:pPr>
      <w:spacing w:before="40" w:after="4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D91BD5"/>
    <w:pPr>
      <w:spacing w:before="40" w:after="4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D91BD5"/>
    <w:pPr>
      <w:spacing w:before="40" w:after="4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2">
    <w:name w:val="table of authorities"/>
    <w:basedOn w:val="a2"/>
    <w:next w:val="a2"/>
    <w:uiPriority w:val="99"/>
    <w:semiHidden/>
    <w:unhideWhenUsed/>
    <w:rsid w:val="00D91BD5"/>
    <w:pPr>
      <w:spacing w:after="0"/>
      <w:ind w:left="220" w:hanging="220"/>
    </w:pPr>
  </w:style>
  <w:style w:type="paragraph" w:styleId="affffff3">
    <w:name w:val="table of figures"/>
    <w:basedOn w:val="a2"/>
    <w:next w:val="a2"/>
    <w:uiPriority w:val="99"/>
    <w:semiHidden/>
    <w:unhideWhenUsed/>
    <w:rsid w:val="00D91BD5"/>
    <w:pPr>
      <w:spacing w:after="0"/>
    </w:pPr>
  </w:style>
  <w:style w:type="table" w:styleId="affffff4">
    <w:name w:val="Table Professional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1BD5"/>
    <w:pPr>
      <w:spacing w:before="40" w:after="4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D91BD5"/>
    <w:pPr>
      <w:spacing w:before="40" w:after="4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1BD5"/>
    <w:pPr>
      <w:spacing w:before="40" w:after="4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5">
    <w:name w:val="Table Theme"/>
    <w:basedOn w:val="a4"/>
    <w:uiPriority w:val="99"/>
    <w:semiHidden/>
    <w:unhideWhenUsed/>
    <w:rsid w:val="00D91BD5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D91BD5"/>
    <w:pPr>
      <w:spacing w:before="40" w:after="40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6">
    <w:name w:val="toa heading"/>
    <w:basedOn w:val="a2"/>
    <w:next w:val="a2"/>
    <w:uiPriority w:val="99"/>
    <w:semiHidden/>
    <w:unhideWhenUsed/>
    <w:rsid w:val="00D91BD5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D91BD5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91BD5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91BD5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91BD5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91BD5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91BD5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91BD5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91BD5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D91BD5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91BD5"/>
    <w:pPr>
      <w:spacing w:before="240" w:after="0"/>
      <w:outlineLvl w:val="9"/>
    </w:pPr>
    <w:rPr>
      <w:color w:val="1481AB" w:themeColor="accent1" w:themeShade="BF"/>
      <w:sz w:val="32"/>
      <w:szCs w:val="32"/>
    </w:rPr>
  </w:style>
  <w:style w:type="character" w:styleId="affffff7">
    <w:name w:val="Unresolved Mention"/>
    <w:basedOn w:val="a3"/>
    <w:uiPriority w:val="99"/>
    <w:semiHidden/>
    <w:unhideWhenUsed/>
    <w:rsid w:val="00D91BD5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466\AppData\Roaming\Microsoft\Templates\&#25945;&#32946;&#24037;&#20316;&#20250;&#35758;&#32426;&#35201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BC091AF3DF47F49F5F585A938D04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9026CD-A716-469C-B0F6-2FCBD7A01139}"/>
      </w:docPartPr>
      <w:docPartBody>
        <w:p w:rsidR="00000000" w:rsidRDefault="00AF1716" w:rsidP="00AF1716">
          <w:pPr>
            <w:pStyle w:val="51BC091AF3DF47F49F5F585A938D0403"/>
          </w:pPr>
          <w:r w:rsidRPr="00D91BD5">
            <w:rPr>
              <w:rFonts w:hint="eastAsia"/>
              <w:b/>
              <w:color w:val="FFFFFF" w:themeColor="background1"/>
              <w:sz w:val="18"/>
              <w:lang w:val="zh-CN" w:bidi="zh-CN"/>
            </w:rPr>
            <w:t>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HGGothicE">
    <w:altName w:val="Yu Gothic"/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E00002FF" w:usb1="2AC7EDFE" w:usb2="00000012" w:usb3="00000000" w:csb0="0002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72"/>
    <w:rsid w:val="0004488D"/>
    <w:rsid w:val="00081448"/>
    <w:rsid w:val="000A3BA2"/>
    <w:rsid w:val="00256F72"/>
    <w:rsid w:val="003B57F5"/>
    <w:rsid w:val="00471D53"/>
    <w:rsid w:val="00580A49"/>
    <w:rsid w:val="00611E9B"/>
    <w:rsid w:val="006903B8"/>
    <w:rsid w:val="008C633B"/>
    <w:rsid w:val="00931923"/>
    <w:rsid w:val="009B4E43"/>
    <w:rsid w:val="00AF1716"/>
    <w:rsid w:val="00BA6830"/>
    <w:rsid w:val="00CE13DC"/>
    <w:rsid w:val="00D079CE"/>
    <w:rsid w:val="00D676AF"/>
    <w:rsid w:val="00DB426B"/>
    <w:rsid w:val="00DE116D"/>
    <w:rsid w:val="00EB4F3F"/>
    <w:rsid w:val="00F506A9"/>
    <w:rsid w:val="00FD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DB235ADE1D465681B9080DA3F2CC50">
    <w:name w:val="A7DB235ADE1D465681B9080DA3F2CC50"/>
    <w:pPr>
      <w:widowControl w:val="0"/>
      <w:jc w:val="both"/>
    </w:pPr>
  </w:style>
  <w:style w:type="paragraph" w:customStyle="1" w:styleId="0EEE0E4FE6F5406DA42153F736B05C9E">
    <w:name w:val="0EEE0E4FE6F5406DA42153F736B05C9E"/>
    <w:pPr>
      <w:widowControl w:val="0"/>
      <w:jc w:val="both"/>
    </w:pPr>
  </w:style>
  <w:style w:type="paragraph" w:customStyle="1" w:styleId="05757EBED0D54CC7815B17B75B709351">
    <w:name w:val="05757EBED0D54CC7815B17B75B709351"/>
    <w:pPr>
      <w:widowControl w:val="0"/>
      <w:jc w:val="both"/>
    </w:pPr>
  </w:style>
  <w:style w:type="paragraph" w:customStyle="1" w:styleId="76E91EEF2764413B82F873142DE1AA55">
    <w:name w:val="76E91EEF2764413B82F873142DE1AA55"/>
    <w:pPr>
      <w:widowControl w:val="0"/>
      <w:jc w:val="both"/>
    </w:pPr>
  </w:style>
  <w:style w:type="paragraph" w:customStyle="1" w:styleId="31511097609C47BF834711096997FF7E">
    <w:name w:val="31511097609C47BF834711096997FF7E"/>
    <w:pPr>
      <w:widowControl w:val="0"/>
      <w:jc w:val="both"/>
    </w:pPr>
  </w:style>
  <w:style w:type="paragraph" w:customStyle="1" w:styleId="9C122E825C9046F8B2A0E518E6C9867F">
    <w:name w:val="9C122E825C9046F8B2A0E518E6C9867F"/>
    <w:pPr>
      <w:widowControl w:val="0"/>
      <w:jc w:val="both"/>
    </w:pPr>
  </w:style>
  <w:style w:type="paragraph" w:customStyle="1" w:styleId="950E90081A9F4844BB1C94D213227B80">
    <w:name w:val="950E90081A9F4844BB1C94D213227B80"/>
    <w:pPr>
      <w:widowControl w:val="0"/>
      <w:jc w:val="both"/>
    </w:pPr>
  </w:style>
  <w:style w:type="paragraph" w:customStyle="1" w:styleId="38654AB309B14C7FB210AD6CEA3BAFC4">
    <w:name w:val="38654AB309B14C7FB210AD6CEA3BAFC4"/>
    <w:pPr>
      <w:widowControl w:val="0"/>
      <w:jc w:val="both"/>
    </w:pPr>
  </w:style>
  <w:style w:type="paragraph" w:customStyle="1" w:styleId="E1085D2B10E4426BBB5F14EA030593FB">
    <w:name w:val="E1085D2B10E4426BBB5F14EA030593FB"/>
    <w:pPr>
      <w:widowControl w:val="0"/>
      <w:jc w:val="both"/>
    </w:pPr>
  </w:style>
  <w:style w:type="paragraph" w:customStyle="1" w:styleId="7434623526C14C5F9ED7F423A7586D1D">
    <w:name w:val="7434623526C14C5F9ED7F423A7586D1D"/>
    <w:pPr>
      <w:widowControl w:val="0"/>
      <w:jc w:val="both"/>
    </w:pPr>
  </w:style>
  <w:style w:type="paragraph" w:customStyle="1" w:styleId="CBABBF0634DA4414814EA42B75CF3107">
    <w:name w:val="CBABBF0634DA4414814EA42B75CF3107"/>
    <w:pPr>
      <w:widowControl w:val="0"/>
      <w:jc w:val="both"/>
    </w:pPr>
  </w:style>
  <w:style w:type="paragraph" w:customStyle="1" w:styleId="12C0D060858F4A579D07B0C371F4892C">
    <w:name w:val="12C0D060858F4A579D07B0C371F4892C"/>
    <w:pPr>
      <w:widowControl w:val="0"/>
      <w:jc w:val="both"/>
    </w:pPr>
  </w:style>
  <w:style w:type="paragraph" w:customStyle="1" w:styleId="B0D3C421B0514DE399E9520F58567393">
    <w:name w:val="B0D3C421B0514DE399E9520F58567393"/>
    <w:pPr>
      <w:widowControl w:val="0"/>
      <w:jc w:val="both"/>
    </w:pPr>
  </w:style>
  <w:style w:type="paragraph" w:customStyle="1" w:styleId="71BE95EA646D462987D5B871B8C70C5C">
    <w:name w:val="71BE95EA646D462987D5B871B8C70C5C"/>
    <w:pPr>
      <w:widowControl w:val="0"/>
      <w:jc w:val="both"/>
    </w:pPr>
  </w:style>
  <w:style w:type="paragraph" w:customStyle="1" w:styleId="0C45FE21BB6142639250639689E5CFD5">
    <w:name w:val="0C45FE21BB6142639250639689E5CFD5"/>
    <w:pPr>
      <w:widowControl w:val="0"/>
      <w:jc w:val="both"/>
    </w:pPr>
  </w:style>
  <w:style w:type="paragraph" w:customStyle="1" w:styleId="107E05E884F045059DC6F71185A347F7">
    <w:name w:val="107E05E884F045059DC6F71185A347F7"/>
    <w:pPr>
      <w:widowControl w:val="0"/>
      <w:jc w:val="both"/>
    </w:pPr>
  </w:style>
  <w:style w:type="paragraph" w:customStyle="1" w:styleId="AE6A331DCA754C178A167CC844CCA717">
    <w:name w:val="AE6A331DCA754C178A167CC844CCA717"/>
    <w:pPr>
      <w:widowControl w:val="0"/>
      <w:jc w:val="both"/>
    </w:pPr>
  </w:style>
  <w:style w:type="paragraph" w:customStyle="1" w:styleId="41061ED6A76A44BA91025F17B0571E2F">
    <w:name w:val="41061ED6A76A44BA91025F17B0571E2F"/>
    <w:pPr>
      <w:widowControl w:val="0"/>
      <w:jc w:val="both"/>
    </w:pPr>
  </w:style>
  <w:style w:type="paragraph" w:customStyle="1" w:styleId="68C72223A5984E9F8E97331B99CE3791">
    <w:name w:val="68C72223A5984E9F8E97331B99CE3791"/>
    <w:pPr>
      <w:widowControl w:val="0"/>
      <w:jc w:val="both"/>
    </w:pPr>
  </w:style>
  <w:style w:type="paragraph" w:customStyle="1" w:styleId="199CF604F4C440B29A1B6C91C735DEE0">
    <w:name w:val="199CF604F4C440B29A1B6C91C735DEE0"/>
    <w:pPr>
      <w:widowControl w:val="0"/>
      <w:jc w:val="both"/>
    </w:pPr>
  </w:style>
  <w:style w:type="paragraph" w:customStyle="1" w:styleId="D84737C4796A438395B56D305DF9E20E">
    <w:name w:val="D84737C4796A438395B56D305DF9E20E"/>
    <w:pPr>
      <w:widowControl w:val="0"/>
      <w:jc w:val="both"/>
    </w:pPr>
  </w:style>
  <w:style w:type="paragraph" w:customStyle="1" w:styleId="710A8FE85BC04BC5887C42A088A4D592">
    <w:name w:val="710A8FE85BC04BC5887C42A088A4D592"/>
    <w:pPr>
      <w:widowControl w:val="0"/>
      <w:jc w:val="both"/>
    </w:pPr>
  </w:style>
  <w:style w:type="paragraph" w:customStyle="1" w:styleId="6EC15B7A8ADE4EF0B80B020C0BFA8F00">
    <w:name w:val="6EC15B7A8ADE4EF0B80B020C0BFA8F00"/>
    <w:pPr>
      <w:widowControl w:val="0"/>
      <w:jc w:val="both"/>
    </w:pPr>
  </w:style>
  <w:style w:type="paragraph" w:customStyle="1" w:styleId="9F16717D76F54678AF330D9895B627A1">
    <w:name w:val="9F16717D76F54678AF330D9895B627A1"/>
    <w:pPr>
      <w:widowControl w:val="0"/>
      <w:jc w:val="both"/>
    </w:pPr>
  </w:style>
  <w:style w:type="paragraph" w:customStyle="1" w:styleId="B5245A6933EA4E24934F9C37895C098C">
    <w:name w:val="B5245A6933EA4E24934F9C37895C098C"/>
    <w:pPr>
      <w:widowControl w:val="0"/>
      <w:jc w:val="both"/>
    </w:pPr>
  </w:style>
  <w:style w:type="paragraph" w:customStyle="1" w:styleId="C3B72B3EE1CE4EBF833793E499016D00">
    <w:name w:val="C3B72B3EE1CE4EBF833793E499016D00"/>
    <w:pPr>
      <w:widowControl w:val="0"/>
      <w:jc w:val="both"/>
    </w:pPr>
  </w:style>
  <w:style w:type="paragraph" w:customStyle="1" w:styleId="ECBCBF455AEB41E5834B10EABFD8521F">
    <w:name w:val="ECBCBF455AEB41E5834B10EABFD8521F"/>
    <w:pPr>
      <w:widowControl w:val="0"/>
      <w:jc w:val="both"/>
    </w:pPr>
  </w:style>
  <w:style w:type="paragraph" w:customStyle="1" w:styleId="00C30710B4724EA3AD860C22CD4C0A79">
    <w:name w:val="00C30710B4724EA3AD860C22CD4C0A79"/>
    <w:pPr>
      <w:widowControl w:val="0"/>
      <w:jc w:val="both"/>
    </w:pPr>
  </w:style>
  <w:style w:type="paragraph" w:customStyle="1" w:styleId="625CE2538A874DB7B3716F8BEA113758">
    <w:name w:val="625CE2538A874DB7B3716F8BEA113758"/>
    <w:pPr>
      <w:widowControl w:val="0"/>
      <w:jc w:val="both"/>
    </w:pPr>
  </w:style>
  <w:style w:type="paragraph" w:customStyle="1" w:styleId="9596A571DF344A0C9F88FBE7BBE1AC32">
    <w:name w:val="9596A571DF344A0C9F88FBE7BBE1AC32"/>
    <w:pPr>
      <w:widowControl w:val="0"/>
      <w:jc w:val="both"/>
    </w:pPr>
  </w:style>
  <w:style w:type="paragraph" w:customStyle="1" w:styleId="FF9177233BFD415282E5D12408C2C0C4">
    <w:name w:val="FF9177233BFD415282E5D12408C2C0C4"/>
    <w:pPr>
      <w:widowControl w:val="0"/>
      <w:jc w:val="both"/>
    </w:pPr>
  </w:style>
  <w:style w:type="paragraph" w:customStyle="1" w:styleId="FC41D17F9F68457799FF76C1C87862AC">
    <w:name w:val="FC41D17F9F68457799FF76C1C87862AC"/>
    <w:pPr>
      <w:widowControl w:val="0"/>
      <w:jc w:val="both"/>
    </w:pPr>
  </w:style>
  <w:style w:type="paragraph" w:customStyle="1" w:styleId="02C3B74B174C48EEB4209528B5116FFA">
    <w:name w:val="02C3B74B174C48EEB4209528B5116FFA"/>
    <w:pPr>
      <w:widowControl w:val="0"/>
      <w:jc w:val="both"/>
    </w:pPr>
  </w:style>
  <w:style w:type="paragraph" w:customStyle="1" w:styleId="2108EBBA89AE4E71AB66B90E4045DCDA">
    <w:name w:val="2108EBBA89AE4E71AB66B90E4045DCDA"/>
    <w:pPr>
      <w:widowControl w:val="0"/>
      <w:jc w:val="both"/>
    </w:pPr>
  </w:style>
  <w:style w:type="paragraph" w:customStyle="1" w:styleId="B603F6A154334B659D41D59502BA1F2B">
    <w:name w:val="B603F6A154334B659D41D59502BA1F2B"/>
    <w:pPr>
      <w:widowControl w:val="0"/>
      <w:jc w:val="both"/>
    </w:pPr>
  </w:style>
  <w:style w:type="paragraph" w:customStyle="1" w:styleId="CAD86BF164FC42CBA39B12C72887C174">
    <w:name w:val="CAD86BF164FC42CBA39B12C72887C174"/>
    <w:pPr>
      <w:widowControl w:val="0"/>
      <w:jc w:val="both"/>
    </w:pPr>
  </w:style>
  <w:style w:type="paragraph" w:customStyle="1" w:styleId="70AC372EE37C44E6BAE14667A8B5028C">
    <w:name w:val="70AC372EE37C44E6BAE14667A8B5028C"/>
    <w:pPr>
      <w:widowControl w:val="0"/>
      <w:jc w:val="both"/>
    </w:pPr>
  </w:style>
  <w:style w:type="paragraph" w:customStyle="1" w:styleId="01032A89638744EFB9D7073DE6E7A5E0">
    <w:name w:val="01032A89638744EFB9D7073DE6E7A5E0"/>
    <w:pPr>
      <w:widowControl w:val="0"/>
      <w:jc w:val="both"/>
    </w:pPr>
  </w:style>
  <w:style w:type="paragraph" w:customStyle="1" w:styleId="3C242B49159C4C319AC9C7E42201DBDD">
    <w:name w:val="3C242B49159C4C319AC9C7E42201DBDD"/>
    <w:pPr>
      <w:widowControl w:val="0"/>
      <w:jc w:val="both"/>
    </w:pPr>
  </w:style>
  <w:style w:type="paragraph" w:customStyle="1" w:styleId="19A48CE377A44B6DB137FCF9B3FCD5FB">
    <w:name w:val="19A48CE377A44B6DB137FCF9B3FCD5FB"/>
    <w:pPr>
      <w:widowControl w:val="0"/>
      <w:jc w:val="both"/>
    </w:pPr>
  </w:style>
  <w:style w:type="paragraph" w:customStyle="1" w:styleId="DC05B08EFBAD457CBE0C063B7268ABDA">
    <w:name w:val="DC05B08EFBAD457CBE0C063B7268ABDA"/>
    <w:pPr>
      <w:widowControl w:val="0"/>
      <w:jc w:val="both"/>
    </w:pPr>
  </w:style>
  <w:style w:type="paragraph" w:customStyle="1" w:styleId="B0080AE00A134F048D0770A5690CCDCA">
    <w:name w:val="B0080AE00A134F048D0770A5690CCDCA"/>
    <w:pPr>
      <w:widowControl w:val="0"/>
      <w:jc w:val="both"/>
    </w:pPr>
  </w:style>
  <w:style w:type="paragraph" w:customStyle="1" w:styleId="24B1F1BDB5F34F7E9C0CA721D48099E8">
    <w:name w:val="24B1F1BDB5F34F7E9C0CA721D48099E8"/>
    <w:pPr>
      <w:widowControl w:val="0"/>
      <w:jc w:val="both"/>
    </w:pPr>
  </w:style>
  <w:style w:type="paragraph" w:customStyle="1" w:styleId="355F8C971688415C96FEAE7152D1B784">
    <w:name w:val="355F8C971688415C96FEAE7152D1B784"/>
    <w:pPr>
      <w:widowControl w:val="0"/>
      <w:jc w:val="both"/>
    </w:pPr>
  </w:style>
  <w:style w:type="paragraph" w:customStyle="1" w:styleId="E13090BFEC454E5B809B2150AC2F58DC">
    <w:name w:val="E13090BFEC454E5B809B2150AC2F58DC"/>
    <w:pPr>
      <w:widowControl w:val="0"/>
      <w:jc w:val="both"/>
    </w:pPr>
  </w:style>
  <w:style w:type="paragraph" w:customStyle="1" w:styleId="4B403259B5EC4162AB0342E52DAA197F">
    <w:name w:val="4B403259B5EC4162AB0342E52DAA197F"/>
    <w:pPr>
      <w:widowControl w:val="0"/>
      <w:jc w:val="both"/>
    </w:pPr>
  </w:style>
  <w:style w:type="paragraph" w:customStyle="1" w:styleId="32F654C8AB454028A503E2730CE04C6A">
    <w:name w:val="32F654C8AB454028A503E2730CE04C6A"/>
    <w:pPr>
      <w:widowControl w:val="0"/>
      <w:jc w:val="both"/>
    </w:pPr>
  </w:style>
  <w:style w:type="paragraph" w:customStyle="1" w:styleId="2EFD742DF8C646CD9991EF11B70DE051">
    <w:name w:val="2EFD742DF8C646CD9991EF11B70DE051"/>
    <w:pPr>
      <w:widowControl w:val="0"/>
      <w:jc w:val="both"/>
    </w:pPr>
  </w:style>
  <w:style w:type="paragraph" w:customStyle="1" w:styleId="60C02D61804B41BDB93B2E6748A9760C">
    <w:name w:val="60C02D61804B41BDB93B2E6748A9760C"/>
    <w:pPr>
      <w:widowControl w:val="0"/>
      <w:jc w:val="both"/>
    </w:pPr>
  </w:style>
  <w:style w:type="paragraph" w:customStyle="1" w:styleId="089F2C8D300548DAACF7F1A284FEAAEA">
    <w:name w:val="089F2C8D300548DAACF7F1A284FEAAEA"/>
    <w:pPr>
      <w:widowControl w:val="0"/>
      <w:jc w:val="both"/>
    </w:pPr>
  </w:style>
  <w:style w:type="paragraph" w:customStyle="1" w:styleId="6B303ACF85EE4462A0758FCED689CC1E">
    <w:name w:val="6B303ACF85EE4462A0758FCED689CC1E"/>
    <w:pPr>
      <w:widowControl w:val="0"/>
      <w:jc w:val="both"/>
    </w:pPr>
  </w:style>
  <w:style w:type="paragraph" w:customStyle="1" w:styleId="AE1A88DBFF81471F9DFFE118D17842E4">
    <w:name w:val="AE1A88DBFF81471F9DFFE118D17842E4"/>
    <w:pPr>
      <w:widowControl w:val="0"/>
      <w:jc w:val="both"/>
    </w:pPr>
  </w:style>
  <w:style w:type="paragraph" w:customStyle="1" w:styleId="26470435B34041D1A95DC397CADC3985">
    <w:name w:val="26470435B34041D1A95DC397CADC3985"/>
    <w:pPr>
      <w:widowControl w:val="0"/>
      <w:jc w:val="both"/>
    </w:pPr>
  </w:style>
  <w:style w:type="paragraph" w:customStyle="1" w:styleId="503076F7308B41CFB2773C0334D4C820">
    <w:name w:val="503076F7308B41CFB2773C0334D4C820"/>
    <w:pPr>
      <w:widowControl w:val="0"/>
      <w:jc w:val="both"/>
    </w:pPr>
  </w:style>
  <w:style w:type="paragraph" w:customStyle="1" w:styleId="487C32D81E1F47ABA1F31218B804D75B">
    <w:name w:val="487C32D81E1F47ABA1F31218B804D75B"/>
    <w:rsid w:val="00256F72"/>
    <w:pPr>
      <w:widowControl w:val="0"/>
      <w:jc w:val="both"/>
    </w:pPr>
  </w:style>
  <w:style w:type="paragraph" w:customStyle="1" w:styleId="75E007D66D554238AF349776BDD49020">
    <w:name w:val="75E007D66D554238AF349776BDD49020"/>
    <w:rsid w:val="00256F72"/>
    <w:pPr>
      <w:widowControl w:val="0"/>
      <w:jc w:val="both"/>
    </w:pPr>
  </w:style>
  <w:style w:type="paragraph" w:customStyle="1" w:styleId="0A33761C29164214B50CDB68C4386316">
    <w:name w:val="0A33761C29164214B50CDB68C4386316"/>
    <w:rsid w:val="00256F72"/>
    <w:pPr>
      <w:widowControl w:val="0"/>
      <w:jc w:val="both"/>
    </w:pPr>
  </w:style>
  <w:style w:type="paragraph" w:customStyle="1" w:styleId="1C4DF6B062644079A96DA33B27A9272B">
    <w:name w:val="1C4DF6B062644079A96DA33B27A9272B"/>
    <w:rsid w:val="00256F72"/>
    <w:pPr>
      <w:widowControl w:val="0"/>
      <w:jc w:val="both"/>
    </w:pPr>
  </w:style>
  <w:style w:type="paragraph" w:customStyle="1" w:styleId="E5B937BB233246448EAE61864DB9AD94">
    <w:name w:val="E5B937BB233246448EAE61864DB9AD94"/>
    <w:rsid w:val="00256F72"/>
    <w:pPr>
      <w:widowControl w:val="0"/>
      <w:jc w:val="both"/>
    </w:pPr>
  </w:style>
  <w:style w:type="paragraph" w:customStyle="1" w:styleId="13C5D01F18114EDD80E50C0660DA5EE5">
    <w:name w:val="13C5D01F18114EDD80E50C0660DA5EE5"/>
    <w:rsid w:val="00256F72"/>
    <w:pPr>
      <w:widowControl w:val="0"/>
      <w:jc w:val="both"/>
    </w:pPr>
  </w:style>
  <w:style w:type="paragraph" w:customStyle="1" w:styleId="DE3BDAC7B2F74B5CB2730B4B5AC61059">
    <w:name w:val="DE3BDAC7B2F74B5CB2730B4B5AC61059"/>
    <w:rsid w:val="00256F72"/>
    <w:pPr>
      <w:widowControl w:val="0"/>
      <w:jc w:val="both"/>
    </w:pPr>
  </w:style>
  <w:style w:type="paragraph" w:customStyle="1" w:styleId="2367FD1BAE6D409F9EF35EAC2C8531EE">
    <w:name w:val="2367FD1BAE6D409F9EF35EAC2C8531EE"/>
    <w:rsid w:val="00256F72"/>
    <w:pPr>
      <w:widowControl w:val="0"/>
      <w:jc w:val="both"/>
    </w:pPr>
  </w:style>
  <w:style w:type="paragraph" w:customStyle="1" w:styleId="51BC091AF3DF47F49F5F585A938D0403">
    <w:name w:val="51BC091AF3DF47F49F5F585A938D0403"/>
    <w:rsid w:val="00AF17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B46A-FB0A-4F25-BA81-A6747F41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BD313A-DDB1-404C-9E4A-EAB89AB98D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F2B59B9-E740-4279-A43A-D509F686CB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0B6980-76E1-4A9A-96D6-9E5A68825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教育工作会议纪要（蓝色）.dotx</Template>
  <TotalTime>58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黄跃伦</dc:creator>
  <cp:keywords/>
  <dc:description/>
  <cp:lastModifiedBy>黄 跃伦</cp:lastModifiedBy>
  <cp:revision>22</cp:revision>
  <dcterms:created xsi:type="dcterms:W3CDTF">2020-05-15T02:15:00Z</dcterms:created>
  <dcterms:modified xsi:type="dcterms:W3CDTF">2020-05-15T05:50:00Z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